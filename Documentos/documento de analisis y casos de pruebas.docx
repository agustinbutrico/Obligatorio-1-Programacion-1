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8C35" w14:textId="7BC79E86" w:rsidR="00505622" w:rsidRPr="00A925F4" w:rsidRDefault="00505622" w:rsidP="00505622">
      <w:pPr>
        <w:pStyle w:val="Sinespaciado"/>
        <w:jc w:val="center"/>
        <w:rPr>
          <w:b/>
          <w:sz w:val="40"/>
          <w:szCs w:val="40"/>
        </w:rPr>
      </w:pPr>
      <w:r w:rsidRPr="00A925F4">
        <w:rPr>
          <w:b/>
          <w:sz w:val="40"/>
          <w:szCs w:val="40"/>
        </w:rPr>
        <w:t>Universidad ORT Uruguay</w:t>
      </w:r>
    </w:p>
    <w:p w14:paraId="599E8DC4" w14:textId="77777777" w:rsidR="00505622" w:rsidRPr="00A925F4" w:rsidRDefault="00505622" w:rsidP="00505622">
      <w:pPr>
        <w:pStyle w:val="Sinespaciado"/>
        <w:jc w:val="center"/>
        <w:rPr>
          <w:b/>
          <w:sz w:val="40"/>
          <w:szCs w:val="40"/>
        </w:rPr>
      </w:pPr>
      <w:r w:rsidRPr="00A925F4">
        <w:rPr>
          <w:b/>
          <w:sz w:val="40"/>
          <w:szCs w:val="40"/>
        </w:rPr>
        <w:t>Facultad de Ingeniería</w:t>
      </w:r>
    </w:p>
    <w:p w14:paraId="32B1811B" w14:textId="40B5CDD2" w:rsidR="00505622" w:rsidRPr="008E5B43" w:rsidRDefault="008E5B43" w:rsidP="008E5B43">
      <w:pPr>
        <w:pStyle w:val="Sinespaciado"/>
        <w:jc w:val="center"/>
        <w:rPr>
          <w:b/>
          <w:sz w:val="28"/>
          <w:szCs w:val="40"/>
        </w:rPr>
      </w:pPr>
      <w:bookmarkStart w:id="0" w:name="_Hlk166933903"/>
      <w:bookmarkEnd w:id="0"/>
      <w:r w:rsidRPr="007A1A65">
        <w:rPr>
          <w:b/>
          <w:sz w:val="32"/>
          <w:szCs w:val="40"/>
        </w:rPr>
        <w:t>Escuela de Tecnología</w:t>
      </w:r>
    </w:p>
    <w:p w14:paraId="5EB2A7AC" w14:textId="1CC98FB4" w:rsidR="00505622" w:rsidRDefault="00505622" w:rsidP="00505622">
      <w:pPr>
        <w:jc w:val="center"/>
      </w:pPr>
    </w:p>
    <w:p w14:paraId="6B3DEFD8" w14:textId="6CB92472" w:rsidR="00505622" w:rsidRDefault="00505622" w:rsidP="00505622">
      <w:pPr>
        <w:jc w:val="center"/>
      </w:pPr>
    </w:p>
    <w:p w14:paraId="15B81610" w14:textId="77777777" w:rsidR="00F52BF8" w:rsidRDefault="00F52BF8" w:rsidP="00505622">
      <w:pPr>
        <w:jc w:val="center"/>
      </w:pPr>
    </w:p>
    <w:p w14:paraId="42272562" w14:textId="1D41B5CA" w:rsidR="00505622" w:rsidRDefault="004552A2" w:rsidP="00505622">
      <w:pPr>
        <w:jc w:val="center"/>
        <w:rPr>
          <w:b/>
          <w:sz w:val="40"/>
          <w:szCs w:val="40"/>
        </w:rPr>
      </w:pPr>
      <w:r>
        <w:rPr>
          <w:b/>
          <w:sz w:val="40"/>
          <w:szCs w:val="40"/>
        </w:rPr>
        <w:t>OBLIGATORIO PROGRAMACION 1</w:t>
      </w:r>
    </w:p>
    <w:p w14:paraId="0F44AA36" w14:textId="539D64F0" w:rsidR="00F52BF8" w:rsidRPr="00F52BF8" w:rsidRDefault="00F52BF8" w:rsidP="00F52BF8">
      <w:pPr>
        <w:jc w:val="center"/>
        <w:rPr>
          <w:b/>
          <w:sz w:val="40"/>
          <w:szCs w:val="40"/>
        </w:rPr>
      </w:pPr>
      <w:r>
        <w:rPr>
          <w:b/>
          <w:noProof/>
        </w:rPr>
        <w:drawing>
          <wp:anchor distT="0" distB="0" distL="114300" distR="114300" simplePos="0" relativeHeight="251661312" behindDoc="0" locked="0" layoutInCell="1" allowOverlap="1" wp14:anchorId="422651B1" wp14:editId="5FDE425D">
            <wp:simplePos x="0" y="0"/>
            <wp:positionH relativeFrom="margin">
              <wp:align>center</wp:align>
            </wp:positionH>
            <wp:positionV relativeFrom="paragraph">
              <wp:posOffset>479425</wp:posOffset>
            </wp:positionV>
            <wp:extent cx="2219325" cy="221932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14:sizeRelH relativeFrom="page">
              <wp14:pctWidth>0</wp14:pctWidth>
            </wp14:sizeRelH>
            <wp14:sizeRelV relativeFrom="page">
              <wp14:pctHeight>0</wp14:pctHeight>
            </wp14:sizeRelV>
          </wp:anchor>
        </w:drawing>
      </w:r>
      <w:r w:rsidR="007A1A65">
        <w:rPr>
          <w:b/>
          <w:sz w:val="40"/>
          <w:szCs w:val="40"/>
        </w:rPr>
        <w:t>DOCUMENTO DE ANÁ</w:t>
      </w:r>
      <w:r w:rsidR="004552A2">
        <w:rPr>
          <w:b/>
          <w:sz w:val="40"/>
          <w:szCs w:val="40"/>
        </w:rPr>
        <w:t>LISIS</w:t>
      </w:r>
    </w:p>
    <w:p w14:paraId="796CCB5D" w14:textId="77777777" w:rsidR="00F52BF8" w:rsidRDefault="00714A54" w:rsidP="00F52BF8">
      <w:pPr>
        <w:jc w:val="center"/>
        <w:rPr>
          <w:b/>
        </w:rPr>
      </w:pPr>
      <w:r>
        <w:rPr>
          <w:b/>
        </w:rPr>
        <w:t>Valentín Latorre</w:t>
      </w:r>
      <w:r w:rsidR="007A1A65">
        <w:rPr>
          <w:b/>
        </w:rPr>
        <w:t xml:space="preserve"> – </w:t>
      </w:r>
      <w:r w:rsidR="00F52BF8">
        <w:rPr>
          <w:b/>
        </w:rPr>
        <w:t>339103</w:t>
      </w:r>
    </w:p>
    <w:p w14:paraId="3C58D5EA" w14:textId="53E0FD93" w:rsidR="004552A2" w:rsidRDefault="00F52BF8" w:rsidP="00F52BF8">
      <w:pPr>
        <w:jc w:val="center"/>
        <w:rPr>
          <w:b/>
        </w:rPr>
      </w:pPr>
      <w:r>
        <w:rPr>
          <w:b/>
          <w:noProof/>
        </w:rPr>
        <w:drawing>
          <wp:anchor distT="0" distB="0" distL="114300" distR="114300" simplePos="0" relativeHeight="251662336" behindDoc="0" locked="0" layoutInCell="1" allowOverlap="1" wp14:anchorId="119459C9" wp14:editId="59BA1AA7">
            <wp:simplePos x="0" y="0"/>
            <wp:positionH relativeFrom="margin">
              <wp:align>center</wp:align>
            </wp:positionH>
            <wp:positionV relativeFrom="paragraph">
              <wp:posOffset>196215</wp:posOffset>
            </wp:positionV>
            <wp:extent cx="2221230" cy="2259330"/>
            <wp:effectExtent l="0" t="0" r="762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cstate="print">
                      <a:extLst>
                        <a:ext uri="{28A0092B-C50C-407E-A947-70E740481C1C}">
                          <a14:useLocalDpi xmlns:a14="http://schemas.microsoft.com/office/drawing/2010/main" val="0"/>
                        </a:ext>
                      </a:extLst>
                    </a:blip>
                    <a:srcRect l="15872" t="3275" r="12802"/>
                    <a:stretch/>
                  </pic:blipFill>
                  <pic:spPr bwMode="auto">
                    <a:xfrm rot="16200000">
                      <a:off x="0" y="0"/>
                      <a:ext cx="2221230" cy="2259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5FF4DB" w14:textId="58363715" w:rsidR="004552A2" w:rsidRDefault="00714A54" w:rsidP="00F52BF8">
      <w:pPr>
        <w:jc w:val="center"/>
        <w:rPr>
          <w:b/>
        </w:rPr>
      </w:pPr>
      <w:r>
        <w:rPr>
          <w:b/>
        </w:rPr>
        <w:t>Agustín Butrico</w:t>
      </w:r>
      <w:r w:rsidR="007A1A65">
        <w:rPr>
          <w:b/>
        </w:rPr>
        <w:t xml:space="preserve"> – </w:t>
      </w:r>
      <w:r>
        <w:rPr>
          <w:b/>
        </w:rPr>
        <w:t>339579</w:t>
      </w:r>
    </w:p>
    <w:p w14:paraId="25307A06" w14:textId="77777777" w:rsidR="00F52BF8" w:rsidRDefault="00F52BF8" w:rsidP="00505622">
      <w:pPr>
        <w:jc w:val="center"/>
        <w:rPr>
          <w:b/>
        </w:rPr>
      </w:pPr>
    </w:p>
    <w:p w14:paraId="4E4160B5" w14:textId="32EC100C" w:rsidR="004552A2" w:rsidRDefault="00714A54" w:rsidP="00505622">
      <w:pPr>
        <w:jc w:val="center"/>
        <w:rPr>
          <w:b/>
        </w:rPr>
      </w:pPr>
      <w:r>
        <w:rPr>
          <w:b/>
        </w:rPr>
        <w:t>M1C</w:t>
      </w:r>
    </w:p>
    <w:p w14:paraId="0FDBF30C" w14:textId="0825B00C" w:rsidR="008B2B9A" w:rsidRPr="008B2B9A" w:rsidRDefault="003563B8" w:rsidP="008B2B9A">
      <w:pPr>
        <w:jc w:val="center"/>
        <w:rPr>
          <w:rStyle w:val="Hipervnculo"/>
          <w:noProof/>
          <w:color w:val="000000" w:themeColor="text1"/>
          <w:u w:val="none"/>
        </w:rPr>
      </w:pPr>
      <w:r>
        <w:rPr>
          <w:b/>
        </w:rPr>
        <w:t>Docente</w:t>
      </w:r>
      <w:r w:rsidR="00505622" w:rsidRPr="00505622">
        <w:rPr>
          <w:b/>
        </w:rPr>
        <w:t xml:space="preserve">: </w:t>
      </w:r>
      <w:r w:rsidR="008B2B9A" w:rsidRPr="008B2B9A">
        <w:rPr>
          <w:b/>
        </w:rPr>
        <w:t>Facundo Aarón Hernández</w:t>
      </w:r>
    </w:p>
    <w:p w14:paraId="3B637E72" w14:textId="700ADA13" w:rsidR="008E5B43" w:rsidRPr="00505622" w:rsidRDefault="00714A54" w:rsidP="00505622">
      <w:pPr>
        <w:jc w:val="center"/>
        <w:rPr>
          <w:b/>
        </w:rPr>
      </w:pPr>
      <w:r>
        <w:rPr>
          <w:b/>
        </w:rPr>
        <w:t>Analista en Tecnología de la Información</w:t>
      </w:r>
    </w:p>
    <w:p w14:paraId="72F6AB36" w14:textId="7FA2891F" w:rsidR="007A1A65" w:rsidRDefault="007A1A65" w:rsidP="00505622">
      <w:pPr>
        <w:jc w:val="center"/>
        <w:rPr>
          <w:b/>
        </w:rPr>
      </w:pPr>
    </w:p>
    <w:p w14:paraId="7C13219D" w14:textId="658DD80A" w:rsidR="00505622" w:rsidRDefault="00505622" w:rsidP="00505622">
      <w:pPr>
        <w:jc w:val="center"/>
        <w:rPr>
          <w:b/>
        </w:rPr>
      </w:pPr>
      <w:r w:rsidRPr="00505622">
        <w:rPr>
          <w:b/>
        </w:rPr>
        <w:t>[</w:t>
      </w:r>
      <w:r w:rsidR="004552A2">
        <w:rPr>
          <w:b/>
        </w:rPr>
        <w:t xml:space="preserve">Fecha de entrega </w:t>
      </w:r>
      <w:r w:rsidR="007A1A65">
        <w:rPr>
          <w:b/>
        </w:rPr>
        <w:t xml:space="preserve">del documento </w:t>
      </w:r>
      <w:r w:rsidR="004552A2">
        <w:rPr>
          <w:b/>
        </w:rPr>
        <w:t>(DD-MM-YYYY)</w:t>
      </w:r>
      <w:r w:rsidRPr="00505622">
        <w:rPr>
          <w:b/>
        </w:rPr>
        <w:t>]</w:t>
      </w:r>
    </w:p>
    <w:p w14:paraId="4AC1609A" w14:textId="79CCF5A6" w:rsidR="00903A62" w:rsidRDefault="0063289F" w:rsidP="00903A62">
      <w:pPr>
        <w:pStyle w:val="Titulo1Numerado"/>
        <w:numPr>
          <w:ilvl w:val="0"/>
          <w:numId w:val="0"/>
        </w:numPr>
        <w:ind w:left="360" w:hanging="360"/>
      </w:pPr>
      <w:r w:rsidRPr="00450F51">
        <w:t>Índice</w:t>
      </w:r>
    </w:p>
    <w:sdt>
      <w:sdtPr>
        <w:id w:val="268664525"/>
        <w:docPartObj>
          <w:docPartGallery w:val="Table of Contents"/>
          <w:docPartUnique/>
        </w:docPartObj>
      </w:sdtPr>
      <w:sdtEndPr/>
      <w:sdtContent>
        <w:p w14:paraId="271D9431" w14:textId="319E5CC7" w:rsidR="007A1A65" w:rsidRDefault="008726EF" w:rsidP="00903A62">
          <w:pPr>
            <w:rPr>
              <w:rStyle w:val="Hipervnculo"/>
              <w:b/>
              <w:color w:val="000000" w:themeColor="text1"/>
              <w:u w:val="none"/>
            </w:rPr>
          </w:pPr>
          <w:r w:rsidRPr="00903A62">
            <w:rPr>
              <w:rStyle w:val="Hipervnculo"/>
              <w:b/>
              <w:noProof/>
              <w:color w:val="000000" w:themeColor="text1"/>
              <w:u w:val="none"/>
            </w:rPr>
            <w:fldChar w:fldCharType="begin"/>
          </w:r>
          <w:r w:rsidR="000F1E36" w:rsidRPr="00903A62">
            <w:rPr>
              <w:rStyle w:val="Hipervnculo"/>
              <w:b/>
              <w:noProof/>
              <w:color w:val="000000" w:themeColor="text1"/>
              <w:u w:val="none"/>
            </w:rPr>
            <w:instrText xml:space="preserve"> TOC \o "1-3" \h \z \u </w:instrText>
          </w:r>
          <w:r w:rsidRPr="00903A62">
            <w:rPr>
              <w:rStyle w:val="Hipervnculo"/>
              <w:b/>
              <w:noProof/>
              <w:color w:val="000000" w:themeColor="text1"/>
              <w:u w:val="none"/>
            </w:rPr>
            <w:fldChar w:fldCharType="separate"/>
          </w:r>
        </w:p>
        <w:p w14:paraId="25AE5BBA" w14:textId="0B0304EC" w:rsidR="00903A62" w:rsidRPr="00903A62" w:rsidRDefault="006A4642" w:rsidP="00903A62">
          <w:pPr>
            <w:pStyle w:val="TDC1"/>
            <w:rPr>
              <w:color w:val="000000" w:themeColor="text1"/>
            </w:rPr>
          </w:pPr>
          <w:hyperlink w:anchor="_Toc514014269" w:history="1">
            <w:r w:rsidR="00903A62">
              <w:rPr>
                <w:rStyle w:val="Hipervnculo"/>
                <w:noProof/>
                <w:color w:val="000000" w:themeColor="text1"/>
                <w:u w:val="none"/>
              </w:rPr>
              <w:t>1</w:t>
            </w:r>
            <w:r w:rsidR="00903A62" w:rsidRPr="00903A62">
              <w:rPr>
                <w:rStyle w:val="Hipervnculo"/>
                <w:noProof/>
                <w:color w:val="000000" w:themeColor="text1"/>
                <w:u w:val="none"/>
              </w:rPr>
              <w:t>.</w:t>
            </w:r>
            <w:r w:rsidR="00903A62" w:rsidRPr="00903A62">
              <w:rPr>
                <w:rStyle w:val="Hipervnculo"/>
                <w:color w:val="000000" w:themeColor="text1"/>
                <w:u w:val="none"/>
              </w:rPr>
              <w:tab/>
            </w:r>
            <w:r w:rsidR="00903A62" w:rsidRPr="00903A62">
              <w:rPr>
                <w:rStyle w:val="Hipervnculo"/>
                <w:noProof/>
                <w:color w:val="000000" w:themeColor="text1"/>
                <w:u w:val="none"/>
              </w:rPr>
              <w:t>D</w:t>
            </w:r>
            <w:r w:rsidR="00903A62">
              <w:rPr>
                <w:rStyle w:val="Hipervnculo"/>
                <w:noProof/>
                <w:color w:val="000000" w:themeColor="text1"/>
                <w:u w:val="none"/>
              </w:rPr>
              <w:t>escripción</w:t>
            </w:r>
            <w:r w:rsidR="00903A62" w:rsidRPr="00903A62">
              <w:rPr>
                <w:rStyle w:val="Hipervnculo"/>
                <w:noProof/>
                <w:color w:val="000000" w:themeColor="text1"/>
                <w:u w:val="none"/>
              </w:rPr>
              <w:t xml:space="preserve"> </w:t>
            </w:r>
            <w:r w:rsidR="00903A62">
              <w:rPr>
                <w:rStyle w:val="Hipervnculo"/>
                <w:noProof/>
                <w:color w:val="000000" w:themeColor="text1"/>
                <w:u w:val="none"/>
              </w:rPr>
              <w:t>general del problema a resolver</w:t>
            </w:r>
            <w:r w:rsidR="00903A62" w:rsidRPr="00903A62">
              <w:rPr>
                <w:rStyle w:val="Hipervnculo"/>
                <w:webHidden/>
                <w:color w:val="000000" w:themeColor="text1"/>
                <w:u w:val="none"/>
              </w:rPr>
              <w:tab/>
            </w:r>
            <w:r w:rsidR="00903A62">
              <w:rPr>
                <w:rStyle w:val="Hipervnculo"/>
                <w:webHidden/>
                <w:color w:val="000000" w:themeColor="text1"/>
                <w:u w:val="none"/>
              </w:rPr>
              <w:t>5</w:t>
            </w:r>
          </w:hyperlink>
        </w:p>
        <w:p w14:paraId="34CAE29C" w14:textId="69961BFA" w:rsidR="007A1A65" w:rsidRPr="00903A62" w:rsidRDefault="006A4642">
          <w:pPr>
            <w:pStyle w:val="TDC2"/>
            <w:tabs>
              <w:tab w:val="left" w:pos="880"/>
              <w:tab w:val="right" w:leader="dot" w:pos="8494"/>
            </w:tabs>
            <w:rPr>
              <w:rStyle w:val="Hipervnculo"/>
              <w:color w:val="000000" w:themeColor="text1"/>
              <w:u w:val="none"/>
            </w:rPr>
          </w:pPr>
          <w:hyperlink w:anchor="_Toc514014267" w:history="1">
            <w:r w:rsidR="007A1A65" w:rsidRPr="00903A62">
              <w:rPr>
                <w:rStyle w:val="Hipervnculo"/>
                <w:noProof/>
                <w:color w:val="000000" w:themeColor="text1"/>
                <w:u w:val="none"/>
              </w:rPr>
              <w:t>1.1.</w:t>
            </w:r>
            <w:r w:rsidR="007A1A65" w:rsidRPr="00903A62">
              <w:rPr>
                <w:rStyle w:val="Hipervnculo"/>
                <w:color w:val="000000" w:themeColor="text1"/>
                <w:u w:val="none"/>
              </w:rPr>
              <w:tab/>
            </w:r>
            <w:r w:rsidR="007A1A65" w:rsidRPr="00903A62">
              <w:rPr>
                <w:rStyle w:val="Hipervnculo"/>
                <w:noProof/>
                <w:color w:val="000000" w:themeColor="text1"/>
                <w:u w:val="none"/>
              </w:rPr>
              <w:t>Tipos de usuario del sistema</w:t>
            </w:r>
            <w:r w:rsidR="007A1A65" w:rsidRPr="00903A62">
              <w:rPr>
                <w:rStyle w:val="Hipervnculo"/>
                <w:webHidden/>
                <w:color w:val="000000" w:themeColor="text1"/>
                <w:u w:val="none"/>
              </w:rPr>
              <w:tab/>
            </w:r>
            <w:r w:rsidR="000A3074" w:rsidRPr="00903A62">
              <w:rPr>
                <w:rStyle w:val="Hipervnculo"/>
                <w:webHidden/>
                <w:color w:val="000000" w:themeColor="text1"/>
                <w:u w:val="none"/>
              </w:rPr>
              <w:t>5</w:t>
            </w:r>
          </w:hyperlink>
        </w:p>
        <w:p w14:paraId="45E46306" w14:textId="4318E19E" w:rsidR="003D7BCF" w:rsidRPr="00903A62" w:rsidRDefault="006A4642" w:rsidP="003D7BCF">
          <w:pPr>
            <w:pStyle w:val="TDC2"/>
            <w:tabs>
              <w:tab w:val="left" w:pos="880"/>
              <w:tab w:val="right" w:leader="dot" w:pos="8494"/>
            </w:tabs>
            <w:rPr>
              <w:rStyle w:val="Hipervnculo"/>
              <w:color w:val="000000" w:themeColor="text1"/>
              <w:u w:val="none"/>
            </w:rPr>
          </w:pPr>
          <w:hyperlink w:anchor="_Toc514014268" w:history="1">
            <w:r w:rsidR="007A1A65" w:rsidRPr="00903A62">
              <w:rPr>
                <w:rStyle w:val="Hipervnculo"/>
                <w:noProof/>
                <w:color w:val="000000" w:themeColor="text1"/>
                <w:u w:val="none"/>
              </w:rPr>
              <w:t>1.2.</w:t>
            </w:r>
            <w:r w:rsidR="007A1A65" w:rsidRPr="00903A62">
              <w:rPr>
                <w:rStyle w:val="Hipervnculo"/>
                <w:color w:val="000000" w:themeColor="text1"/>
                <w:u w:val="none"/>
              </w:rPr>
              <w:tab/>
            </w:r>
            <w:r w:rsidR="007A1A65" w:rsidRPr="00903A62">
              <w:rPr>
                <w:rStyle w:val="Hipervnculo"/>
                <w:noProof/>
                <w:color w:val="000000" w:themeColor="text1"/>
                <w:u w:val="none"/>
              </w:rPr>
              <w:t>Listado de funcionalidades</w:t>
            </w:r>
            <w:r w:rsidR="007A1A65" w:rsidRPr="00903A62">
              <w:rPr>
                <w:rStyle w:val="Hipervnculo"/>
                <w:webHidden/>
                <w:color w:val="000000" w:themeColor="text1"/>
                <w:u w:val="none"/>
              </w:rPr>
              <w:tab/>
            </w:r>
            <w:r w:rsidR="000A3074" w:rsidRPr="00903A62">
              <w:rPr>
                <w:rStyle w:val="Hipervnculo"/>
                <w:webHidden/>
                <w:color w:val="000000" w:themeColor="text1"/>
                <w:u w:val="none"/>
              </w:rPr>
              <w:t>5</w:t>
            </w:r>
          </w:hyperlink>
        </w:p>
        <w:p w14:paraId="30086E6A" w14:textId="28035716" w:rsidR="007A1A65" w:rsidRPr="00903A62" w:rsidRDefault="006A4642">
          <w:pPr>
            <w:pStyle w:val="TDC1"/>
            <w:rPr>
              <w:rStyle w:val="Hipervnculo"/>
              <w:color w:val="000000" w:themeColor="text1"/>
              <w:u w:val="none"/>
            </w:rPr>
          </w:pPr>
          <w:hyperlink w:anchor="_Toc514014269" w:history="1">
            <w:r w:rsidR="007A1A65" w:rsidRPr="00903A62">
              <w:rPr>
                <w:rStyle w:val="Hipervnculo"/>
                <w:noProof/>
                <w:color w:val="000000" w:themeColor="text1"/>
                <w:u w:val="none"/>
              </w:rPr>
              <w:t>2.</w:t>
            </w:r>
            <w:r w:rsidR="007A1A65" w:rsidRPr="00903A62">
              <w:rPr>
                <w:rStyle w:val="Hipervnculo"/>
                <w:color w:val="000000" w:themeColor="text1"/>
                <w:u w:val="none"/>
              </w:rPr>
              <w:tab/>
            </w:r>
            <w:r w:rsidR="007A1A65" w:rsidRPr="00903A62">
              <w:rPr>
                <w:rStyle w:val="Hipervnculo"/>
                <w:noProof/>
                <w:color w:val="000000" w:themeColor="text1"/>
                <w:u w:val="none"/>
              </w:rPr>
              <w:t>Detalle de Funcionalidades</w:t>
            </w:r>
            <w:r w:rsidR="007A1A65" w:rsidRPr="00903A62">
              <w:rPr>
                <w:rStyle w:val="Hipervnculo"/>
                <w:webHidden/>
                <w:color w:val="000000" w:themeColor="text1"/>
                <w:u w:val="none"/>
              </w:rPr>
              <w:tab/>
            </w:r>
            <w:r w:rsidR="000A3074" w:rsidRPr="00903A62">
              <w:rPr>
                <w:rStyle w:val="Hipervnculo"/>
                <w:webHidden/>
                <w:color w:val="000000" w:themeColor="text1"/>
                <w:u w:val="none"/>
              </w:rPr>
              <w:t>6</w:t>
            </w:r>
          </w:hyperlink>
        </w:p>
        <w:p w14:paraId="4E80944D" w14:textId="3652D279" w:rsidR="007A1A65" w:rsidRPr="00903A62" w:rsidRDefault="006A4642">
          <w:pPr>
            <w:pStyle w:val="TDC2"/>
            <w:tabs>
              <w:tab w:val="left" w:pos="880"/>
              <w:tab w:val="right" w:leader="dot" w:pos="8494"/>
            </w:tabs>
            <w:rPr>
              <w:rStyle w:val="Hipervnculo"/>
              <w:color w:val="000000" w:themeColor="text1"/>
              <w:u w:val="none"/>
            </w:rPr>
          </w:pPr>
          <w:hyperlink w:anchor="_Toc514014270" w:history="1">
            <w:r w:rsidR="007A1A65" w:rsidRPr="00903A62">
              <w:rPr>
                <w:rStyle w:val="Hipervnculo"/>
                <w:noProof/>
                <w:color w:val="000000" w:themeColor="text1"/>
                <w:u w:val="none"/>
              </w:rPr>
              <w:t>2.1</w:t>
            </w:r>
            <w:r w:rsidR="007A1A65" w:rsidRPr="00903A62">
              <w:rPr>
                <w:rStyle w:val="Hipervnculo"/>
                <w:color w:val="000000" w:themeColor="text1"/>
                <w:u w:val="none"/>
              </w:rPr>
              <w:tab/>
            </w:r>
            <w:r w:rsidR="007A1A65" w:rsidRPr="00903A62">
              <w:rPr>
                <w:rStyle w:val="Hipervnculo"/>
                <w:noProof/>
                <w:color w:val="000000" w:themeColor="text1"/>
                <w:u w:val="none"/>
              </w:rPr>
              <w:t>F01 –</w:t>
            </w:r>
            <w:r w:rsidR="0059282E" w:rsidRPr="00903A62">
              <w:rPr>
                <w:rStyle w:val="Hipervnculo"/>
                <w:noProof/>
                <w:color w:val="000000" w:themeColor="text1"/>
                <w:u w:val="none"/>
              </w:rPr>
              <w:t xml:space="preserve"> Registro</w:t>
            </w:r>
            <w:r w:rsidR="007A1A65" w:rsidRPr="00903A62">
              <w:rPr>
                <w:rStyle w:val="Hipervnculo"/>
                <w:webHidden/>
                <w:color w:val="000000" w:themeColor="text1"/>
                <w:u w:val="none"/>
              </w:rPr>
              <w:tab/>
            </w:r>
            <w:r w:rsidR="00632333">
              <w:rPr>
                <w:rStyle w:val="Hipervnculo"/>
                <w:webHidden/>
                <w:color w:val="000000" w:themeColor="text1"/>
                <w:u w:val="none"/>
              </w:rPr>
              <w:t>6</w:t>
            </w:r>
          </w:hyperlink>
        </w:p>
        <w:p w14:paraId="35C625DD" w14:textId="794798C3" w:rsidR="007A1A65" w:rsidRPr="00903A62" w:rsidRDefault="006A4642">
          <w:pPr>
            <w:pStyle w:val="TDC3"/>
            <w:tabs>
              <w:tab w:val="left" w:pos="1320"/>
              <w:tab w:val="right" w:leader="dot" w:pos="8494"/>
            </w:tabs>
            <w:rPr>
              <w:rStyle w:val="Hipervnculo"/>
              <w:color w:val="000000" w:themeColor="text1"/>
              <w:u w:val="none"/>
            </w:rPr>
          </w:pPr>
          <w:hyperlink w:anchor="_Toc514014271" w:history="1">
            <w:r w:rsidR="007A1A65" w:rsidRPr="00903A62">
              <w:rPr>
                <w:rStyle w:val="Hipervnculo"/>
                <w:noProof/>
                <w:color w:val="000000" w:themeColor="text1"/>
                <w:u w:val="none"/>
              </w:rPr>
              <w:t>2.1.1</w:t>
            </w:r>
            <w:r w:rsidR="007A1A65" w:rsidRPr="00903A62">
              <w:rPr>
                <w:rStyle w:val="Hipervnculo"/>
                <w:color w:val="000000" w:themeColor="text1"/>
                <w:u w:val="none"/>
              </w:rPr>
              <w:tab/>
            </w:r>
            <w:r w:rsidR="007A1A65" w:rsidRPr="00903A62">
              <w:rPr>
                <w:rStyle w:val="Hipervnculo"/>
                <w:noProof/>
                <w:color w:val="000000" w:themeColor="text1"/>
                <w:u w:val="none"/>
              </w:rPr>
              <w:t>Acceso</w:t>
            </w:r>
            <w:r w:rsidR="007A1A65" w:rsidRPr="00903A62">
              <w:rPr>
                <w:rStyle w:val="Hipervnculo"/>
                <w:webHidden/>
                <w:color w:val="000000" w:themeColor="text1"/>
                <w:u w:val="none"/>
              </w:rPr>
              <w:tab/>
            </w:r>
            <w:r w:rsidR="00632333">
              <w:rPr>
                <w:rStyle w:val="Hipervnculo"/>
                <w:webHidden/>
                <w:color w:val="000000" w:themeColor="text1"/>
                <w:u w:val="none"/>
              </w:rPr>
              <w:t>6</w:t>
            </w:r>
          </w:hyperlink>
        </w:p>
        <w:p w14:paraId="0DA76B9A" w14:textId="647F6551" w:rsidR="007A1A65" w:rsidRPr="00903A62" w:rsidRDefault="006A4642">
          <w:pPr>
            <w:pStyle w:val="TDC3"/>
            <w:tabs>
              <w:tab w:val="left" w:pos="1320"/>
              <w:tab w:val="right" w:leader="dot" w:pos="8494"/>
            </w:tabs>
            <w:rPr>
              <w:rStyle w:val="Hipervnculo"/>
              <w:color w:val="000000" w:themeColor="text1"/>
              <w:u w:val="none"/>
            </w:rPr>
          </w:pPr>
          <w:hyperlink w:anchor="_Toc514014272" w:history="1">
            <w:r w:rsidR="007A1A65" w:rsidRPr="00903A62">
              <w:rPr>
                <w:rStyle w:val="Hipervnculo"/>
                <w:noProof/>
                <w:color w:val="000000" w:themeColor="text1"/>
                <w:u w:val="none"/>
              </w:rPr>
              <w:t>2.1.2</w:t>
            </w:r>
            <w:r w:rsidR="007A1A65" w:rsidRPr="00903A62">
              <w:rPr>
                <w:rStyle w:val="Hipervnculo"/>
                <w:color w:val="000000" w:themeColor="text1"/>
                <w:u w:val="none"/>
              </w:rPr>
              <w:tab/>
            </w:r>
            <w:r w:rsidR="007A1A65" w:rsidRPr="00903A62">
              <w:rPr>
                <w:rStyle w:val="Hipervnculo"/>
                <w:noProof/>
                <w:color w:val="000000" w:themeColor="text1"/>
                <w:u w:val="none"/>
              </w:rPr>
              <w:t>Descripción</w:t>
            </w:r>
            <w:r w:rsidR="007A1A65" w:rsidRPr="00903A62">
              <w:rPr>
                <w:rStyle w:val="Hipervnculo"/>
                <w:webHidden/>
                <w:color w:val="000000" w:themeColor="text1"/>
                <w:u w:val="none"/>
              </w:rPr>
              <w:tab/>
            </w:r>
            <w:r w:rsidR="00632333">
              <w:rPr>
                <w:rStyle w:val="Hipervnculo"/>
                <w:webHidden/>
                <w:color w:val="000000" w:themeColor="text1"/>
                <w:u w:val="none"/>
              </w:rPr>
              <w:t>6</w:t>
            </w:r>
          </w:hyperlink>
        </w:p>
        <w:p w14:paraId="6AD79E07" w14:textId="3BDE779D" w:rsidR="007A1A65" w:rsidRPr="00903A62" w:rsidRDefault="006A4642">
          <w:pPr>
            <w:pStyle w:val="TDC3"/>
            <w:tabs>
              <w:tab w:val="left" w:pos="1320"/>
              <w:tab w:val="right" w:leader="dot" w:pos="8494"/>
            </w:tabs>
            <w:rPr>
              <w:rStyle w:val="Hipervnculo"/>
              <w:color w:val="000000" w:themeColor="text1"/>
              <w:u w:val="none"/>
            </w:rPr>
          </w:pPr>
          <w:hyperlink w:anchor="_Toc514014273" w:history="1">
            <w:r w:rsidR="007A1A65" w:rsidRPr="00903A62">
              <w:rPr>
                <w:rStyle w:val="Hipervnculo"/>
                <w:noProof/>
                <w:color w:val="000000" w:themeColor="text1"/>
                <w:u w:val="none"/>
              </w:rPr>
              <w:t>2.1.3</w:t>
            </w:r>
            <w:r w:rsidR="007A1A65" w:rsidRPr="00903A62">
              <w:rPr>
                <w:rStyle w:val="Hipervnculo"/>
                <w:color w:val="000000" w:themeColor="text1"/>
                <w:u w:val="none"/>
              </w:rPr>
              <w:tab/>
            </w:r>
            <w:r w:rsidR="007A1A65" w:rsidRPr="00903A62">
              <w:rPr>
                <w:rStyle w:val="Hipervnculo"/>
                <w:noProof/>
                <w:color w:val="000000" w:themeColor="text1"/>
                <w:u w:val="none"/>
              </w:rPr>
              <w:t>Interfaz de usuario</w:t>
            </w:r>
            <w:r w:rsidR="007A1A65" w:rsidRPr="00903A62">
              <w:rPr>
                <w:rStyle w:val="Hipervnculo"/>
                <w:webHidden/>
                <w:color w:val="000000" w:themeColor="text1"/>
                <w:u w:val="none"/>
              </w:rPr>
              <w:tab/>
            </w:r>
            <w:r w:rsidR="00632333">
              <w:rPr>
                <w:rStyle w:val="Hipervnculo"/>
                <w:webHidden/>
                <w:color w:val="000000" w:themeColor="text1"/>
                <w:u w:val="none"/>
              </w:rPr>
              <w:t>6</w:t>
            </w:r>
          </w:hyperlink>
        </w:p>
        <w:p w14:paraId="6CD65D63" w14:textId="339D801A" w:rsidR="007A1A65" w:rsidRPr="00903A62" w:rsidRDefault="006A4642">
          <w:pPr>
            <w:pStyle w:val="TDC3"/>
            <w:tabs>
              <w:tab w:val="left" w:pos="1320"/>
              <w:tab w:val="right" w:leader="dot" w:pos="8494"/>
            </w:tabs>
            <w:rPr>
              <w:rStyle w:val="Hipervnculo"/>
              <w:color w:val="000000" w:themeColor="text1"/>
              <w:u w:val="none"/>
            </w:rPr>
          </w:pPr>
          <w:hyperlink w:anchor="_Toc514014274" w:history="1">
            <w:r w:rsidR="007A1A65" w:rsidRPr="00903A62">
              <w:rPr>
                <w:rStyle w:val="Hipervnculo"/>
                <w:noProof/>
                <w:color w:val="000000" w:themeColor="text1"/>
                <w:u w:val="none"/>
              </w:rPr>
              <w:t>2.1.4</w:t>
            </w:r>
            <w:r w:rsidR="007A1A65" w:rsidRPr="00903A62">
              <w:rPr>
                <w:rStyle w:val="Hipervnculo"/>
                <w:color w:val="000000" w:themeColor="text1"/>
                <w:u w:val="none"/>
              </w:rPr>
              <w:tab/>
            </w:r>
            <w:r w:rsidR="007A1A65" w:rsidRPr="00903A62">
              <w:rPr>
                <w:rStyle w:val="Hipervnculo"/>
                <w:noProof/>
                <w:color w:val="000000" w:themeColor="text1"/>
                <w:u w:val="none"/>
              </w:rPr>
              <w:t>Validaciones</w:t>
            </w:r>
            <w:r w:rsidR="007A1A65" w:rsidRPr="00903A62">
              <w:rPr>
                <w:rStyle w:val="Hipervnculo"/>
                <w:webHidden/>
                <w:color w:val="000000" w:themeColor="text1"/>
                <w:u w:val="none"/>
              </w:rPr>
              <w:tab/>
            </w:r>
            <w:r w:rsidR="00632333">
              <w:rPr>
                <w:rStyle w:val="Hipervnculo"/>
                <w:webHidden/>
                <w:color w:val="000000" w:themeColor="text1"/>
                <w:u w:val="none"/>
              </w:rPr>
              <w:t>7</w:t>
            </w:r>
          </w:hyperlink>
        </w:p>
        <w:p w14:paraId="16BD5890" w14:textId="04FCDAAD" w:rsidR="003D7BCF" w:rsidRPr="003D7BCF" w:rsidRDefault="008726EF" w:rsidP="003D7BCF">
          <w:pPr>
            <w:pStyle w:val="TDC2"/>
            <w:tabs>
              <w:tab w:val="left" w:pos="880"/>
              <w:tab w:val="right" w:leader="dot" w:pos="8494"/>
            </w:tabs>
            <w:rPr>
              <w:rFonts w:asciiTheme="minorHAnsi" w:eastAsiaTheme="minorEastAsia" w:hAnsiTheme="minorHAnsi"/>
              <w:noProof/>
              <w:color w:val="000000" w:themeColor="text1"/>
              <w:sz w:val="22"/>
              <w:lang w:eastAsia="es-UY"/>
            </w:rPr>
          </w:pPr>
          <w:r w:rsidRPr="00903A62">
            <w:rPr>
              <w:rStyle w:val="Hipervnculo"/>
              <w:noProof/>
              <w:color w:val="000000" w:themeColor="text1"/>
              <w:u w:val="none"/>
            </w:rPr>
            <w:fldChar w:fldCharType="end"/>
          </w: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3D7BCF">
              <w:rPr>
                <w:rStyle w:val="Hipervnculo"/>
                <w:noProof/>
                <w:color w:val="000000" w:themeColor="text1"/>
                <w:u w:val="none"/>
              </w:rPr>
              <w:t>2</w:t>
            </w:r>
            <w:r w:rsidR="003D7BCF" w:rsidRPr="003D7BCF">
              <w:rPr>
                <w:rStyle w:val="Hipervnculo"/>
                <w:noProof/>
                <w:color w:val="000000" w:themeColor="text1"/>
                <w:u w:val="none"/>
              </w:rPr>
              <w:t xml:space="preserve"> – </w:t>
            </w:r>
            <w:r w:rsidR="0059282E">
              <w:rPr>
                <w:rStyle w:val="Hipervnculo"/>
                <w:noProof/>
                <w:color w:val="000000" w:themeColor="text1"/>
                <w:u w:val="none"/>
              </w:rPr>
              <w:t>Ingreso comprador</w:t>
            </w:r>
            <w:r w:rsidR="003D7BCF" w:rsidRPr="003D7BCF">
              <w:rPr>
                <w:noProof/>
                <w:webHidden/>
                <w:color w:val="000000" w:themeColor="text1"/>
              </w:rPr>
              <w:tab/>
            </w:r>
            <w:r w:rsidR="00AA326D">
              <w:rPr>
                <w:noProof/>
                <w:webHidden/>
                <w:color w:val="000000" w:themeColor="text1"/>
              </w:rPr>
              <w:t>8</w:t>
            </w:r>
          </w:hyperlink>
        </w:p>
        <w:p w14:paraId="78FB3D50" w14:textId="73B630AA"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2</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AA326D">
              <w:rPr>
                <w:noProof/>
                <w:webHidden/>
                <w:color w:val="000000" w:themeColor="text1"/>
              </w:rPr>
              <w:t>8</w:t>
            </w:r>
          </w:hyperlink>
        </w:p>
        <w:p w14:paraId="596C1E52" w14:textId="5655F9E0"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2</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AA326D">
              <w:rPr>
                <w:noProof/>
                <w:webHidden/>
                <w:color w:val="000000" w:themeColor="text1"/>
              </w:rPr>
              <w:t>8</w:t>
            </w:r>
          </w:hyperlink>
        </w:p>
        <w:p w14:paraId="23D41E29" w14:textId="7F1F98C1"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2</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632333">
              <w:rPr>
                <w:noProof/>
                <w:webHidden/>
                <w:color w:val="000000" w:themeColor="text1"/>
              </w:rPr>
              <w:t>8</w:t>
            </w:r>
          </w:hyperlink>
        </w:p>
        <w:p w14:paraId="1B95D3BA" w14:textId="3A76AACC"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2</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632333">
              <w:rPr>
                <w:noProof/>
                <w:webHidden/>
                <w:color w:val="000000" w:themeColor="text1"/>
              </w:rPr>
              <w:t>8</w:t>
            </w:r>
          </w:hyperlink>
        </w:p>
        <w:p w14:paraId="77391A56" w14:textId="77777777" w:rsidR="00F52BF8" w:rsidRDefault="00F52BF8" w:rsidP="003D7BCF">
          <w:pPr>
            <w:pStyle w:val="TDC2"/>
            <w:tabs>
              <w:tab w:val="left" w:pos="880"/>
              <w:tab w:val="right" w:leader="dot" w:pos="8494"/>
            </w:tabs>
          </w:pPr>
        </w:p>
        <w:p w14:paraId="765E3B3A" w14:textId="77777777" w:rsidR="00F52BF8" w:rsidRDefault="00F52BF8" w:rsidP="003D7BCF">
          <w:pPr>
            <w:pStyle w:val="TDC2"/>
            <w:tabs>
              <w:tab w:val="left" w:pos="880"/>
              <w:tab w:val="right" w:leader="dot" w:pos="8494"/>
            </w:tabs>
          </w:pPr>
        </w:p>
        <w:p w14:paraId="5C2B4B9A" w14:textId="64B45CEF"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59282E">
              <w:rPr>
                <w:rStyle w:val="Hipervnculo"/>
                <w:noProof/>
                <w:color w:val="000000" w:themeColor="text1"/>
                <w:u w:val="none"/>
              </w:rPr>
              <w:t>3</w:t>
            </w:r>
            <w:r w:rsidR="003D7BCF" w:rsidRPr="003D7BCF">
              <w:rPr>
                <w:rStyle w:val="Hipervnculo"/>
                <w:noProof/>
                <w:color w:val="000000" w:themeColor="text1"/>
                <w:u w:val="none"/>
              </w:rPr>
              <w:t xml:space="preserve"> –</w:t>
            </w:r>
            <w:r w:rsidR="0059282E">
              <w:rPr>
                <w:rStyle w:val="Hipervnculo"/>
                <w:noProof/>
                <w:color w:val="000000" w:themeColor="text1"/>
                <w:u w:val="none"/>
              </w:rPr>
              <w:t xml:space="preserve"> Compra de productos</w:t>
            </w:r>
            <w:r w:rsidR="003D7BCF" w:rsidRPr="003D7BCF">
              <w:rPr>
                <w:noProof/>
                <w:webHidden/>
                <w:color w:val="000000" w:themeColor="text1"/>
              </w:rPr>
              <w:tab/>
            </w:r>
            <w:r w:rsidR="00AA326D">
              <w:rPr>
                <w:noProof/>
                <w:webHidden/>
                <w:color w:val="000000" w:themeColor="text1"/>
              </w:rPr>
              <w:t>9</w:t>
            </w:r>
          </w:hyperlink>
        </w:p>
        <w:p w14:paraId="04003AF3" w14:textId="5286BC6F"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3</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AA326D">
              <w:rPr>
                <w:noProof/>
                <w:webHidden/>
                <w:color w:val="000000" w:themeColor="text1"/>
              </w:rPr>
              <w:t>9</w:t>
            </w:r>
          </w:hyperlink>
        </w:p>
        <w:p w14:paraId="17E23440" w14:textId="6002CB31"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3</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AA326D">
              <w:rPr>
                <w:noProof/>
                <w:webHidden/>
                <w:color w:val="000000" w:themeColor="text1"/>
              </w:rPr>
              <w:t>9</w:t>
            </w:r>
          </w:hyperlink>
        </w:p>
        <w:p w14:paraId="5BFB4906" w14:textId="5B554CC5"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3</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AA326D">
              <w:rPr>
                <w:noProof/>
                <w:webHidden/>
                <w:color w:val="000000" w:themeColor="text1"/>
              </w:rPr>
              <w:t>9</w:t>
            </w:r>
          </w:hyperlink>
        </w:p>
        <w:p w14:paraId="614D6E12" w14:textId="18130A52" w:rsidR="00AA326D" w:rsidRPr="00F52BF8" w:rsidRDefault="006A4642" w:rsidP="00F52BF8">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3</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AA326D">
              <w:rPr>
                <w:noProof/>
                <w:webHidden/>
                <w:color w:val="000000" w:themeColor="text1"/>
              </w:rPr>
              <w:t>9</w:t>
            </w:r>
          </w:hyperlink>
        </w:p>
        <w:p w14:paraId="57EC09FF" w14:textId="4B38E8F2"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59282E">
              <w:rPr>
                <w:rStyle w:val="Hipervnculo"/>
                <w:noProof/>
                <w:color w:val="000000" w:themeColor="text1"/>
                <w:u w:val="none"/>
              </w:rPr>
              <w:t>4</w:t>
            </w:r>
            <w:r w:rsidR="003D7BCF" w:rsidRPr="003D7BCF">
              <w:rPr>
                <w:rStyle w:val="Hipervnculo"/>
                <w:noProof/>
                <w:color w:val="000000" w:themeColor="text1"/>
                <w:u w:val="none"/>
              </w:rPr>
              <w:t xml:space="preserve"> –</w:t>
            </w:r>
            <w:r w:rsidR="0059282E">
              <w:rPr>
                <w:rStyle w:val="Hipervnculo"/>
                <w:noProof/>
                <w:color w:val="000000" w:themeColor="text1"/>
                <w:u w:val="none"/>
              </w:rPr>
              <w:t xml:space="preserve"> Carrito de compras</w:t>
            </w:r>
            <w:r w:rsidR="003D7BCF" w:rsidRPr="003D7BCF">
              <w:rPr>
                <w:noProof/>
                <w:webHidden/>
                <w:color w:val="000000" w:themeColor="text1"/>
              </w:rPr>
              <w:tab/>
            </w:r>
            <w:r w:rsidR="00AA326D">
              <w:rPr>
                <w:noProof/>
                <w:webHidden/>
                <w:color w:val="000000" w:themeColor="text1"/>
              </w:rPr>
              <w:t>10</w:t>
            </w:r>
          </w:hyperlink>
        </w:p>
        <w:p w14:paraId="15486810" w14:textId="75797889"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4</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AA326D">
              <w:rPr>
                <w:noProof/>
                <w:webHidden/>
                <w:color w:val="000000" w:themeColor="text1"/>
              </w:rPr>
              <w:t>10</w:t>
            </w:r>
          </w:hyperlink>
        </w:p>
        <w:p w14:paraId="15CCDAEC" w14:textId="6F00A467"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4</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AA326D">
              <w:rPr>
                <w:noProof/>
                <w:webHidden/>
                <w:color w:val="000000" w:themeColor="text1"/>
              </w:rPr>
              <w:t>10</w:t>
            </w:r>
          </w:hyperlink>
        </w:p>
        <w:p w14:paraId="6EF7508B" w14:textId="09523353"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4</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AA326D">
              <w:rPr>
                <w:noProof/>
                <w:webHidden/>
                <w:color w:val="000000" w:themeColor="text1"/>
              </w:rPr>
              <w:t>10</w:t>
            </w:r>
          </w:hyperlink>
        </w:p>
        <w:p w14:paraId="20D9E945" w14:textId="0C58C6E1"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4</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AA326D">
              <w:rPr>
                <w:noProof/>
                <w:webHidden/>
                <w:color w:val="000000" w:themeColor="text1"/>
              </w:rPr>
              <w:t>10</w:t>
            </w:r>
          </w:hyperlink>
        </w:p>
        <w:p w14:paraId="4A66618C" w14:textId="1653193E"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5</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59282E">
              <w:rPr>
                <w:rStyle w:val="Hipervnculo"/>
                <w:noProof/>
                <w:color w:val="000000" w:themeColor="text1"/>
                <w:u w:val="none"/>
              </w:rPr>
              <w:t>5</w:t>
            </w:r>
            <w:r w:rsidR="003D7BCF" w:rsidRPr="003D7BCF">
              <w:rPr>
                <w:rStyle w:val="Hipervnculo"/>
                <w:noProof/>
                <w:color w:val="000000" w:themeColor="text1"/>
                <w:u w:val="none"/>
              </w:rPr>
              <w:t xml:space="preserve"> –</w:t>
            </w:r>
            <w:r w:rsidR="0059282E">
              <w:rPr>
                <w:rStyle w:val="Hipervnculo"/>
                <w:noProof/>
                <w:color w:val="000000" w:themeColor="text1"/>
                <w:u w:val="none"/>
              </w:rPr>
              <w:t xml:space="preserve"> Productos en oferta</w:t>
            </w:r>
            <w:r w:rsidR="003D7BCF" w:rsidRPr="003D7BCF">
              <w:rPr>
                <w:noProof/>
                <w:webHidden/>
                <w:color w:val="000000" w:themeColor="text1"/>
              </w:rPr>
              <w:tab/>
            </w:r>
            <w:r w:rsidR="00AA326D">
              <w:rPr>
                <w:noProof/>
                <w:webHidden/>
                <w:color w:val="000000" w:themeColor="text1"/>
              </w:rPr>
              <w:t>11</w:t>
            </w:r>
          </w:hyperlink>
        </w:p>
        <w:p w14:paraId="54B91BAA" w14:textId="5AAC44AF"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5</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AA326D">
              <w:rPr>
                <w:noProof/>
                <w:webHidden/>
                <w:color w:val="000000" w:themeColor="text1"/>
              </w:rPr>
              <w:t>11</w:t>
            </w:r>
          </w:hyperlink>
        </w:p>
        <w:p w14:paraId="5C67207F" w14:textId="791A0C1E"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5</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AA326D">
              <w:rPr>
                <w:noProof/>
                <w:webHidden/>
                <w:color w:val="000000" w:themeColor="text1"/>
              </w:rPr>
              <w:t>11</w:t>
            </w:r>
          </w:hyperlink>
        </w:p>
        <w:p w14:paraId="7B569CDF" w14:textId="33A61844"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5</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AA326D">
              <w:rPr>
                <w:noProof/>
                <w:webHidden/>
                <w:color w:val="000000" w:themeColor="text1"/>
              </w:rPr>
              <w:t>11</w:t>
            </w:r>
          </w:hyperlink>
        </w:p>
        <w:p w14:paraId="44CD1710" w14:textId="72CF83A8"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5</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1</w:t>
            </w:r>
          </w:hyperlink>
        </w:p>
        <w:p w14:paraId="5CCE8D2D" w14:textId="37A32AFE"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6</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59282E">
              <w:rPr>
                <w:rStyle w:val="Hipervnculo"/>
                <w:noProof/>
                <w:color w:val="000000" w:themeColor="text1"/>
                <w:u w:val="none"/>
              </w:rPr>
              <w:t>6</w:t>
            </w:r>
            <w:r w:rsidR="003D7BCF" w:rsidRPr="003D7BCF">
              <w:rPr>
                <w:rStyle w:val="Hipervnculo"/>
                <w:noProof/>
                <w:color w:val="000000" w:themeColor="text1"/>
                <w:u w:val="none"/>
              </w:rPr>
              <w:t xml:space="preserve"> –</w:t>
            </w:r>
            <w:r w:rsidR="0059282E">
              <w:rPr>
                <w:rStyle w:val="Hipervnculo"/>
                <w:noProof/>
                <w:color w:val="000000" w:themeColor="text1"/>
                <w:u w:val="none"/>
              </w:rPr>
              <w:t xml:space="preserve"> Ingreso administrador</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2</w:t>
            </w:r>
          </w:hyperlink>
        </w:p>
        <w:p w14:paraId="7B0AD887" w14:textId="0364E900"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6</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2</w:t>
            </w:r>
          </w:hyperlink>
        </w:p>
        <w:p w14:paraId="6A21A36F" w14:textId="51E4799F"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6</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2</w:t>
            </w:r>
          </w:hyperlink>
        </w:p>
        <w:p w14:paraId="2787C4D9" w14:textId="2BBCCA05"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6</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2</w:t>
            </w:r>
          </w:hyperlink>
        </w:p>
        <w:p w14:paraId="1E978569" w14:textId="62710A78"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6</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2</w:t>
            </w:r>
          </w:hyperlink>
        </w:p>
        <w:p w14:paraId="54ED73F0" w14:textId="3FCF3AF3"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7</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59282E">
              <w:rPr>
                <w:rStyle w:val="Hipervnculo"/>
                <w:noProof/>
                <w:color w:val="000000" w:themeColor="text1"/>
                <w:u w:val="none"/>
              </w:rPr>
              <w:t>7</w:t>
            </w:r>
            <w:r w:rsidR="003D7BCF" w:rsidRPr="003D7BCF">
              <w:rPr>
                <w:rStyle w:val="Hipervnculo"/>
                <w:noProof/>
                <w:color w:val="000000" w:themeColor="text1"/>
                <w:u w:val="none"/>
              </w:rPr>
              <w:t xml:space="preserve"> –</w:t>
            </w:r>
            <w:r w:rsidR="0059282E">
              <w:rPr>
                <w:rStyle w:val="Hipervnculo"/>
                <w:noProof/>
                <w:color w:val="000000" w:themeColor="text1"/>
                <w:u w:val="none"/>
              </w:rPr>
              <w:t xml:space="preserve"> Listado y abprobación de la compra</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3</w:t>
            </w:r>
          </w:hyperlink>
        </w:p>
        <w:p w14:paraId="3485B1A7" w14:textId="2B86D833"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7</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3</w:t>
            </w:r>
          </w:hyperlink>
        </w:p>
        <w:p w14:paraId="07FD29FD" w14:textId="5B2B8D43"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7</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3</w:t>
            </w:r>
          </w:hyperlink>
        </w:p>
        <w:p w14:paraId="16408BFB" w14:textId="4BDCCD76"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7</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3</w:t>
            </w:r>
          </w:hyperlink>
        </w:p>
        <w:p w14:paraId="4546D115" w14:textId="0727ABC5"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7</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3</w:t>
            </w:r>
          </w:hyperlink>
        </w:p>
        <w:p w14:paraId="17551F9D" w14:textId="77777777" w:rsidR="00F52BF8" w:rsidRDefault="00F52BF8" w:rsidP="003D7BCF">
          <w:pPr>
            <w:pStyle w:val="TDC2"/>
            <w:tabs>
              <w:tab w:val="left" w:pos="880"/>
              <w:tab w:val="right" w:leader="dot" w:pos="8494"/>
            </w:tabs>
          </w:pPr>
        </w:p>
        <w:p w14:paraId="46EBD289" w14:textId="2D7FB525"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8</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59282E">
              <w:rPr>
                <w:rStyle w:val="Hipervnculo"/>
                <w:noProof/>
                <w:color w:val="000000" w:themeColor="text1"/>
                <w:u w:val="none"/>
              </w:rPr>
              <w:t>8</w:t>
            </w:r>
            <w:r w:rsidR="003D7BCF" w:rsidRPr="003D7BCF">
              <w:rPr>
                <w:rStyle w:val="Hipervnculo"/>
                <w:noProof/>
                <w:color w:val="000000" w:themeColor="text1"/>
                <w:u w:val="none"/>
              </w:rPr>
              <w:t xml:space="preserve"> –</w:t>
            </w:r>
            <w:r w:rsidR="0059282E">
              <w:rPr>
                <w:rStyle w:val="Hipervnculo"/>
                <w:noProof/>
                <w:color w:val="000000" w:themeColor="text1"/>
                <w:u w:val="none"/>
              </w:rPr>
              <w:t xml:space="preserve"> Añadir producto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4</w:t>
            </w:r>
          </w:hyperlink>
        </w:p>
        <w:p w14:paraId="5FF8A3D0" w14:textId="66D220E7"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8</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4</w:t>
            </w:r>
          </w:hyperlink>
        </w:p>
        <w:p w14:paraId="60B15ECB" w14:textId="442BB975"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8</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4</w:t>
            </w:r>
          </w:hyperlink>
        </w:p>
        <w:p w14:paraId="0F8E71BC" w14:textId="4E1A0B4F"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8</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4</w:t>
            </w:r>
          </w:hyperlink>
        </w:p>
        <w:p w14:paraId="29A1B6F0" w14:textId="37AA9557" w:rsidR="00AA326D" w:rsidRPr="00F52BF8" w:rsidRDefault="006A4642" w:rsidP="00F52BF8">
          <w:pPr>
            <w:pStyle w:val="TDC3"/>
            <w:tabs>
              <w:tab w:val="left" w:pos="1320"/>
              <w:tab w:val="right" w:leader="dot" w:pos="8494"/>
            </w:tabs>
            <w:rPr>
              <w:noProof/>
              <w:color w:val="000000" w:themeColor="text1"/>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8</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4</w:t>
            </w:r>
          </w:hyperlink>
        </w:p>
        <w:p w14:paraId="407A661A" w14:textId="16934353"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w:t>
            </w:r>
            <w:r w:rsidR="00903A62">
              <w:rPr>
                <w:rStyle w:val="Hipervnculo"/>
                <w:noProof/>
                <w:color w:val="000000" w:themeColor="text1"/>
                <w:u w:val="none"/>
              </w:rPr>
              <w:t>9</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F0</w:t>
            </w:r>
            <w:r w:rsidR="0059282E">
              <w:rPr>
                <w:rStyle w:val="Hipervnculo"/>
                <w:noProof/>
                <w:color w:val="000000" w:themeColor="text1"/>
                <w:u w:val="none"/>
              </w:rPr>
              <w:t>9</w:t>
            </w:r>
            <w:r w:rsidR="003D7BCF" w:rsidRPr="003D7BCF">
              <w:rPr>
                <w:rStyle w:val="Hipervnculo"/>
                <w:noProof/>
                <w:color w:val="000000" w:themeColor="text1"/>
                <w:u w:val="none"/>
              </w:rPr>
              <w:t xml:space="preserve"> –</w:t>
            </w:r>
            <w:r w:rsidR="0059282E">
              <w:rPr>
                <w:rStyle w:val="Hipervnculo"/>
                <w:noProof/>
                <w:color w:val="000000" w:themeColor="text1"/>
                <w:u w:val="none"/>
              </w:rPr>
              <w:t xml:space="preserve"> </w:t>
            </w:r>
            <w:r w:rsidR="00401C99">
              <w:rPr>
                <w:rStyle w:val="Hipervnculo"/>
                <w:noProof/>
                <w:color w:val="000000" w:themeColor="text1"/>
                <w:u w:val="none"/>
              </w:rPr>
              <w:t>Administrar productos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5</w:t>
            </w:r>
          </w:hyperlink>
        </w:p>
        <w:p w14:paraId="32ABCCB0" w14:textId="1DB7825A"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w:t>
            </w:r>
            <w:r w:rsidR="00903A62">
              <w:rPr>
                <w:rStyle w:val="Hipervnculo"/>
                <w:noProof/>
                <w:color w:val="000000" w:themeColor="text1"/>
                <w:u w:val="none"/>
              </w:rPr>
              <w:t>9</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5</w:t>
            </w:r>
          </w:hyperlink>
        </w:p>
        <w:p w14:paraId="03D83C3B" w14:textId="278ECB96"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w:t>
            </w:r>
            <w:r w:rsidR="00903A62">
              <w:rPr>
                <w:rStyle w:val="Hipervnculo"/>
                <w:noProof/>
                <w:color w:val="000000" w:themeColor="text1"/>
                <w:u w:val="none"/>
              </w:rPr>
              <w:t>9</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5</w:t>
            </w:r>
          </w:hyperlink>
        </w:p>
        <w:p w14:paraId="198B5111" w14:textId="21A360BF"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w:t>
            </w:r>
            <w:r w:rsidR="00903A62">
              <w:rPr>
                <w:rStyle w:val="Hipervnculo"/>
                <w:noProof/>
                <w:color w:val="000000" w:themeColor="text1"/>
                <w:u w:val="none"/>
              </w:rPr>
              <w:t>9</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5</w:t>
            </w:r>
          </w:hyperlink>
        </w:p>
        <w:p w14:paraId="10B1C468" w14:textId="477F6089"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4" w:history="1">
            <w:r w:rsidR="003D7BCF" w:rsidRPr="003D7BCF">
              <w:rPr>
                <w:rStyle w:val="Hipervnculo"/>
                <w:noProof/>
                <w:color w:val="000000" w:themeColor="text1"/>
                <w:u w:val="none"/>
              </w:rPr>
              <w:t>2.</w:t>
            </w:r>
            <w:r w:rsidR="00903A62">
              <w:rPr>
                <w:rStyle w:val="Hipervnculo"/>
                <w:noProof/>
                <w:color w:val="000000" w:themeColor="text1"/>
                <w:u w:val="none"/>
              </w:rPr>
              <w:t>9</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5</w:t>
            </w:r>
          </w:hyperlink>
        </w:p>
        <w:p w14:paraId="7F1611B8" w14:textId="393BFBF2" w:rsidR="003D7BCF" w:rsidRPr="003D7BCF" w:rsidRDefault="006A4642" w:rsidP="003D7BCF">
          <w:pPr>
            <w:pStyle w:val="TDC2"/>
            <w:tabs>
              <w:tab w:val="left" w:pos="880"/>
              <w:tab w:val="right" w:leader="dot" w:pos="8494"/>
            </w:tabs>
            <w:rPr>
              <w:rFonts w:asciiTheme="minorHAnsi" w:eastAsiaTheme="minorEastAsia" w:hAnsiTheme="minorHAnsi"/>
              <w:noProof/>
              <w:color w:val="000000" w:themeColor="text1"/>
              <w:sz w:val="22"/>
              <w:lang w:eastAsia="es-UY"/>
            </w:rPr>
          </w:pPr>
          <w:hyperlink w:anchor="_Toc514014270" w:history="1">
            <w:r w:rsidR="003D7BCF" w:rsidRPr="003D7BCF">
              <w:rPr>
                <w:rStyle w:val="Hipervnculo"/>
                <w:noProof/>
                <w:color w:val="000000" w:themeColor="text1"/>
                <w:u w:val="none"/>
              </w:rPr>
              <w:t>2.1</w:t>
            </w:r>
            <w:r w:rsidR="00903A62">
              <w:rPr>
                <w:rStyle w:val="Hipervnculo"/>
                <w:noProof/>
                <w:color w:val="000000" w:themeColor="text1"/>
                <w:u w:val="none"/>
              </w:rPr>
              <w:t>0</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F1</w:t>
            </w:r>
            <w:r w:rsidR="00401C99">
              <w:rPr>
                <w:rStyle w:val="Hipervnculo"/>
                <w:noProof/>
                <w:color w:val="000000" w:themeColor="text1"/>
                <w:u w:val="none"/>
              </w:rPr>
              <w:t>0</w:t>
            </w:r>
            <w:r w:rsidR="003D7BCF" w:rsidRPr="003D7BCF">
              <w:rPr>
                <w:rStyle w:val="Hipervnculo"/>
                <w:noProof/>
                <w:color w:val="000000" w:themeColor="text1"/>
                <w:u w:val="none"/>
              </w:rPr>
              <w:t xml:space="preserve"> –</w:t>
            </w:r>
            <w:r w:rsidR="00401C99">
              <w:rPr>
                <w:rStyle w:val="Hipervnculo"/>
                <w:noProof/>
                <w:color w:val="000000" w:themeColor="text1"/>
                <w:u w:val="none"/>
              </w:rPr>
              <w:t xml:space="preserve"> Informe de ganancias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6</w:t>
            </w:r>
          </w:hyperlink>
        </w:p>
        <w:p w14:paraId="0CB2B1BD" w14:textId="42FE6210"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1" w:history="1">
            <w:r w:rsidR="003D7BCF" w:rsidRPr="003D7BCF">
              <w:rPr>
                <w:rStyle w:val="Hipervnculo"/>
                <w:noProof/>
                <w:color w:val="000000" w:themeColor="text1"/>
                <w:u w:val="none"/>
              </w:rPr>
              <w:t>2.1</w:t>
            </w:r>
            <w:r w:rsidR="00903A62">
              <w:rPr>
                <w:rStyle w:val="Hipervnculo"/>
                <w:noProof/>
                <w:color w:val="000000" w:themeColor="text1"/>
                <w:u w:val="none"/>
              </w:rPr>
              <w:t>0</w:t>
            </w:r>
            <w:r w:rsidR="003D7BCF" w:rsidRPr="003D7BCF">
              <w:rPr>
                <w:rStyle w:val="Hipervnculo"/>
                <w:noProof/>
                <w:color w:val="000000" w:themeColor="text1"/>
                <w:u w:val="none"/>
              </w:rPr>
              <w:t>.1</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Acceso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6</w:t>
            </w:r>
          </w:hyperlink>
        </w:p>
        <w:p w14:paraId="3E5956BC" w14:textId="38557665"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2" w:history="1">
            <w:r w:rsidR="003D7BCF" w:rsidRPr="003D7BCF">
              <w:rPr>
                <w:rStyle w:val="Hipervnculo"/>
                <w:noProof/>
                <w:color w:val="000000" w:themeColor="text1"/>
                <w:u w:val="none"/>
              </w:rPr>
              <w:t>2.1</w:t>
            </w:r>
            <w:r w:rsidR="00903A62">
              <w:rPr>
                <w:rStyle w:val="Hipervnculo"/>
                <w:noProof/>
                <w:color w:val="000000" w:themeColor="text1"/>
                <w:u w:val="none"/>
              </w:rPr>
              <w:t>0</w:t>
            </w:r>
            <w:r w:rsidR="003D7BCF" w:rsidRPr="003D7BCF">
              <w:rPr>
                <w:rStyle w:val="Hipervnculo"/>
                <w:noProof/>
                <w:color w:val="000000" w:themeColor="text1"/>
                <w:u w:val="none"/>
              </w:rPr>
              <w:t>.2</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Descripción</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6</w:t>
            </w:r>
          </w:hyperlink>
        </w:p>
        <w:p w14:paraId="0461312F" w14:textId="761705AA" w:rsidR="003D7BCF" w:rsidRPr="003D7BCF" w:rsidRDefault="006A4642" w:rsidP="003D7BCF">
          <w:pPr>
            <w:pStyle w:val="TDC3"/>
            <w:tabs>
              <w:tab w:val="left" w:pos="1320"/>
              <w:tab w:val="right" w:leader="dot" w:pos="8494"/>
            </w:tabs>
            <w:rPr>
              <w:rFonts w:asciiTheme="minorHAnsi" w:eastAsiaTheme="minorEastAsia" w:hAnsiTheme="minorHAnsi"/>
              <w:noProof/>
              <w:color w:val="000000" w:themeColor="text1"/>
              <w:sz w:val="22"/>
              <w:lang w:eastAsia="es-UY"/>
            </w:rPr>
          </w:pPr>
          <w:hyperlink w:anchor="_Toc514014273" w:history="1">
            <w:r w:rsidR="003D7BCF" w:rsidRPr="003D7BCF">
              <w:rPr>
                <w:rStyle w:val="Hipervnculo"/>
                <w:noProof/>
                <w:color w:val="000000" w:themeColor="text1"/>
                <w:u w:val="none"/>
              </w:rPr>
              <w:t>2.1</w:t>
            </w:r>
            <w:r w:rsidR="00903A62">
              <w:rPr>
                <w:rStyle w:val="Hipervnculo"/>
                <w:noProof/>
                <w:color w:val="000000" w:themeColor="text1"/>
                <w:u w:val="none"/>
              </w:rPr>
              <w:t>0</w:t>
            </w:r>
            <w:r w:rsidR="003D7BCF" w:rsidRPr="003D7BCF">
              <w:rPr>
                <w:rStyle w:val="Hipervnculo"/>
                <w:noProof/>
                <w:color w:val="000000" w:themeColor="text1"/>
                <w:u w:val="none"/>
              </w:rPr>
              <w:t>.3</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Interfaz de usuario</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6</w:t>
            </w:r>
          </w:hyperlink>
        </w:p>
        <w:p w14:paraId="76C9A010" w14:textId="262FF323" w:rsidR="000F1E36" w:rsidRPr="00F52BF8" w:rsidRDefault="006A4642" w:rsidP="00F52BF8">
          <w:pPr>
            <w:pStyle w:val="TDC3"/>
            <w:tabs>
              <w:tab w:val="left" w:pos="1320"/>
              <w:tab w:val="right" w:leader="dot" w:pos="8494"/>
            </w:tabs>
            <w:rPr>
              <w:rFonts w:asciiTheme="minorHAnsi" w:eastAsiaTheme="minorEastAsia" w:hAnsiTheme="minorHAnsi"/>
              <w:noProof/>
              <w:sz w:val="22"/>
              <w:lang w:eastAsia="es-UY"/>
            </w:rPr>
          </w:pPr>
          <w:hyperlink w:anchor="_Toc514014274" w:history="1">
            <w:r w:rsidR="003D7BCF" w:rsidRPr="003D7BCF">
              <w:rPr>
                <w:rStyle w:val="Hipervnculo"/>
                <w:noProof/>
                <w:color w:val="000000" w:themeColor="text1"/>
                <w:u w:val="none"/>
              </w:rPr>
              <w:t>2.1</w:t>
            </w:r>
            <w:r w:rsidR="00903A62">
              <w:rPr>
                <w:rStyle w:val="Hipervnculo"/>
                <w:noProof/>
                <w:color w:val="000000" w:themeColor="text1"/>
                <w:u w:val="none"/>
              </w:rPr>
              <w:t>0</w:t>
            </w:r>
            <w:r w:rsidR="003D7BCF" w:rsidRPr="003D7BCF">
              <w:rPr>
                <w:rStyle w:val="Hipervnculo"/>
                <w:noProof/>
                <w:color w:val="000000" w:themeColor="text1"/>
                <w:u w:val="none"/>
              </w:rPr>
              <w:t>.4</w:t>
            </w:r>
            <w:r w:rsidR="003D7BCF" w:rsidRPr="003D7BCF">
              <w:rPr>
                <w:rFonts w:asciiTheme="minorHAnsi" w:eastAsiaTheme="minorEastAsia" w:hAnsiTheme="minorHAnsi"/>
                <w:noProof/>
                <w:color w:val="000000" w:themeColor="text1"/>
                <w:sz w:val="22"/>
                <w:lang w:eastAsia="es-UY"/>
              </w:rPr>
              <w:tab/>
            </w:r>
            <w:r w:rsidR="003D7BCF" w:rsidRPr="003D7BCF">
              <w:rPr>
                <w:rStyle w:val="Hipervnculo"/>
                <w:noProof/>
                <w:color w:val="000000" w:themeColor="text1"/>
                <w:u w:val="none"/>
              </w:rPr>
              <w:t>Validaciones</w:t>
            </w:r>
            <w:r w:rsidR="003D7BCF" w:rsidRPr="003D7BCF">
              <w:rPr>
                <w:noProof/>
                <w:webHidden/>
                <w:color w:val="000000" w:themeColor="text1"/>
              </w:rPr>
              <w:tab/>
            </w:r>
            <w:r w:rsidR="00632333">
              <w:rPr>
                <w:noProof/>
                <w:webHidden/>
                <w:color w:val="000000" w:themeColor="text1"/>
              </w:rPr>
              <w:t>1</w:t>
            </w:r>
            <w:r w:rsidR="00AA326D">
              <w:rPr>
                <w:noProof/>
                <w:webHidden/>
                <w:color w:val="000000" w:themeColor="text1"/>
              </w:rPr>
              <w:t>6</w:t>
            </w:r>
          </w:hyperlink>
        </w:p>
      </w:sdtContent>
    </w:sdt>
    <w:p w14:paraId="300E84D1" w14:textId="77777777" w:rsidR="00505622" w:rsidRDefault="00505622">
      <w:pPr>
        <w:spacing w:line="276" w:lineRule="auto"/>
        <w:rPr>
          <w:b/>
        </w:rPr>
      </w:pPr>
      <w:r>
        <w:rPr>
          <w:b/>
        </w:rPr>
        <w:br w:type="page"/>
      </w:r>
    </w:p>
    <w:p w14:paraId="380A1B45" w14:textId="330E7665" w:rsidR="009607B2" w:rsidRPr="000F1E36" w:rsidRDefault="003D7BCF" w:rsidP="003D7BCF">
      <w:pPr>
        <w:pStyle w:val="Titulo1Numerado"/>
        <w:numPr>
          <w:ilvl w:val="0"/>
          <w:numId w:val="0"/>
        </w:numPr>
        <w:ind w:left="360" w:hanging="360"/>
      </w:pPr>
      <w:r>
        <w:lastRenderedPageBreak/>
        <w:t>1.</w:t>
      </w:r>
      <w:r w:rsidR="00505622" w:rsidRPr="00450F51">
        <w:t xml:space="preserve"> </w:t>
      </w:r>
      <w:bookmarkStart w:id="1" w:name="_Toc514014266"/>
      <w:r w:rsidR="00B74B10">
        <w:t>Descripción general</w:t>
      </w:r>
      <w:r w:rsidR="008E5B43">
        <w:t xml:space="preserve"> del problema a reso</w:t>
      </w:r>
      <w:r w:rsidR="007A1A65">
        <w:t>l</w:t>
      </w:r>
      <w:r w:rsidR="008E5B43">
        <w:t>ver</w:t>
      </w:r>
      <w:bookmarkEnd w:id="1"/>
    </w:p>
    <w:p w14:paraId="76C4FBA2" w14:textId="18C98212" w:rsidR="00C7460D" w:rsidRDefault="00714A54" w:rsidP="004552A2">
      <w:pPr>
        <w:spacing w:line="240" w:lineRule="auto"/>
      </w:pPr>
      <w:r>
        <w:t>Crear una aplicación para la venta de artículos deportivos online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4215"/>
      </w:tblGrid>
      <w:tr w:rsidR="0003056D" w14:paraId="20307F86" w14:textId="77777777" w:rsidTr="004552A2">
        <w:tc>
          <w:tcPr>
            <w:tcW w:w="4289" w:type="dxa"/>
          </w:tcPr>
          <w:p w14:paraId="7DF66052" w14:textId="77777777" w:rsidR="0003056D" w:rsidRPr="002E433C" w:rsidRDefault="0003056D" w:rsidP="0003056D">
            <w:pPr>
              <w:pStyle w:val="TituloIlustracinTabla"/>
            </w:pPr>
          </w:p>
        </w:tc>
        <w:tc>
          <w:tcPr>
            <w:tcW w:w="4215" w:type="dxa"/>
          </w:tcPr>
          <w:p w14:paraId="6FDA2E56" w14:textId="77777777" w:rsidR="0003056D" w:rsidRPr="00C01B55" w:rsidRDefault="0003056D" w:rsidP="00B74B10">
            <w:pPr>
              <w:pStyle w:val="Prrafodelista"/>
              <w:keepNext/>
              <w:spacing w:after="0" w:line="240" w:lineRule="auto"/>
              <w:ind w:left="0"/>
              <w:jc w:val="center"/>
              <w:rPr>
                <w:noProof/>
                <w:lang w:eastAsia="es-UY"/>
              </w:rPr>
            </w:pPr>
          </w:p>
        </w:tc>
      </w:tr>
    </w:tbl>
    <w:p w14:paraId="7F98E8E7" w14:textId="77777777" w:rsidR="009607B2" w:rsidRPr="000F1E36" w:rsidRDefault="004552A2" w:rsidP="000F1E36">
      <w:pPr>
        <w:pStyle w:val="Titulo2Numerado"/>
      </w:pPr>
      <w:r>
        <w:t xml:space="preserve">  </w:t>
      </w:r>
      <w:bookmarkStart w:id="2" w:name="_Toc514014267"/>
      <w:r>
        <w:t>Tipos de usuario del sistema</w:t>
      </w:r>
      <w:bookmarkEnd w:id="2"/>
    </w:p>
    <w:p w14:paraId="282BF316" w14:textId="59A50FDF" w:rsidR="004552A2" w:rsidRDefault="00480FAF" w:rsidP="00714A54">
      <w:pPr>
        <w:pStyle w:val="Prrafodelista"/>
        <w:numPr>
          <w:ilvl w:val="0"/>
          <w:numId w:val="24"/>
        </w:numPr>
        <w:spacing w:line="240" w:lineRule="auto"/>
      </w:pPr>
      <w:r>
        <w:t>Comprador</w:t>
      </w:r>
    </w:p>
    <w:p w14:paraId="1129CAF9" w14:textId="04F58A95" w:rsidR="00714A54" w:rsidRDefault="00480FAF" w:rsidP="00714A54">
      <w:pPr>
        <w:pStyle w:val="Prrafodelista"/>
        <w:numPr>
          <w:ilvl w:val="0"/>
          <w:numId w:val="24"/>
        </w:numPr>
        <w:spacing w:line="240" w:lineRule="auto"/>
      </w:pPr>
      <w:r>
        <w:t>Administrador</w:t>
      </w:r>
    </w:p>
    <w:p w14:paraId="39194E90" w14:textId="77777777" w:rsidR="004552A2" w:rsidRDefault="00B74B10" w:rsidP="00B74B10">
      <w:pPr>
        <w:pStyle w:val="Titulo2Numerado"/>
        <w:ind w:left="788" w:hanging="431"/>
      </w:pPr>
      <w:r>
        <w:t xml:space="preserve"> </w:t>
      </w:r>
      <w:bookmarkStart w:id="3" w:name="_Toc514014268"/>
      <w:r>
        <w:t>Listado de funcionalidades</w:t>
      </w:r>
      <w:bookmarkEnd w:id="3"/>
    </w:p>
    <w:p w14:paraId="0ACFB37A" w14:textId="7AFFC715" w:rsidR="00480FAF" w:rsidRDefault="00480FAF" w:rsidP="00085A46">
      <w:pPr>
        <w:spacing w:after="200" w:line="276" w:lineRule="auto"/>
        <w:ind w:firstLine="357"/>
        <w:jc w:val="left"/>
      </w:pPr>
      <w:r>
        <w:t>F01 – Registr</w:t>
      </w:r>
      <w:r w:rsidR="00F364D9">
        <w:t>o</w:t>
      </w:r>
      <w:r>
        <w:t>– Comprador</w:t>
      </w:r>
    </w:p>
    <w:p w14:paraId="43D0558D" w14:textId="05700C78" w:rsidR="00480FAF" w:rsidRDefault="00480FAF" w:rsidP="00085A46">
      <w:pPr>
        <w:spacing w:after="200" w:line="276" w:lineRule="auto"/>
        <w:ind w:firstLine="357"/>
        <w:jc w:val="left"/>
      </w:pPr>
      <w:r>
        <w:t>F02 – Ingres</w:t>
      </w:r>
      <w:r w:rsidR="00F364D9">
        <w:t>o comprador</w:t>
      </w:r>
      <w:r>
        <w:t xml:space="preserve">– Comprador </w:t>
      </w:r>
    </w:p>
    <w:p w14:paraId="7E263C3F" w14:textId="378AC48B" w:rsidR="00480FAF" w:rsidRDefault="00480FAF" w:rsidP="00085A46">
      <w:pPr>
        <w:spacing w:after="200" w:line="276" w:lineRule="auto"/>
        <w:ind w:firstLine="357"/>
        <w:jc w:val="left"/>
      </w:pPr>
      <w:r>
        <w:t>F03 – Compra de productos</w:t>
      </w:r>
      <w:r w:rsidR="00210381">
        <w:t xml:space="preserve"> </w:t>
      </w:r>
      <w:r>
        <w:t>– Comprador</w:t>
      </w:r>
    </w:p>
    <w:p w14:paraId="7A120CDF" w14:textId="4A0CA7C2" w:rsidR="00480FAF" w:rsidRDefault="00480FAF" w:rsidP="00085A46">
      <w:pPr>
        <w:spacing w:after="200" w:line="276" w:lineRule="auto"/>
        <w:ind w:firstLine="357"/>
        <w:jc w:val="left"/>
      </w:pPr>
      <w:r w:rsidRPr="005D273F">
        <w:t xml:space="preserve">F04 </w:t>
      </w:r>
      <w:r>
        <w:t xml:space="preserve">– </w:t>
      </w:r>
      <w:r w:rsidR="00010621">
        <w:t>Carrito</w:t>
      </w:r>
      <w:r w:rsidRPr="00210381">
        <w:t xml:space="preserve"> de </w:t>
      </w:r>
      <w:r w:rsidRPr="00010621">
        <w:t>compras</w:t>
      </w:r>
      <w:r w:rsidR="00210381">
        <w:t xml:space="preserve"> </w:t>
      </w:r>
      <w:r>
        <w:t>– Comprador</w:t>
      </w:r>
    </w:p>
    <w:p w14:paraId="3CA00CA5" w14:textId="2C379251" w:rsidR="00480FAF" w:rsidRDefault="00480FAF" w:rsidP="00085A46">
      <w:pPr>
        <w:spacing w:after="200" w:line="276" w:lineRule="auto"/>
        <w:ind w:firstLine="357"/>
        <w:jc w:val="left"/>
      </w:pPr>
      <w:r>
        <w:t xml:space="preserve">F05 – </w:t>
      </w:r>
      <w:r w:rsidR="005D273F">
        <w:t>Productos en oferta – Comprador</w:t>
      </w:r>
    </w:p>
    <w:p w14:paraId="6AF4EB9D" w14:textId="0B2C6C08" w:rsidR="005D273F" w:rsidRDefault="005D273F" w:rsidP="00085A46">
      <w:pPr>
        <w:spacing w:after="200" w:line="276" w:lineRule="auto"/>
        <w:ind w:firstLine="357"/>
        <w:jc w:val="left"/>
      </w:pPr>
      <w:r>
        <w:t>F06 – Ingres</w:t>
      </w:r>
      <w:r w:rsidR="00F364D9">
        <w:t>o administrador</w:t>
      </w:r>
      <w:r>
        <w:t xml:space="preserve"> – Administrador</w:t>
      </w:r>
    </w:p>
    <w:p w14:paraId="214ACF2A" w14:textId="5DF54220" w:rsidR="005D273F" w:rsidRDefault="005D273F" w:rsidP="00085A46">
      <w:pPr>
        <w:spacing w:after="200" w:line="276" w:lineRule="auto"/>
        <w:ind w:firstLine="357"/>
        <w:jc w:val="left"/>
      </w:pPr>
      <w:r>
        <w:t>F07 – Listado y aprobación de la compra – Administrador</w:t>
      </w:r>
    </w:p>
    <w:p w14:paraId="24F6B725" w14:textId="7FA0C2EF" w:rsidR="005D273F" w:rsidRPr="00210381" w:rsidRDefault="005D273F" w:rsidP="00085A46">
      <w:pPr>
        <w:spacing w:after="200" w:line="276" w:lineRule="auto"/>
        <w:ind w:firstLine="357"/>
        <w:jc w:val="left"/>
      </w:pPr>
      <w:r>
        <w:t xml:space="preserve">F08 – Añadir </w:t>
      </w:r>
      <w:r w:rsidR="00D22675">
        <w:t>producto</w:t>
      </w:r>
      <w:r>
        <w:t xml:space="preserve"> – Administrador</w:t>
      </w:r>
    </w:p>
    <w:p w14:paraId="78B821CB" w14:textId="77777777" w:rsidR="005D273F" w:rsidRDefault="005D273F" w:rsidP="00085A46">
      <w:pPr>
        <w:spacing w:after="200" w:line="276" w:lineRule="auto"/>
        <w:ind w:firstLine="357"/>
        <w:jc w:val="left"/>
      </w:pPr>
      <w:r>
        <w:t>F09 – Administrar productos – Administrador</w:t>
      </w:r>
    </w:p>
    <w:p w14:paraId="680DAD98" w14:textId="492CF7AB" w:rsidR="00486C9C" w:rsidRPr="005D273F" w:rsidRDefault="005D273F" w:rsidP="00085A46">
      <w:pPr>
        <w:spacing w:after="200" w:line="276" w:lineRule="auto"/>
        <w:ind w:firstLine="357"/>
        <w:jc w:val="left"/>
        <w:rPr>
          <w:u w:val="single"/>
        </w:rPr>
      </w:pPr>
      <w:r>
        <w:t>F10 – Informe de ganancias – Administrador</w:t>
      </w:r>
      <w:r w:rsidR="00486C9C">
        <w:br w:type="page"/>
      </w:r>
    </w:p>
    <w:p w14:paraId="6FC989A4" w14:textId="0ADFF017" w:rsidR="00505622" w:rsidRPr="000F1E36" w:rsidRDefault="003D7BCF" w:rsidP="003D7BCF">
      <w:pPr>
        <w:pStyle w:val="Titulo1Numerado"/>
        <w:numPr>
          <w:ilvl w:val="0"/>
          <w:numId w:val="0"/>
        </w:numPr>
        <w:ind w:left="360" w:hanging="360"/>
      </w:pPr>
      <w:bookmarkStart w:id="4" w:name="_Toc514014269"/>
      <w:r>
        <w:lastRenderedPageBreak/>
        <w:t xml:space="preserve">2. </w:t>
      </w:r>
      <w:r w:rsidR="00B74B10">
        <w:t>Detalle de Funcionalidades</w:t>
      </w:r>
      <w:bookmarkEnd w:id="4"/>
    </w:p>
    <w:p w14:paraId="21B24839" w14:textId="4419DD13" w:rsidR="00C7460D" w:rsidRPr="00C7460D" w:rsidRDefault="00B74B10" w:rsidP="00486C9C">
      <w:pPr>
        <w:spacing w:line="240" w:lineRule="auto"/>
      </w:pPr>
      <w:r>
        <w:t xml:space="preserve">A </w:t>
      </w:r>
      <w:r w:rsidR="008E5B43">
        <w:t>continuación,</w:t>
      </w:r>
      <w:r>
        <w:t xml:space="preserve"> se presenta el detalle de cada una de las funcionalidades</w:t>
      </w:r>
      <w:r w:rsidR="005D273F">
        <w:t xml:space="preserve">. </w:t>
      </w:r>
      <w:r>
        <w:t>Las funcionalidades están ordenadas por tipo de usuario.</w:t>
      </w:r>
    </w:p>
    <w:p w14:paraId="4F897F0F" w14:textId="5165A4C6" w:rsidR="00E3307C" w:rsidRPr="000F1E36" w:rsidRDefault="000C6336" w:rsidP="00486C9C">
      <w:pPr>
        <w:pStyle w:val="Titulo2Numerado"/>
        <w:numPr>
          <w:ilvl w:val="1"/>
          <w:numId w:val="19"/>
        </w:numPr>
      </w:pPr>
      <w:bookmarkStart w:id="5" w:name="_Toc514014270"/>
      <w:r>
        <w:t xml:space="preserve"> </w:t>
      </w:r>
      <w:r w:rsidR="00B74B10">
        <w:t xml:space="preserve">F01 – </w:t>
      </w:r>
      <w:bookmarkEnd w:id="5"/>
      <w:r w:rsidR="005D273F">
        <w:t>Registro</w:t>
      </w:r>
    </w:p>
    <w:p w14:paraId="68DC3FCF" w14:textId="009A65C5" w:rsidR="00E3307C" w:rsidRDefault="00DE2DAE" w:rsidP="00486C9C">
      <w:pPr>
        <w:pStyle w:val="Titulo3Numerado"/>
        <w:numPr>
          <w:ilvl w:val="2"/>
          <w:numId w:val="19"/>
        </w:numPr>
      </w:pPr>
      <w:r>
        <w:t>Acceso</w:t>
      </w:r>
    </w:p>
    <w:p w14:paraId="6488CE79" w14:textId="2CB991FC" w:rsidR="00B74B10" w:rsidRDefault="00DE2DAE" w:rsidP="007750E5">
      <w:pPr>
        <w:pStyle w:val="Prrafodelista"/>
        <w:numPr>
          <w:ilvl w:val="0"/>
          <w:numId w:val="26"/>
        </w:numPr>
      </w:pPr>
      <w:r>
        <w:t>Comprador</w:t>
      </w:r>
    </w:p>
    <w:p w14:paraId="6F65F5D6" w14:textId="77777777" w:rsidR="008E5B43" w:rsidRDefault="008E5B43" w:rsidP="008E5B43">
      <w:pPr>
        <w:pStyle w:val="Titulo3Numerado"/>
        <w:numPr>
          <w:ilvl w:val="2"/>
          <w:numId w:val="19"/>
        </w:numPr>
      </w:pPr>
      <w:bookmarkStart w:id="6" w:name="_Toc514014272"/>
      <w:r>
        <w:t>Descripción</w:t>
      </w:r>
      <w:bookmarkEnd w:id="6"/>
    </w:p>
    <w:p w14:paraId="3594F294" w14:textId="4D14A22B" w:rsidR="008E5B43" w:rsidRPr="007750E5" w:rsidRDefault="007B6C3C" w:rsidP="007750E5">
      <w:pPr>
        <w:pStyle w:val="Prrafodelista"/>
        <w:numPr>
          <w:ilvl w:val="0"/>
          <w:numId w:val="26"/>
        </w:numPr>
        <w:rPr>
          <w:u w:val="single"/>
        </w:rPr>
      </w:pPr>
      <w:r>
        <w:t>El cliente deberá rellenar los campos “Nombre”, “Apellido”, “Nombre de usuario”, “Contraseña”, “Número de tarjeta de crédito” y “Código CVC”. Cumpliendo diversos requisitos para completar exitosamente el registro.</w:t>
      </w:r>
    </w:p>
    <w:p w14:paraId="449D2641" w14:textId="7D9F6502" w:rsidR="00632333" w:rsidRDefault="008E5B43" w:rsidP="008E5B43">
      <w:pPr>
        <w:pStyle w:val="Titulo3Numerado"/>
        <w:numPr>
          <w:ilvl w:val="2"/>
          <w:numId w:val="19"/>
        </w:numPr>
      </w:pPr>
      <w:bookmarkStart w:id="7" w:name="_Toc514014273"/>
      <w:r>
        <w:t>Interfaz de usuario</w:t>
      </w:r>
      <w:bookmarkEnd w:id="7"/>
    </w:p>
    <w:p w14:paraId="66F2E6A0" w14:textId="431683B7" w:rsidR="006377C8" w:rsidRDefault="006377C8" w:rsidP="006377C8">
      <w:r>
        <w:rPr>
          <w:noProof/>
        </w:rPr>
        <w:drawing>
          <wp:anchor distT="0" distB="0" distL="114300" distR="114300" simplePos="0" relativeHeight="251658240" behindDoc="1" locked="0" layoutInCell="1" allowOverlap="1" wp14:anchorId="6B48238F" wp14:editId="4B63859D">
            <wp:simplePos x="0" y="0"/>
            <wp:positionH relativeFrom="column">
              <wp:posOffset>453390</wp:posOffset>
            </wp:positionH>
            <wp:positionV relativeFrom="paragraph">
              <wp:posOffset>10160</wp:posOffset>
            </wp:positionV>
            <wp:extent cx="3648710" cy="2514600"/>
            <wp:effectExtent l="0" t="0" r="889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0">
                      <a:extLst>
                        <a:ext uri="{28A0092B-C50C-407E-A947-70E740481C1C}">
                          <a14:useLocalDpi xmlns:a14="http://schemas.microsoft.com/office/drawing/2010/main" val="0"/>
                        </a:ext>
                      </a:extLst>
                    </a:blip>
                    <a:srcRect l="522" t="6171" r="-522" b="8104"/>
                    <a:stretch/>
                  </pic:blipFill>
                  <pic:spPr bwMode="auto">
                    <a:xfrm>
                      <a:off x="0" y="0"/>
                      <a:ext cx="3648710" cy="2514600"/>
                    </a:xfrm>
                    <a:prstGeom prst="rect">
                      <a:avLst/>
                    </a:prstGeom>
                    <a:ln>
                      <a:noFill/>
                    </a:ln>
                    <a:extLst>
                      <a:ext uri="{53640926-AAD7-44D8-BBD7-CCE9431645EC}">
                        <a14:shadowObscured xmlns:a14="http://schemas.microsoft.com/office/drawing/2010/main"/>
                      </a:ext>
                    </a:extLst>
                  </pic:spPr>
                </pic:pic>
              </a:graphicData>
            </a:graphic>
          </wp:anchor>
        </w:drawing>
      </w:r>
    </w:p>
    <w:p w14:paraId="331DFEBF" w14:textId="65A2E8A7" w:rsidR="006377C8" w:rsidRDefault="006377C8" w:rsidP="006377C8"/>
    <w:p w14:paraId="683ABC3E" w14:textId="30548A70" w:rsidR="006377C8" w:rsidRDefault="006377C8" w:rsidP="006377C8"/>
    <w:p w14:paraId="364FC474" w14:textId="5A5DC820" w:rsidR="006377C8" w:rsidRPr="006377C8" w:rsidRDefault="006377C8" w:rsidP="006377C8"/>
    <w:p w14:paraId="2BD8BCA0" w14:textId="180997F0" w:rsidR="008E5B43" w:rsidRPr="008E5B43" w:rsidRDefault="008E5B43" w:rsidP="008E5B43"/>
    <w:p w14:paraId="34C90511" w14:textId="77777777" w:rsidR="008E5B43" w:rsidRDefault="008E5B43" w:rsidP="008E5B43">
      <w:pPr>
        <w:pStyle w:val="Titulo3Numerado"/>
        <w:numPr>
          <w:ilvl w:val="2"/>
          <w:numId w:val="19"/>
        </w:numPr>
      </w:pPr>
      <w:bookmarkStart w:id="8" w:name="_Toc514014274"/>
      <w:r>
        <w:lastRenderedPageBreak/>
        <w:t>Validaciones</w:t>
      </w:r>
      <w:bookmarkEnd w:id="8"/>
    </w:p>
    <w:p w14:paraId="1ED426D5" w14:textId="3781B14A" w:rsidR="008E5B43" w:rsidRDefault="007B6C3C" w:rsidP="007B6C3C">
      <w:pPr>
        <w:pStyle w:val="Prrafodelista"/>
        <w:numPr>
          <w:ilvl w:val="0"/>
          <w:numId w:val="25"/>
        </w:numPr>
      </w:pPr>
      <w:r>
        <w:t>Todos los datos deben ser obligatorios</w:t>
      </w:r>
      <w:r w:rsidR="00D22675">
        <w:t>.</w:t>
      </w:r>
    </w:p>
    <w:p w14:paraId="03018F8D" w14:textId="640527C1" w:rsidR="007B6C3C" w:rsidRPr="007B6C3C" w:rsidRDefault="007B6C3C" w:rsidP="007B6C3C">
      <w:pPr>
        <w:pStyle w:val="Prrafodelista"/>
        <w:numPr>
          <w:ilvl w:val="0"/>
          <w:numId w:val="25"/>
        </w:numPr>
      </w:pPr>
      <w:r>
        <w:t xml:space="preserve">Verificar que el </w:t>
      </w:r>
      <w:r w:rsidRPr="007B6C3C">
        <w:rPr>
          <w:b/>
          <w:bCs/>
          <w:i/>
          <w:iCs/>
        </w:rPr>
        <w:t>Nombre de usuario</w:t>
      </w:r>
      <w:r>
        <w:t xml:space="preserve"> no se haya utilizado para el nombre de otro usuario de tipo comprador ni tampoco de administrador. En caso de que esto no se cumpla la aplicación mostrará un mensaje de error (“Nombre de usuario en uso”).</w:t>
      </w:r>
    </w:p>
    <w:p w14:paraId="34D30ACE" w14:textId="1FC2C00A" w:rsidR="007B6C3C" w:rsidRDefault="007B6C3C" w:rsidP="007B6C3C">
      <w:pPr>
        <w:pStyle w:val="Prrafodelista"/>
        <w:numPr>
          <w:ilvl w:val="0"/>
          <w:numId w:val="25"/>
        </w:numPr>
      </w:pPr>
      <w:r>
        <w:t>Verificar que la contraseña contenga como mínimo 5 caracteres, contando con al menos una mayúscula, una minúscula y un número. En caso de faltar algún carácter obligatorio la aplicación mostrará un mensaje de error (“La contraseña debe contener al menos una mayúscula, una minúscula y un número).</w:t>
      </w:r>
    </w:p>
    <w:p w14:paraId="06F3CFD0" w14:textId="04026854" w:rsidR="007B6C3C" w:rsidRDefault="007B6C3C" w:rsidP="007B6C3C">
      <w:pPr>
        <w:pStyle w:val="Prrafodelista"/>
        <w:numPr>
          <w:ilvl w:val="0"/>
          <w:numId w:val="25"/>
        </w:numPr>
      </w:pPr>
      <w:r>
        <w:t>Verificar que la tarjeta de crédito tenga el formato correcto (</w:t>
      </w:r>
      <w:r w:rsidR="007750E5">
        <w:t>WWWW-XXXX-YYYY-ZZZZ</w:t>
      </w:r>
      <w:r>
        <w:t>)</w:t>
      </w:r>
      <w:r w:rsidR="007750E5">
        <w:t xml:space="preserve"> y cumpla con el algoritmo de Luhn.</w:t>
      </w:r>
    </w:p>
    <w:p w14:paraId="6B6912D0" w14:textId="50981CF2" w:rsidR="007750E5" w:rsidRDefault="007750E5" w:rsidP="007B6C3C">
      <w:pPr>
        <w:pStyle w:val="Prrafodelista"/>
        <w:numPr>
          <w:ilvl w:val="0"/>
          <w:numId w:val="25"/>
        </w:numPr>
      </w:pPr>
      <w:r>
        <w:t>Verificar que sea un número positivo y su longitud sea de 3 caracteres.</w:t>
      </w:r>
    </w:p>
    <w:p w14:paraId="5B949029" w14:textId="31400B73" w:rsidR="007750E5" w:rsidRDefault="007750E5" w:rsidP="007750E5"/>
    <w:p w14:paraId="0103F740" w14:textId="1030F5C5" w:rsidR="00632333" w:rsidRDefault="00632333" w:rsidP="007750E5"/>
    <w:p w14:paraId="41513DCA" w14:textId="64BC4EB4" w:rsidR="00632333" w:rsidRDefault="00632333" w:rsidP="007750E5"/>
    <w:p w14:paraId="27242928" w14:textId="60CBD909" w:rsidR="00632333" w:rsidRDefault="00632333" w:rsidP="007750E5"/>
    <w:p w14:paraId="075216B9" w14:textId="59943E83" w:rsidR="00632333" w:rsidRDefault="00632333" w:rsidP="007750E5"/>
    <w:p w14:paraId="272EFDAF" w14:textId="50C6F119" w:rsidR="00632333" w:rsidRDefault="00632333" w:rsidP="007750E5"/>
    <w:p w14:paraId="7B1C33B4" w14:textId="03F8889D" w:rsidR="00632333" w:rsidRDefault="00632333" w:rsidP="007750E5"/>
    <w:p w14:paraId="709DAB33" w14:textId="6BBDBE42" w:rsidR="00632333" w:rsidRDefault="00632333" w:rsidP="007750E5"/>
    <w:p w14:paraId="6938D832" w14:textId="44CAD77F" w:rsidR="00632333" w:rsidRDefault="00632333" w:rsidP="007750E5"/>
    <w:p w14:paraId="34B9FB1B" w14:textId="5DE2F7B9" w:rsidR="00632333" w:rsidRDefault="00632333" w:rsidP="007750E5"/>
    <w:p w14:paraId="674667E5" w14:textId="130CA76B" w:rsidR="00632333" w:rsidRDefault="00632333" w:rsidP="007750E5"/>
    <w:p w14:paraId="1E79AA39" w14:textId="77777777" w:rsidR="00632333" w:rsidRDefault="00632333" w:rsidP="007750E5"/>
    <w:p w14:paraId="405F3F4F" w14:textId="7A891305" w:rsidR="007750E5" w:rsidRPr="000F1E36" w:rsidRDefault="000C6336" w:rsidP="007750E5">
      <w:pPr>
        <w:pStyle w:val="Titulo2Numerado"/>
        <w:numPr>
          <w:ilvl w:val="1"/>
          <w:numId w:val="19"/>
        </w:numPr>
      </w:pPr>
      <w:r>
        <w:lastRenderedPageBreak/>
        <w:t xml:space="preserve"> </w:t>
      </w:r>
      <w:r w:rsidR="007750E5">
        <w:t>F02 – Ingres</w:t>
      </w:r>
      <w:r w:rsidR="00F364D9">
        <w:t>o comprador</w:t>
      </w:r>
    </w:p>
    <w:p w14:paraId="210C9A22" w14:textId="4DD28241" w:rsidR="007750E5" w:rsidRDefault="00DE2DAE" w:rsidP="007750E5">
      <w:pPr>
        <w:pStyle w:val="Titulo3Numerado"/>
        <w:numPr>
          <w:ilvl w:val="2"/>
          <w:numId w:val="19"/>
        </w:numPr>
      </w:pPr>
      <w:r>
        <w:t>Acceso</w:t>
      </w:r>
    </w:p>
    <w:p w14:paraId="7B81DB6C" w14:textId="2DAE700E" w:rsidR="007750E5" w:rsidRDefault="00DE2DAE" w:rsidP="007750E5">
      <w:pPr>
        <w:pStyle w:val="Prrafodelista"/>
        <w:numPr>
          <w:ilvl w:val="0"/>
          <w:numId w:val="26"/>
        </w:numPr>
      </w:pPr>
      <w:r>
        <w:t>Comprador</w:t>
      </w:r>
    </w:p>
    <w:p w14:paraId="3FCBAC9B" w14:textId="77777777" w:rsidR="007750E5" w:rsidRDefault="007750E5" w:rsidP="007750E5">
      <w:pPr>
        <w:pStyle w:val="Titulo3Numerado"/>
        <w:numPr>
          <w:ilvl w:val="2"/>
          <w:numId w:val="19"/>
        </w:numPr>
      </w:pPr>
      <w:r>
        <w:t>Descripción</w:t>
      </w:r>
    </w:p>
    <w:p w14:paraId="03A97F38" w14:textId="2945B0CC" w:rsidR="007750E5" w:rsidRPr="007750E5" w:rsidRDefault="007750E5" w:rsidP="007750E5">
      <w:pPr>
        <w:pStyle w:val="Prrafodelista"/>
        <w:numPr>
          <w:ilvl w:val="0"/>
          <w:numId w:val="26"/>
        </w:numPr>
        <w:rPr>
          <w:u w:val="single"/>
        </w:rPr>
      </w:pPr>
      <w:r>
        <w:t>El cliente deberá rellenar los campos</w:t>
      </w:r>
      <w:r w:rsidR="007B5554">
        <w:t xml:space="preserve"> </w:t>
      </w:r>
      <w:r>
        <w:t>“Nombre de usuario”</w:t>
      </w:r>
      <w:r w:rsidR="007B5554">
        <w:t xml:space="preserve"> y</w:t>
      </w:r>
      <w:r>
        <w:t xml:space="preserve"> “Contraseña”</w:t>
      </w:r>
      <w:r w:rsidR="007B5554">
        <w:t>.</w:t>
      </w:r>
      <w:r>
        <w:t xml:space="preserve"> Cumpliendo diversos requisitos para completar exitosamente el </w:t>
      </w:r>
      <w:r w:rsidR="007B5554">
        <w:t>ingreso</w:t>
      </w:r>
      <w:r>
        <w:t>.</w:t>
      </w:r>
    </w:p>
    <w:p w14:paraId="188230B5" w14:textId="310FE4F4" w:rsidR="007750E5" w:rsidRDefault="00632333" w:rsidP="007750E5">
      <w:pPr>
        <w:pStyle w:val="Titulo3Numerado"/>
        <w:numPr>
          <w:ilvl w:val="2"/>
          <w:numId w:val="19"/>
        </w:numPr>
      </w:pPr>
      <w:r>
        <w:rPr>
          <w:noProof/>
        </w:rPr>
        <w:drawing>
          <wp:anchor distT="0" distB="0" distL="114300" distR="114300" simplePos="0" relativeHeight="251659264" behindDoc="0" locked="0" layoutInCell="1" allowOverlap="1" wp14:anchorId="7C699B37" wp14:editId="3C17C9D0">
            <wp:simplePos x="0" y="0"/>
            <wp:positionH relativeFrom="column">
              <wp:posOffset>405765</wp:posOffset>
            </wp:positionH>
            <wp:positionV relativeFrom="paragraph">
              <wp:posOffset>389890</wp:posOffset>
            </wp:positionV>
            <wp:extent cx="3933825" cy="1724025"/>
            <wp:effectExtent l="0" t="0" r="9525" b="9525"/>
            <wp:wrapThrough wrapText="bothSides">
              <wp:wrapPolygon edited="0">
                <wp:start x="0" y="0"/>
                <wp:lineTo x="0" y="21481"/>
                <wp:lineTo x="21548" y="21481"/>
                <wp:lineTo x="2154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t="16999" b="22667"/>
                    <a:stretch/>
                  </pic:blipFill>
                  <pic:spPr bwMode="auto">
                    <a:xfrm>
                      <a:off x="0" y="0"/>
                      <a:ext cx="3933825" cy="1724025"/>
                    </a:xfrm>
                    <a:prstGeom prst="rect">
                      <a:avLst/>
                    </a:prstGeom>
                    <a:ln>
                      <a:noFill/>
                    </a:ln>
                    <a:extLst>
                      <a:ext uri="{53640926-AAD7-44D8-BBD7-CCE9431645EC}">
                        <a14:shadowObscured xmlns:a14="http://schemas.microsoft.com/office/drawing/2010/main"/>
                      </a:ext>
                    </a:extLst>
                  </pic:spPr>
                </pic:pic>
              </a:graphicData>
            </a:graphic>
          </wp:anchor>
        </w:drawing>
      </w:r>
      <w:r w:rsidR="007750E5">
        <w:t>Interfaz de usuario</w:t>
      </w:r>
    </w:p>
    <w:p w14:paraId="55934D6B" w14:textId="612705A1" w:rsidR="007750E5" w:rsidRPr="008E5B43" w:rsidRDefault="007750E5" w:rsidP="007750E5"/>
    <w:p w14:paraId="0F0DEE85" w14:textId="77777777" w:rsidR="007750E5" w:rsidRDefault="007750E5" w:rsidP="007750E5">
      <w:pPr>
        <w:pStyle w:val="Titulo3Numerado"/>
        <w:numPr>
          <w:ilvl w:val="2"/>
          <w:numId w:val="19"/>
        </w:numPr>
      </w:pPr>
      <w:r>
        <w:t>Validaciones</w:t>
      </w:r>
    </w:p>
    <w:p w14:paraId="0F04E074" w14:textId="2993A4CB" w:rsidR="007B5554" w:rsidRDefault="007B5554" w:rsidP="007B5554">
      <w:pPr>
        <w:pStyle w:val="Prrafodelista"/>
        <w:numPr>
          <w:ilvl w:val="0"/>
          <w:numId w:val="25"/>
        </w:numPr>
      </w:pPr>
      <w:r>
        <w:t>Todos los datos deben ser obligatorios.</w:t>
      </w:r>
    </w:p>
    <w:p w14:paraId="6444C1C1" w14:textId="057B42F9" w:rsidR="007B5554" w:rsidRDefault="007B5554" w:rsidP="007750E5">
      <w:pPr>
        <w:pStyle w:val="Prrafodelista"/>
        <w:numPr>
          <w:ilvl w:val="0"/>
          <w:numId w:val="25"/>
        </w:numPr>
      </w:pPr>
      <w:r>
        <w:t>Verificar que el nombre de usuario sea existente</w:t>
      </w:r>
      <w:r w:rsidR="00D22675">
        <w:t>.</w:t>
      </w:r>
    </w:p>
    <w:p w14:paraId="24842655" w14:textId="64C4EAD3" w:rsidR="007750E5" w:rsidRDefault="007B5554" w:rsidP="007750E5">
      <w:pPr>
        <w:pStyle w:val="Prrafodelista"/>
        <w:numPr>
          <w:ilvl w:val="0"/>
          <w:numId w:val="25"/>
        </w:numPr>
      </w:pPr>
      <w:r>
        <w:t>Verificar que la contraseña sea correcta</w:t>
      </w:r>
      <w:r w:rsidR="00D22675">
        <w:t>.</w:t>
      </w:r>
    </w:p>
    <w:p w14:paraId="0F161B4B" w14:textId="49CF3AF5" w:rsidR="00BF4A80" w:rsidRDefault="00BF4A80" w:rsidP="00BF4A80"/>
    <w:p w14:paraId="2E15AC6F" w14:textId="4BEED846" w:rsidR="00632333" w:rsidRDefault="00632333" w:rsidP="00BF4A80"/>
    <w:p w14:paraId="24EBCB00" w14:textId="04D7831D" w:rsidR="00632333" w:rsidRDefault="00632333" w:rsidP="00BF4A80"/>
    <w:p w14:paraId="5ACDA748" w14:textId="77777777" w:rsidR="00632333" w:rsidRDefault="00632333" w:rsidP="00BF4A80"/>
    <w:p w14:paraId="5E21C5F0" w14:textId="3651D0DF" w:rsidR="00BF4A80" w:rsidRPr="000F1E36" w:rsidRDefault="000C6336" w:rsidP="00BF4A80">
      <w:pPr>
        <w:pStyle w:val="Titulo2Numerado"/>
        <w:numPr>
          <w:ilvl w:val="1"/>
          <w:numId w:val="19"/>
        </w:numPr>
      </w:pPr>
      <w:r>
        <w:lastRenderedPageBreak/>
        <w:t xml:space="preserve"> </w:t>
      </w:r>
      <w:r w:rsidR="00BF4A80">
        <w:t>F03 – Compra de productos</w:t>
      </w:r>
    </w:p>
    <w:p w14:paraId="50B38325" w14:textId="3CBE110F" w:rsidR="00BF4A80" w:rsidRDefault="00DE2DAE" w:rsidP="00BF4A80">
      <w:pPr>
        <w:pStyle w:val="Titulo3Numerado"/>
        <w:numPr>
          <w:ilvl w:val="2"/>
          <w:numId w:val="19"/>
        </w:numPr>
      </w:pPr>
      <w:r>
        <w:t>Acceso</w:t>
      </w:r>
    </w:p>
    <w:p w14:paraId="11BAFF0E" w14:textId="61D851D7" w:rsidR="00BF4A80" w:rsidRDefault="00DE2DAE" w:rsidP="00BF4A80">
      <w:pPr>
        <w:pStyle w:val="Prrafodelista"/>
        <w:numPr>
          <w:ilvl w:val="0"/>
          <w:numId w:val="26"/>
        </w:numPr>
      </w:pPr>
      <w:r>
        <w:t>Comprador</w:t>
      </w:r>
    </w:p>
    <w:p w14:paraId="4DD7830B" w14:textId="77777777" w:rsidR="00BF4A80" w:rsidRDefault="00BF4A80" w:rsidP="00BF4A80">
      <w:pPr>
        <w:pStyle w:val="Titulo3Numerado"/>
        <w:numPr>
          <w:ilvl w:val="2"/>
          <w:numId w:val="19"/>
        </w:numPr>
      </w:pPr>
      <w:r>
        <w:t>Descripción</w:t>
      </w:r>
    </w:p>
    <w:p w14:paraId="5FCB175C" w14:textId="71718C79" w:rsidR="00BF4A80" w:rsidRPr="007750E5" w:rsidRDefault="00A14E1D" w:rsidP="00BF4A80">
      <w:pPr>
        <w:pStyle w:val="Prrafodelista"/>
        <w:numPr>
          <w:ilvl w:val="0"/>
          <w:numId w:val="26"/>
        </w:numPr>
        <w:rPr>
          <w:u w:val="single"/>
        </w:rPr>
      </w:pPr>
      <w:r>
        <w:t>Luego de iniciar sesión los clientes podrán ver todos los productos disponibles para comprar</w:t>
      </w:r>
      <w:r w:rsidR="00D22675">
        <w:t>.</w:t>
      </w:r>
    </w:p>
    <w:p w14:paraId="7A8EB14B" w14:textId="40D083DB" w:rsidR="00BF4A80" w:rsidRDefault="00BF4A80" w:rsidP="00BF4A80">
      <w:pPr>
        <w:pStyle w:val="Titulo3Numerado"/>
        <w:numPr>
          <w:ilvl w:val="2"/>
          <w:numId w:val="19"/>
        </w:numPr>
      </w:pPr>
      <w:r>
        <w:t>Interfaz de usuario</w:t>
      </w:r>
    </w:p>
    <w:p w14:paraId="37BC5E22" w14:textId="7CA4DA62" w:rsidR="00BF4A80" w:rsidRPr="008E5B43" w:rsidRDefault="00A14E1D" w:rsidP="00BF4A80">
      <w:r>
        <w:rPr>
          <w:noProof/>
        </w:rPr>
        <w:t>Falta llenar</w:t>
      </w:r>
    </w:p>
    <w:p w14:paraId="50740F33" w14:textId="77777777" w:rsidR="00BF4A80" w:rsidRDefault="00BF4A80" w:rsidP="00BF4A80">
      <w:pPr>
        <w:pStyle w:val="Titulo3Numerado"/>
        <w:numPr>
          <w:ilvl w:val="2"/>
          <w:numId w:val="19"/>
        </w:numPr>
      </w:pPr>
      <w:r>
        <w:t>Validaciones</w:t>
      </w:r>
    </w:p>
    <w:p w14:paraId="377CD5F7" w14:textId="439A87AE" w:rsidR="00010621" w:rsidRDefault="00A14E1D" w:rsidP="00A14E1D">
      <w:pPr>
        <w:pStyle w:val="Prrafodelista"/>
        <w:numPr>
          <w:ilvl w:val="0"/>
          <w:numId w:val="25"/>
        </w:numPr>
      </w:pPr>
      <w:r>
        <w:t xml:space="preserve">Mostrar productos </w:t>
      </w:r>
      <w:r w:rsidR="00D22675">
        <w:t>que su</w:t>
      </w:r>
      <w:r>
        <w:t xml:space="preserve"> “stock” mayor que 0 y su estado de producto es “activo”</w:t>
      </w:r>
      <w:r w:rsidR="00D22675">
        <w:t>.</w:t>
      </w:r>
    </w:p>
    <w:p w14:paraId="278B4EE0" w14:textId="1E975464" w:rsidR="00A14E1D" w:rsidRDefault="00BF4A80" w:rsidP="00A14E1D">
      <w:pPr>
        <w:pStyle w:val="Prrafodelista"/>
        <w:numPr>
          <w:ilvl w:val="0"/>
          <w:numId w:val="25"/>
        </w:numPr>
      </w:pPr>
      <w:r>
        <w:t xml:space="preserve">Verificar que </w:t>
      </w:r>
      <w:r w:rsidR="00A14E1D">
        <w:t>solo se compre un producto</w:t>
      </w:r>
      <w:r w:rsidR="00D22675">
        <w:t>.</w:t>
      </w:r>
    </w:p>
    <w:p w14:paraId="2E8D5500" w14:textId="00A2FBCB" w:rsidR="00632333" w:rsidRDefault="00632333" w:rsidP="00632333"/>
    <w:p w14:paraId="07A23C3E" w14:textId="75EDD16A" w:rsidR="00632333" w:rsidRDefault="00632333" w:rsidP="00632333"/>
    <w:p w14:paraId="3F87D25F" w14:textId="589E564F" w:rsidR="00632333" w:rsidRDefault="00632333" w:rsidP="00632333"/>
    <w:p w14:paraId="4D61FFB2" w14:textId="439B3830" w:rsidR="00632333" w:rsidRDefault="00632333" w:rsidP="00632333"/>
    <w:p w14:paraId="34C77230" w14:textId="627472BA" w:rsidR="00632333" w:rsidRDefault="00632333" w:rsidP="00632333"/>
    <w:p w14:paraId="28623ADD" w14:textId="5B78FC56" w:rsidR="00632333" w:rsidRDefault="00632333" w:rsidP="00632333"/>
    <w:p w14:paraId="4B755718" w14:textId="6F9B041D" w:rsidR="00632333" w:rsidRDefault="00632333" w:rsidP="00632333"/>
    <w:p w14:paraId="28F9C8EB" w14:textId="77777777" w:rsidR="00632333" w:rsidRDefault="00632333" w:rsidP="00632333"/>
    <w:p w14:paraId="265DAE1C" w14:textId="00E04208" w:rsidR="00A14E1D" w:rsidRPr="000F1E36" w:rsidRDefault="000C6336" w:rsidP="00A14E1D">
      <w:pPr>
        <w:pStyle w:val="Titulo2Numerado"/>
        <w:numPr>
          <w:ilvl w:val="1"/>
          <w:numId w:val="19"/>
        </w:numPr>
      </w:pPr>
      <w:r>
        <w:lastRenderedPageBreak/>
        <w:t xml:space="preserve"> </w:t>
      </w:r>
      <w:r w:rsidR="00A14E1D">
        <w:t xml:space="preserve">F04 – </w:t>
      </w:r>
      <w:r w:rsidR="00010621">
        <w:t>Carrito</w:t>
      </w:r>
      <w:r w:rsidR="00A14E1D" w:rsidRPr="00210381">
        <w:t xml:space="preserve"> de compras</w:t>
      </w:r>
    </w:p>
    <w:p w14:paraId="72ED2DA1" w14:textId="52B72474" w:rsidR="00A14E1D" w:rsidRDefault="00DE2DAE" w:rsidP="00A14E1D">
      <w:pPr>
        <w:pStyle w:val="Titulo3Numerado"/>
        <w:numPr>
          <w:ilvl w:val="2"/>
          <w:numId w:val="19"/>
        </w:numPr>
      </w:pPr>
      <w:r>
        <w:t>Acceso</w:t>
      </w:r>
    </w:p>
    <w:p w14:paraId="0FFC61F1" w14:textId="6C71C9D4" w:rsidR="00A14E1D" w:rsidRDefault="00DE2DAE" w:rsidP="00A14E1D">
      <w:pPr>
        <w:pStyle w:val="Prrafodelista"/>
        <w:numPr>
          <w:ilvl w:val="0"/>
          <w:numId w:val="26"/>
        </w:numPr>
      </w:pPr>
      <w:r>
        <w:t>Comprador</w:t>
      </w:r>
    </w:p>
    <w:p w14:paraId="6046161E" w14:textId="77777777" w:rsidR="00A14E1D" w:rsidRDefault="00A14E1D" w:rsidP="00A14E1D">
      <w:pPr>
        <w:pStyle w:val="Titulo3Numerado"/>
        <w:numPr>
          <w:ilvl w:val="2"/>
          <w:numId w:val="19"/>
        </w:numPr>
      </w:pPr>
      <w:r>
        <w:t>Descripción</w:t>
      </w:r>
    </w:p>
    <w:p w14:paraId="7BCB663F" w14:textId="2A820078" w:rsidR="00A14E1D" w:rsidRPr="007750E5" w:rsidRDefault="00A14E1D" w:rsidP="00A14E1D">
      <w:pPr>
        <w:pStyle w:val="Prrafodelista"/>
        <w:numPr>
          <w:ilvl w:val="0"/>
          <w:numId w:val="26"/>
        </w:numPr>
        <w:rPr>
          <w:u w:val="single"/>
        </w:rPr>
      </w:pPr>
      <w:r>
        <w:t xml:space="preserve">Permite al usuario ver una lista con sus compras </w:t>
      </w:r>
      <w:r w:rsidR="00010621">
        <w:t>pendientes, canceladas y realizadas</w:t>
      </w:r>
      <w:r w:rsidR="00D22675">
        <w:t>.</w:t>
      </w:r>
    </w:p>
    <w:p w14:paraId="451E6790" w14:textId="77777777" w:rsidR="00A14E1D" w:rsidRDefault="00A14E1D" w:rsidP="00A14E1D">
      <w:pPr>
        <w:pStyle w:val="Titulo3Numerado"/>
        <w:numPr>
          <w:ilvl w:val="2"/>
          <w:numId w:val="19"/>
        </w:numPr>
      </w:pPr>
      <w:r>
        <w:t>Interfaz de usuario</w:t>
      </w:r>
    </w:p>
    <w:p w14:paraId="3A77CFB6" w14:textId="77777777" w:rsidR="00A14E1D" w:rsidRPr="008E5B43" w:rsidRDefault="00A14E1D" w:rsidP="00A14E1D">
      <w:r>
        <w:rPr>
          <w:noProof/>
        </w:rPr>
        <w:t>Falta llenar</w:t>
      </w:r>
    </w:p>
    <w:p w14:paraId="21684F23" w14:textId="77777777" w:rsidR="00A14E1D" w:rsidRDefault="00A14E1D" w:rsidP="00A14E1D">
      <w:pPr>
        <w:pStyle w:val="Titulo3Numerado"/>
        <w:numPr>
          <w:ilvl w:val="2"/>
          <w:numId w:val="19"/>
        </w:numPr>
      </w:pPr>
      <w:r>
        <w:t>Validaciones</w:t>
      </w:r>
    </w:p>
    <w:p w14:paraId="39B0B946" w14:textId="5858BE0E" w:rsidR="00A14E1D" w:rsidRDefault="00225103" w:rsidP="00A14E1D">
      <w:pPr>
        <w:pStyle w:val="Prrafodelista"/>
        <w:numPr>
          <w:ilvl w:val="0"/>
          <w:numId w:val="25"/>
        </w:numPr>
      </w:pPr>
      <w:r>
        <w:t>Verificar que el botón “Cancelar compra” solo sea visible para compras en estado “pendiente”</w:t>
      </w:r>
      <w:r w:rsidR="00D22675">
        <w:t>.</w:t>
      </w:r>
    </w:p>
    <w:p w14:paraId="4BA45AA1" w14:textId="5F7FFD58" w:rsidR="00486C9C" w:rsidRDefault="00225103" w:rsidP="00225103">
      <w:pPr>
        <w:pStyle w:val="Prrafodelista"/>
        <w:numPr>
          <w:ilvl w:val="0"/>
          <w:numId w:val="25"/>
        </w:numPr>
      </w:pPr>
      <w:r>
        <w:t>Mostrar solo las compras realizadas cuyo estado sea “aprobada”</w:t>
      </w:r>
      <w:r w:rsidR="00D22675">
        <w:t>.</w:t>
      </w:r>
    </w:p>
    <w:p w14:paraId="285DFAF8" w14:textId="119DA6EE" w:rsidR="00A14E1D" w:rsidRDefault="00A14E1D" w:rsidP="00A14E1D"/>
    <w:p w14:paraId="6819BDD8" w14:textId="3E94E8F3" w:rsidR="00632333" w:rsidRDefault="00632333" w:rsidP="00A14E1D"/>
    <w:p w14:paraId="71B9982D" w14:textId="780FF7BF" w:rsidR="00632333" w:rsidRDefault="00632333" w:rsidP="00A14E1D"/>
    <w:p w14:paraId="17A04EE7" w14:textId="7BFFB8C6" w:rsidR="00632333" w:rsidRDefault="00632333" w:rsidP="00A14E1D"/>
    <w:p w14:paraId="1C60815D" w14:textId="3D4F82F5" w:rsidR="00632333" w:rsidRDefault="00632333" w:rsidP="00A14E1D"/>
    <w:p w14:paraId="2E5FD75B" w14:textId="2DD59C8B" w:rsidR="00632333" w:rsidRDefault="00632333" w:rsidP="00A14E1D"/>
    <w:p w14:paraId="76E35C35" w14:textId="0B5543AF" w:rsidR="00632333" w:rsidRDefault="00632333" w:rsidP="00A14E1D"/>
    <w:p w14:paraId="61124FBD" w14:textId="77777777" w:rsidR="00632333" w:rsidRDefault="00632333" w:rsidP="00A14E1D"/>
    <w:p w14:paraId="6BA862CA" w14:textId="2065EA75" w:rsidR="00225103" w:rsidRPr="000F1E36" w:rsidRDefault="000C6336" w:rsidP="00225103">
      <w:pPr>
        <w:pStyle w:val="Titulo2Numerado"/>
        <w:numPr>
          <w:ilvl w:val="1"/>
          <w:numId w:val="19"/>
        </w:numPr>
      </w:pPr>
      <w:r>
        <w:lastRenderedPageBreak/>
        <w:t xml:space="preserve"> </w:t>
      </w:r>
      <w:r w:rsidR="00225103">
        <w:t>F05 – Productos en oferta</w:t>
      </w:r>
    </w:p>
    <w:p w14:paraId="35E2DF70" w14:textId="2179B159" w:rsidR="00225103" w:rsidRDefault="00DE2DAE" w:rsidP="00225103">
      <w:pPr>
        <w:pStyle w:val="Titulo3Numerado"/>
        <w:numPr>
          <w:ilvl w:val="2"/>
          <w:numId w:val="19"/>
        </w:numPr>
      </w:pPr>
      <w:r>
        <w:t>Acceso</w:t>
      </w:r>
    </w:p>
    <w:p w14:paraId="5BA28F7F" w14:textId="47A43564" w:rsidR="00225103" w:rsidRDefault="00DE2DAE" w:rsidP="00225103">
      <w:pPr>
        <w:pStyle w:val="Prrafodelista"/>
        <w:numPr>
          <w:ilvl w:val="0"/>
          <w:numId w:val="26"/>
        </w:numPr>
      </w:pPr>
      <w:r>
        <w:t>Comprador</w:t>
      </w:r>
    </w:p>
    <w:p w14:paraId="0667E3BE" w14:textId="77777777" w:rsidR="00225103" w:rsidRDefault="00225103" w:rsidP="00225103">
      <w:pPr>
        <w:pStyle w:val="Titulo3Numerado"/>
        <w:numPr>
          <w:ilvl w:val="2"/>
          <w:numId w:val="19"/>
        </w:numPr>
      </w:pPr>
      <w:r>
        <w:t>Descripción</w:t>
      </w:r>
    </w:p>
    <w:p w14:paraId="5A989303" w14:textId="4C270624" w:rsidR="00225103" w:rsidRPr="007750E5" w:rsidRDefault="00225103" w:rsidP="00225103">
      <w:pPr>
        <w:pStyle w:val="Prrafodelista"/>
        <w:numPr>
          <w:ilvl w:val="0"/>
          <w:numId w:val="26"/>
        </w:numPr>
        <w:rPr>
          <w:u w:val="single"/>
        </w:rPr>
      </w:pPr>
      <w:r>
        <w:t xml:space="preserve">Permite al usuario </w:t>
      </w:r>
      <w:r w:rsidR="000C6336">
        <w:t>navegar a una sección en la que se muestran únicamente productos en oferta</w:t>
      </w:r>
      <w:r w:rsidR="00D22675">
        <w:t>.</w:t>
      </w:r>
    </w:p>
    <w:p w14:paraId="2A4CD3A0" w14:textId="77777777" w:rsidR="00225103" w:rsidRDefault="00225103" w:rsidP="00225103">
      <w:pPr>
        <w:pStyle w:val="Titulo3Numerado"/>
        <w:numPr>
          <w:ilvl w:val="2"/>
          <w:numId w:val="19"/>
        </w:numPr>
      </w:pPr>
      <w:r>
        <w:t>Interfaz de usuario</w:t>
      </w:r>
    </w:p>
    <w:p w14:paraId="605F6C6D" w14:textId="77777777" w:rsidR="00225103" w:rsidRPr="008E5B43" w:rsidRDefault="00225103" w:rsidP="00225103">
      <w:r>
        <w:rPr>
          <w:noProof/>
        </w:rPr>
        <w:t>Falta llenar</w:t>
      </w:r>
    </w:p>
    <w:p w14:paraId="4A2C0391" w14:textId="1497C9F4" w:rsidR="000C6336" w:rsidRDefault="00225103" w:rsidP="000C6336">
      <w:pPr>
        <w:pStyle w:val="Titulo3Numerado"/>
        <w:numPr>
          <w:ilvl w:val="2"/>
          <w:numId w:val="19"/>
        </w:numPr>
      </w:pPr>
      <w:r>
        <w:t>Validaciones</w:t>
      </w:r>
    </w:p>
    <w:p w14:paraId="6A754DEB" w14:textId="7E7E9868" w:rsidR="000C6336" w:rsidRDefault="000C6336" w:rsidP="000C6336">
      <w:pPr>
        <w:pStyle w:val="Prrafodelista"/>
        <w:numPr>
          <w:ilvl w:val="0"/>
          <w:numId w:val="25"/>
        </w:numPr>
      </w:pPr>
      <w:r>
        <w:t xml:space="preserve">Mostrar productos </w:t>
      </w:r>
      <w:r w:rsidR="00D22675">
        <w:t>que su</w:t>
      </w:r>
      <w:r>
        <w:t xml:space="preserve"> “stock” mayor que 0 y su estado de producto es “activo”</w:t>
      </w:r>
      <w:r w:rsidR="00D22675">
        <w:t>.</w:t>
      </w:r>
    </w:p>
    <w:p w14:paraId="65852BB1" w14:textId="10235F82" w:rsidR="000C6336" w:rsidRDefault="000C6336" w:rsidP="000C6336">
      <w:pPr>
        <w:pStyle w:val="Prrafodelista"/>
        <w:numPr>
          <w:ilvl w:val="0"/>
          <w:numId w:val="25"/>
        </w:numPr>
      </w:pPr>
      <w:r>
        <w:t>Verificar que solo se compre un producto</w:t>
      </w:r>
      <w:r w:rsidR="00D22675">
        <w:t>.</w:t>
      </w:r>
    </w:p>
    <w:p w14:paraId="7F560E52" w14:textId="1689E439" w:rsidR="000C6336" w:rsidRDefault="000C6336" w:rsidP="000C6336"/>
    <w:p w14:paraId="43051B06" w14:textId="35EA977D" w:rsidR="00632333" w:rsidRDefault="00632333" w:rsidP="000C6336"/>
    <w:p w14:paraId="03C255E1" w14:textId="51654672" w:rsidR="00632333" w:rsidRDefault="00632333" w:rsidP="000C6336"/>
    <w:p w14:paraId="354C559D" w14:textId="4C7D257A" w:rsidR="00632333" w:rsidRDefault="00632333" w:rsidP="000C6336"/>
    <w:p w14:paraId="7813910F" w14:textId="21B0E131" w:rsidR="00632333" w:rsidRDefault="00632333" w:rsidP="000C6336"/>
    <w:p w14:paraId="19BBC847" w14:textId="53FF1D77" w:rsidR="00632333" w:rsidRDefault="00632333" w:rsidP="000C6336"/>
    <w:p w14:paraId="7D1A379E" w14:textId="71D49CFC" w:rsidR="00632333" w:rsidRDefault="00632333" w:rsidP="000C6336"/>
    <w:p w14:paraId="049761AB" w14:textId="77777777" w:rsidR="00632333" w:rsidRDefault="00632333" w:rsidP="000C6336"/>
    <w:p w14:paraId="5265A526" w14:textId="32E9D933" w:rsidR="000C6336" w:rsidRPr="000F1E36" w:rsidRDefault="000C6336" w:rsidP="000C6336">
      <w:pPr>
        <w:pStyle w:val="Titulo2Numerado"/>
        <w:numPr>
          <w:ilvl w:val="1"/>
          <w:numId w:val="19"/>
        </w:numPr>
      </w:pPr>
      <w:r>
        <w:lastRenderedPageBreak/>
        <w:t xml:space="preserve"> F06 – Ingres</w:t>
      </w:r>
      <w:r w:rsidR="00F364D9">
        <w:t>o administrador</w:t>
      </w:r>
    </w:p>
    <w:p w14:paraId="207D80D8" w14:textId="4E497982" w:rsidR="000C6336" w:rsidRDefault="00DE2DAE" w:rsidP="000C6336">
      <w:pPr>
        <w:pStyle w:val="Titulo3Numerado"/>
        <w:numPr>
          <w:ilvl w:val="2"/>
          <w:numId w:val="19"/>
        </w:numPr>
      </w:pPr>
      <w:r>
        <w:t>Acceso</w:t>
      </w:r>
    </w:p>
    <w:p w14:paraId="09C49060" w14:textId="6CE686E4" w:rsidR="000C6336" w:rsidRDefault="00DE2DAE" w:rsidP="000C6336">
      <w:pPr>
        <w:pStyle w:val="Prrafodelista"/>
        <w:numPr>
          <w:ilvl w:val="0"/>
          <w:numId w:val="26"/>
        </w:numPr>
      </w:pPr>
      <w:r>
        <w:t>Administrador</w:t>
      </w:r>
    </w:p>
    <w:p w14:paraId="54E3654D" w14:textId="77777777" w:rsidR="000C6336" w:rsidRDefault="000C6336" w:rsidP="000C6336">
      <w:pPr>
        <w:pStyle w:val="Titulo3Numerado"/>
        <w:numPr>
          <w:ilvl w:val="2"/>
          <w:numId w:val="19"/>
        </w:numPr>
      </w:pPr>
      <w:r>
        <w:t>Descripción</w:t>
      </w:r>
    </w:p>
    <w:p w14:paraId="32B21E2E" w14:textId="30981E5F" w:rsidR="000C6336" w:rsidRPr="007750E5" w:rsidRDefault="000C6336" w:rsidP="000C6336">
      <w:pPr>
        <w:pStyle w:val="Prrafodelista"/>
        <w:numPr>
          <w:ilvl w:val="0"/>
          <w:numId w:val="26"/>
        </w:numPr>
        <w:rPr>
          <w:u w:val="single"/>
        </w:rPr>
      </w:pPr>
      <w:r>
        <w:t xml:space="preserve">El </w:t>
      </w:r>
      <w:r w:rsidR="00792E32">
        <w:t>administrador</w:t>
      </w:r>
      <w:r>
        <w:t xml:space="preserve"> deberá rellenar los campos “Nombre de usuario” y “Contraseña”. Cumpliendo diversos requisitos para completar exitosamente el ingreso.</w:t>
      </w:r>
    </w:p>
    <w:p w14:paraId="763C9111" w14:textId="2BE01B58" w:rsidR="000C6336" w:rsidRDefault="00632333" w:rsidP="000C6336">
      <w:pPr>
        <w:pStyle w:val="Titulo3Numerado"/>
        <w:numPr>
          <w:ilvl w:val="2"/>
          <w:numId w:val="19"/>
        </w:numPr>
      </w:pPr>
      <w:r>
        <w:rPr>
          <w:noProof/>
        </w:rPr>
        <w:drawing>
          <wp:anchor distT="0" distB="0" distL="114300" distR="114300" simplePos="0" relativeHeight="251660288" behindDoc="0" locked="0" layoutInCell="1" allowOverlap="1" wp14:anchorId="7AAAB641" wp14:editId="3BBEF3BD">
            <wp:simplePos x="0" y="0"/>
            <wp:positionH relativeFrom="column">
              <wp:posOffset>415290</wp:posOffset>
            </wp:positionH>
            <wp:positionV relativeFrom="paragraph">
              <wp:posOffset>365125</wp:posOffset>
            </wp:positionV>
            <wp:extent cx="3933825" cy="1724025"/>
            <wp:effectExtent l="0" t="0" r="9525" b="9525"/>
            <wp:wrapThrough wrapText="bothSides">
              <wp:wrapPolygon edited="0">
                <wp:start x="0" y="0"/>
                <wp:lineTo x="0" y="21481"/>
                <wp:lineTo x="21548" y="21481"/>
                <wp:lineTo x="2154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t="16999" b="22667"/>
                    <a:stretch/>
                  </pic:blipFill>
                  <pic:spPr bwMode="auto">
                    <a:xfrm>
                      <a:off x="0" y="0"/>
                      <a:ext cx="3933825" cy="1724025"/>
                    </a:xfrm>
                    <a:prstGeom prst="rect">
                      <a:avLst/>
                    </a:prstGeom>
                    <a:ln>
                      <a:noFill/>
                    </a:ln>
                    <a:extLst>
                      <a:ext uri="{53640926-AAD7-44D8-BBD7-CCE9431645EC}">
                        <a14:shadowObscured xmlns:a14="http://schemas.microsoft.com/office/drawing/2010/main"/>
                      </a:ext>
                    </a:extLst>
                  </pic:spPr>
                </pic:pic>
              </a:graphicData>
            </a:graphic>
          </wp:anchor>
        </w:drawing>
      </w:r>
      <w:r w:rsidR="000C6336">
        <w:t>Interfaz de usuario</w:t>
      </w:r>
    </w:p>
    <w:p w14:paraId="0C962886" w14:textId="3D63772F" w:rsidR="000C6336" w:rsidRPr="008E5B43" w:rsidRDefault="000C6336" w:rsidP="000C6336"/>
    <w:p w14:paraId="779D4D28" w14:textId="77777777" w:rsidR="000C6336" w:rsidRDefault="000C6336" w:rsidP="000C6336">
      <w:pPr>
        <w:pStyle w:val="Titulo3Numerado"/>
        <w:numPr>
          <w:ilvl w:val="2"/>
          <w:numId w:val="19"/>
        </w:numPr>
      </w:pPr>
      <w:r>
        <w:t>Validaciones</w:t>
      </w:r>
    </w:p>
    <w:p w14:paraId="68A5E560" w14:textId="77777777" w:rsidR="000C6336" w:rsidRDefault="000C6336" w:rsidP="000C6336">
      <w:pPr>
        <w:pStyle w:val="Prrafodelista"/>
        <w:numPr>
          <w:ilvl w:val="0"/>
          <w:numId w:val="25"/>
        </w:numPr>
      </w:pPr>
      <w:r>
        <w:t>Todos los datos deben ser obligatorios.</w:t>
      </w:r>
    </w:p>
    <w:p w14:paraId="3F5D78CE" w14:textId="682785F4" w:rsidR="000C6336" w:rsidRDefault="000C6336" w:rsidP="000C6336">
      <w:pPr>
        <w:pStyle w:val="Prrafodelista"/>
        <w:numPr>
          <w:ilvl w:val="0"/>
          <w:numId w:val="25"/>
        </w:numPr>
      </w:pPr>
      <w:r>
        <w:t xml:space="preserve">Verificar que el nombre de </w:t>
      </w:r>
      <w:r w:rsidR="00792E32">
        <w:t>usuario</w:t>
      </w:r>
      <w:r>
        <w:t xml:space="preserve"> sea existente</w:t>
      </w:r>
      <w:r w:rsidR="00D22675">
        <w:t>.</w:t>
      </w:r>
    </w:p>
    <w:p w14:paraId="7FF04402" w14:textId="4F4ADFE5" w:rsidR="000C6336" w:rsidRDefault="000C6336" w:rsidP="000C6336">
      <w:pPr>
        <w:pStyle w:val="Prrafodelista"/>
        <w:numPr>
          <w:ilvl w:val="0"/>
          <w:numId w:val="25"/>
        </w:numPr>
      </w:pPr>
      <w:r>
        <w:t>Verificar que la contraseña sea correcta</w:t>
      </w:r>
      <w:r w:rsidR="00D22675">
        <w:t>.</w:t>
      </w:r>
    </w:p>
    <w:p w14:paraId="3F6E0460" w14:textId="4F85CD91" w:rsidR="000C6336" w:rsidRDefault="000C6336" w:rsidP="000C6336"/>
    <w:p w14:paraId="5B2C2245" w14:textId="47447CC0" w:rsidR="00632333" w:rsidRDefault="00632333" w:rsidP="000C6336"/>
    <w:p w14:paraId="2972AD3D" w14:textId="2F6CCEAF" w:rsidR="00632333" w:rsidRDefault="00632333" w:rsidP="000C6336"/>
    <w:p w14:paraId="7C41DB06" w14:textId="77777777" w:rsidR="00632333" w:rsidRDefault="00632333" w:rsidP="000C6336"/>
    <w:p w14:paraId="15C98520" w14:textId="3588AF3B" w:rsidR="00792E32" w:rsidRPr="000F1E36" w:rsidRDefault="00792E32" w:rsidP="00792E32">
      <w:pPr>
        <w:pStyle w:val="Titulo2Numerado"/>
        <w:numPr>
          <w:ilvl w:val="1"/>
          <w:numId w:val="19"/>
        </w:numPr>
      </w:pPr>
      <w:r>
        <w:lastRenderedPageBreak/>
        <w:t xml:space="preserve"> F07 – Listado y aprobación de la compra</w:t>
      </w:r>
    </w:p>
    <w:p w14:paraId="6F04D9D7" w14:textId="051352B6" w:rsidR="00792E32" w:rsidRDefault="00DE2DAE" w:rsidP="00792E32">
      <w:pPr>
        <w:pStyle w:val="Titulo3Numerado"/>
        <w:numPr>
          <w:ilvl w:val="2"/>
          <w:numId w:val="19"/>
        </w:numPr>
      </w:pPr>
      <w:r>
        <w:t>Acceso</w:t>
      </w:r>
    </w:p>
    <w:p w14:paraId="2825F64E" w14:textId="67841CE5" w:rsidR="00792E32" w:rsidRDefault="00DE2DAE" w:rsidP="00792E32">
      <w:pPr>
        <w:pStyle w:val="Prrafodelista"/>
        <w:numPr>
          <w:ilvl w:val="0"/>
          <w:numId w:val="26"/>
        </w:numPr>
      </w:pPr>
      <w:r>
        <w:t>Administrador</w:t>
      </w:r>
    </w:p>
    <w:p w14:paraId="5366E913" w14:textId="77777777" w:rsidR="00792E32" w:rsidRDefault="00792E32" w:rsidP="00792E32">
      <w:pPr>
        <w:pStyle w:val="Titulo3Numerado"/>
        <w:numPr>
          <w:ilvl w:val="2"/>
          <w:numId w:val="19"/>
        </w:numPr>
      </w:pPr>
      <w:r>
        <w:t>Descripción</w:t>
      </w:r>
    </w:p>
    <w:p w14:paraId="2E085678" w14:textId="067C3082" w:rsidR="00792E32" w:rsidRPr="007750E5" w:rsidRDefault="00DE2DAE" w:rsidP="00792E32">
      <w:pPr>
        <w:pStyle w:val="Prrafodelista"/>
        <w:numPr>
          <w:ilvl w:val="0"/>
          <w:numId w:val="26"/>
        </w:numPr>
        <w:rPr>
          <w:u w:val="single"/>
        </w:rPr>
      </w:pPr>
      <w:r>
        <w:t>Permite ver una vista de las compras de los usuarios en todos sus estados y además permite autorizar las compras de los usuarios</w:t>
      </w:r>
      <w:r w:rsidR="00D22675">
        <w:t>.</w:t>
      </w:r>
    </w:p>
    <w:p w14:paraId="10EA07E6" w14:textId="77777777" w:rsidR="00792E32" w:rsidRDefault="00792E32" w:rsidP="00792E32">
      <w:pPr>
        <w:pStyle w:val="Titulo3Numerado"/>
        <w:numPr>
          <w:ilvl w:val="2"/>
          <w:numId w:val="19"/>
        </w:numPr>
      </w:pPr>
      <w:r>
        <w:t>Interfaz de usuario</w:t>
      </w:r>
    </w:p>
    <w:p w14:paraId="7D3DAEE9" w14:textId="00D9AF55" w:rsidR="00792E32" w:rsidRPr="008E5B43" w:rsidRDefault="00DE2DAE" w:rsidP="00792E32">
      <w:r>
        <w:rPr>
          <w:noProof/>
        </w:rPr>
        <w:t>Falta llenar</w:t>
      </w:r>
    </w:p>
    <w:p w14:paraId="426C0EDD" w14:textId="77777777" w:rsidR="00792E32" w:rsidRDefault="00792E32" w:rsidP="00792E32">
      <w:pPr>
        <w:pStyle w:val="Titulo3Numerado"/>
        <w:numPr>
          <w:ilvl w:val="2"/>
          <w:numId w:val="19"/>
        </w:numPr>
      </w:pPr>
      <w:r>
        <w:t>Validaciones</w:t>
      </w:r>
    </w:p>
    <w:p w14:paraId="1A5F4F37" w14:textId="655D964F" w:rsidR="00BF4A80" w:rsidRPr="00DE2DAE" w:rsidRDefault="00DE2DAE" w:rsidP="00DE2DAE">
      <w:pPr>
        <w:pStyle w:val="Prrafodelista"/>
        <w:numPr>
          <w:ilvl w:val="0"/>
          <w:numId w:val="25"/>
        </w:numPr>
        <w:rPr>
          <w:u w:val="single"/>
        </w:rPr>
      </w:pPr>
      <w:r>
        <w:t>Verificar que solo se pueda autorizar la compra de productos si el “saldo disponible</w:t>
      </w:r>
      <w:r w:rsidR="00F01740">
        <w:t>”</w:t>
      </w:r>
      <w:r>
        <w:t xml:space="preserve"> </w:t>
      </w:r>
      <w:r w:rsidR="00F01740">
        <w:t xml:space="preserve">del comprador </w:t>
      </w:r>
      <w:r>
        <w:t xml:space="preserve">es mayor o igual al </w:t>
      </w:r>
      <w:r w:rsidR="00F01740">
        <w:t>precio del producto seleccionado</w:t>
      </w:r>
      <w:r w:rsidR="00D22675">
        <w:t>.</w:t>
      </w:r>
    </w:p>
    <w:p w14:paraId="2E17936D" w14:textId="525C3F8C" w:rsidR="00DE2DAE" w:rsidRPr="00DE2DAE" w:rsidRDefault="00DE2DAE" w:rsidP="00DE2DAE">
      <w:pPr>
        <w:pStyle w:val="Prrafodelista"/>
        <w:numPr>
          <w:ilvl w:val="0"/>
          <w:numId w:val="25"/>
        </w:numPr>
        <w:rPr>
          <w:u w:val="single"/>
        </w:rPr>
      </w:pPr>
      <w:r>
        <w:t>Verificar que solo se pueda autorizar la compra de productos si el “stock” disponible es mayor o igual al seleccionado por el comprador</w:t>
      </w:r>
      <w:r w:rsidR="00D22675">
        <w:t>.</w:t>
      </w:r>
    </w:p>
    <w:p w14:paraId="54D69A02" w14:textId="37FEB873" w:rsidR="00DE2DAE" w:rsidRDefault="00F01740" w:rsidP="00DE2DAE">
      <w:pPr>
        <w:pStyle w:val="Prrafodelista"/>
        <w:numPr>
          <w:ilvl w:val="0"/>
          <w:numId w:val="25"/>
        </w:numPr>
      </w:pPr>
      <w:r w:rsidRPr="00F01740">
        <w:t>Ver</w:t>
      </w:r>
      <w:r>
        <w:t>ificar que el producto esté en estado “activo”</w:t>
      </w:r>
      <w:r w:rsidR="00D22675">
        <w:t>.</w:t>
      </w:r>
    </w:p>
    <w:p w14:paraId="66174399" w14:textId="057C7204" w:rsidR="00F01740" w:rsidRDefault="00F01740" w:rsidP="00F01740"/>
    <w:p w14:paraId="122EA83F" w14:textId="22F9337C" w:rsidR="00632333" w:rsidRDefault="00632333" w:rsidP="00F01740"/>
    <w:p w14:paraId="4D38D12C" w14:textId="17BD5682" w:rsidR="00632333" w:rsidRDefault="00632333" w:rsidP="00F01740"/>
    <w:p w14:paraId="55AC84AE" w14:textId="566ADDAD" w:rsidR="00632333" w:rsidRDefault="00632333" w:rsidP="00F01740"/>
    <w:p w14:paraId="5CC72736" w14:textId="5F383C00" w:rsidR="00632333" w:rsidRDefault="00632333" w:rsidP="00F01740"/>
    <w:p w14:paraId="0B62AFBC" w14:textId="77777777" w:rsidR="00632333" w:rsidRDefault="00632333" w:rsidP="00F01740"/>
    <w:p w14:paraId="00D28A9F" w14:textId="6FE1456E" w:rsidR="00F01740" w:rsidRPr="000F1E36" w:rsidRDefault="00F01740" w:rsidP="00F01740">
      <w:pPr>
        <w:pStyle w:val="Titulo2Numerado"/>
        <w:numPr>
          <w:ilvl w:val="1"/>
          <w:numId w:val="19"/>
        </w:numPr>
      </w:pPr>
      <w:r>
        <w:lastRenderedPageBreak/>
        <w:t xml:space="preserve"> F08 – Añadir </w:t>
      </w:r>
      <w:r w:rsidR="00D22675">
        <w:t>producto</w:t>
      </w:r>
    </w:p>
    <w:p w14:paraId="281CB694" w14:textId="77777777" w:rsidR="00F01740" w:rsidRDefault="00F01740" w:rsidP="00F01740">
      <w:pPr>
        <w:pStyle w:val="Titulo3Numerado"/>
        <w:numPr>
          <w:ilvl w:val="2"/>
          <w:numId w:val="19"/>
        </w:numPr>
      </w:pPr>
      <w:r>
        <w:t>Acceso</w:t>
      </w:r>
    </w:p>
    <w:p w14:paraId="709503CF" w14:textId="77777777" w:rsidR="00F01740" w:rsidRDefault="00F01740" w:rsidP="00F01740">
      <w:pPr>
        <w:pStyle w:val="Prrafodelista"/>
        <w:numPr>
          <w:ilvl w:val="0"/>
          <w:numId w:val="26"/>
        </w:numPr>
      </w:pPr>
      <w:r>
        <w:t>Administrador</w:t>
      </w:r>
    </w:p>
    <w:p w14:paraId="1FC022CF" w14:textId="77777777" w:rsidR="00F01740" w:rsidRDefault="00F01740" w:rsidP="00F01740">
      <w:pPr>
        <w:pStyle w:val="Titulo3Numerado"/>
        <w:numPr>
          <w:ilvl w:val="2"/>
          <w:numId w:val="19"/>
        </w:numPr>
      </w:pPr>
      <w:r>
        <w:t>Descripción</w:t>
      </w:r>
    </w:p>
    <w:p w14:paraId="29043226" w14:textId="41F6DE68" w:rsidR="00F01740" w:rsidRPr="007750E5" w:rsidRDefault="00F01740" w:rsidP="00F01740">
      <w:pPr>
        <w:pStyle w:val="Prrafodelista"/>
        <w:numPr>
          <w:ilvl w:val="0"/>
          <w:numId w:val="26"/>
        </w:numPr>
        <w:rPr>
          <w:u w:val="single"/>
        </w:rPr>
      </w:pPr>
      <w:r>
        <w:t xml:space="preserve">Permite </w:t>
      </w:r>
      <w:r w:rsidR="00F01F86">
        <w:t xml:space="preserve">añadir un </w:t>
      </w:r>
      <w:r w:rsidR="00D22675">
        <w:t>producto para que los compradores puedan comprarlo.</w:t>
      </w:r>
    </w:p>
    <w:p w14:paraId="21049234" w14:textId="77777777" w:rsidR="00F01740" w:rsidRDefault="00F01740" w:rsidP="00F01740">
      <w:pPr>
        <w:pStyle w:val="Titulo3Numerado"/>
        <w:numPr>
          <w:ilvl w:val="2"/>
          <w:numId w:val="19"/>
        </w:numPr>
      </w:pPr>
      <w:r>
        <w:t>Interfaz de usuario</w:t>
      </w:r>
    </w:p>
    <w:p w14:paraId="4769A9C9" w14:textId="77777777" w:rsidR="00F01740" w:rsidRPr="008E5B43" w:rsidRDefault="00F01740" w:rsidP="00F01740">
      <w:r>
        <w:rPr>
          <w:noProof/>
        </w:rPr>
        <w:t>Falta llenar</w:t>
      </w:r>
    </w:p>
    <w:p w14:paraId="3BA35624" w14:textId="77777777" w:rsidR="00F01740" w:rsidRDefault="00F01740" w:rsidP="00F01740">
      <w:pPr>
        <w:pStyle w:val="Titulo3Numerado"/>
        <w:numPr>
          <w:ilvl w:val="2"/>
          <w:numId w:val="19"/>
        </w:numPr>
      </w:pPr>
      <w:r>
        <w:t>Validaciones</w:t>
      </w:r>
    </w:p>
    <w:p w14:paraId="5B2ECC1F" w14:textId="28E68439" w:rsidR="00D22675" w:rsidRDefault="00D22675" w:rsidP="00D22675">
      <w:pPr>
        <w:pStyle w:val="Prrafodelista"/>
        <w:numPr>
          <w:ilvl w:val="0"/>
          <w:numId w:val="26"/>
        </w:numPr>
      </w:pPr>
      <w:r>
        <w:t>Todos los datos deben ser obligatorios.</w:t>
      </w:r>
    </w:p>
    <w:p w14:paraId="2E6B3D20" w14:textId="0C6538B0" w:rsidR="00D22675" w:rsidRDefault="00D22675" w:rsidP="00D22675">
      <w:pPr>
        <w:pStyle w:val="Prrafodelista"/>
        <w:numPr>
          <w:ilvl w:val="0"/>
          <w:numId w:val="26"/>
        </w:numPr>
      </w:pPr>
      <w:r>
        <w:t>Verificar que el “precio” sea mayor que 0.</w:t>
      </w:r>
    </w:p>
    <w:p w14:paraId="21B0882F" w14:textId="4E99D590" w:rsidR="00D22675" w:rsidRDefault="00D22675" w:rsidP="00D22675">
      <w:pPr>
        <w:pStyle w:val="Prrafodelista"/>
        <w:numPr>
          <w:ilvl w:val="0"/>
          <w:numId w:val="26"/>
        </w:numPr>
      </w:pPr>
      <w:r>
        <w:t>Verificar que el “stock” sea mayor que 0.</w:t>
      </w:r>
    </w:p>
    <w:p w14:paraId="27DC720C" w14:textId="63FC69B4" w:rsidR="00F01740" w:rsidRDefault="00F01740" w:rsidP="00D22675"/>
    <w:p w14:paraId="6570173F" w14:textId="1838CB91" w:rsidR="00632333" w:rsidRDefault="00632333" w:rsidP="00D22675"/>
    <w:p w14:paraId="55E640EE" w14:textId="7D55E0B2" w:rsidR="00632333" w:rsidRDefault="00632333" w:rsidP="00D22675"/>
    <w:p w14:paraId="6299FEA1" w14:textId="48CA4AF8" w:rsidR="00632333" w:rsidRDefault="00632333" w:rsidP="00D22675"/>
    <w:p w14:paraId="13AAD5D4" w14:textId="1BD9CF4E" w:rsidR="00632333" w:rsidRDefault="00632333" w:rsidP="00D22675"/>
    <w:p w14:paraId="0DF29A09" w14:textId="2F0C15AD" w:rsidR="00632333" w:rsidRDefault="00632333" w:rsidP="00D22675"/>
    <w:p w14:paraId="7DA84F7B" w14:textId="3CFE2662" w:rsidR="00632333" w:rsidRDefault="00632333" w:rsidP="00D22675"/>
    <w:p w14:paraId="57DF733D" w14:textId="77777777" w:rsidR="00632333" w:rsidRDefault="00632333" w:rsidP="00D22675"/>
    <w:p w14:paraId="1403F7AF" w14:textId="1781406D" w:rsidR="00D22675" w:rsidRPr="000F1E36" w:rsidRDefault="00D22675" w:rsidP="00D22675">
      <w:pPr>
        <w:pStyle w:val="Titulo2Numerado"/>
        <w:numPr>
          <w:ilvl w:val="1"/>
          <w:numId w:val="19"/>
        </w:numPr>
      </w:pPr>
      <w:r>
        <w:lastRenderedPageBreak/>
        <w:t xml:space="preserve"> F09 – Administrar productos</w:t>
      </w:r>
    </w:p>
    <w:p w14:paraId="7741A460" w14:textId="77777777" w:rsidR="00D22675" w:rsidRDefault="00D22675" w:rsidP="00D22675">
      <w:pPr>
        <w:pStyle w:val="Titulo3Numerado"/>
        <w:numPr>
          <w:ilvl w:val="2"/>
          <w:numId w:val="19"/>
        </w:numPr>
      </w:pPr>
      <w:r>
        <w:t>Acceso</w:t>
      </w:r>
    </w:p>
    <w:p w14:paraId="2C4BF2BC" w14:textId="77777777" w:rsidR="00D22675" w:rsidRDefault="00D22675" w:rsidP="00D22675">
      <w:pPr>
        <w:pStyle w:val="Prrafodelista"/>
        <w:numPr>
          <w:ilvl w:val="0"/>
          <w:numId w:val="26"/>
        </w:numPr>
      </w:pPr>
      <w:r>
        <w:t>Administrador</w:t>
      </w:r>
    </w:p>
    <w:p w14:paraId="78ABD383" w14:textId="77777777" w:rsidR="00D22675" w:rsidRDefault="00D22675" w:rsidP="00D22675">
      <w:pPr>
        <w:pStyle w:val="Titulo3Numerado"/>
        <w:numPr>
          <w:ilvl w:val="2"/>
          <w:numId w:val="19"/>
        </w:numPr>
      </w:pPr>
      <w:r>
        <w:t>Descripción</w:t>
      </w:r>
    </w:p>
    <w:p w14:paraId="72DE31C9" w14:textId="718A64B4" w:rsidR="00D22675" w:rsidRPr="007750E5" w:rsidRDefault="00D22675" w:rsidP="00D22675">
      <w:pPr>
        <w:pStyle w:val="Prrafodelista"/>
        <w:numPr>
          <w:ilvl w:val="0"/>
          <w:numId w:val="26"/>
        </w:numPr>
        <w:rPr>
          <w:u w:val="single"/>
        </w:rPr>
      </w:pPr>
      <w:r>
        <w:t>Permite administrar un producto (modificar stock, estado y oferta).</w:t>
      </w:r>
    </w:p>
    <w:p w14:paraId="5128ED1F" w14:textId="77777777" w:rsidR="00D22675" w:rsidRDefault="00D22675" w:rsidP="00D22675">
      <w:pPr>
        <w:pStyle w:val="Titulo3Numerado"/>
        <w:numPr>
          <w:ilvl w:val="2"/>
          <w:numId w:val="19"/>
        </w:numPr>
      </w:pPr>
      <w:r>
        <w:t>Interfaz de usuario</w:t>
      </w:r>
    </w:p>
    <w:p w14:paraId="2A1D96E7" w14:textId="77777777" w:rsidR="00D22675" w:rsidRPr="008E5B43" w:rsidRDefault="00D22675" w:rsidP="00D22675">
      <w:r>
        <w:rPr>
          <w:noProof/>
        </w:rPr>
        <w:t>Falta llenar</w:t>
      </w:r>
    </w:p>
    <w:p w14:paraId="4C32F130" w14:textId="77777777" w:rsidR="00D22675" w:rsidRDefault="00D22675" w:rsidP="00D22675">
      <w:pPr>
        <w:pStyle w:val="Titulo3Numerado"/>
        <w:numPr>
          <w:ilvl w:val="2"/>
          <w:numId w:val="19"/>
        </w:numPr>
      </w:pPr>
      <w:r>
        <w:t>Validaciones</w:t>
      </w:r>
    </w:p>
    <w:p w14:paraId="4A5BB586" w14:textId="1A53FFC5" w:rsidR="00D22675" w:rsidRDefault="00D22675" w:rsidP="00D22675">
      <w:pPr>
        <w:pStyle w:val="Prrafodelista"/>
        <w:numPr>
          <w:ilvl w:val="0"/>
          <w:numId w:val="26"/>
        </w:numPr>
      </w:pPr>
      <w:r>
        <w:t>El stock debe de ser un número positivo</w:t>
      </w:r>
    </w:p>
    <w:p w14:paraId="1ED5D8C7" w14:textId="09EBED47" w:rsidR="00632333" w:rsidRDefault="00632333" w:rsidP="00D22675"/>
    <w:p w14:paraId="3AFA6062" w14:textId="32507428" w:rsidR="006377C8" w:rsidRDefault="006377C8" w:rsidP="00D22675"/>
    <w:p w14:paraId="5384F33A" w14:textId="2E73E9F6" w:rsidR="006377C8" w:rsidRDefault="006377C8" w:rsidP="00D22675"/>
    <w:p w14:paraId="2FE35FCE" w14:textId="40DF28B8" w:rsidR="006377C8" w:rsidRDefault="006377C8" w:rsidP="00D22675"/>
    <w:p w14:paraId="4C29EE3D" w14:textId="7FA57A5D" w:rsidR="006377C8" w:rsidRDefault="006377C8" w:rsidP="00D22675"/>
    <w:p w14:paraId="0A544AAF" w14:textId="5EC1C9A7" w:rsidR="006377C8" w:rsidRDefault="006377C8" w:rsidP="00D22675"/>
    <w:p w14:paraId="4B6200B5" w14:textId="09C1EEF5" w:rsidR="006377C8" w:rsidRDefault="006377C8" w:rsidP="00D22675"/>
    <w:p w14:paraId="6FF8E041" w14:textId="39C000BE" w:rsidR="006377C8" w:rsidRDefault="006377C8" w:rsidP="00D22675"/>
    <w:p w14:paraId="0ACE7B2B" w14:textId="2E57C8A2" w:rsidR="006377C8" w:rsidRDefault="006377C8" w:rsidP="00D22675"/>
    <w:p w14:paraId="78B8C88A" w14:textId="77777777" w:rsidR="006377C8" w:rsidRDefault="006377C8" w:rsidP="00D22675"/>
    <w:p w14:paraId="75949AAC" w14:textId="18A14197" w:rsidR="00D22675" w:rsidRPr="000F1E36" w:rsidRDefault="003D7BCF" w:rsidP="003D7BCF">
      <w:pPr>
        <w:pStyle w:val="Titulo2Numerado"/>
        <w:numPr>
          <w:ilvl w:val="0"/>
          <w:numId w:val="0"/>
        </w:numPr>
        <w:ind w:left="792" w:hanging="432"/>
      </w:pPr>
      <w:r>
        <w:lastRenderedPageBreak/>
        <w:t xml:space="preserve">2.10 </w:t>
      </w:r>
      <w:r w:rsidR="00D22675">
        <w:t>F</w:t>
      </w:r>
      <w:r w:rsidR="000A7A66">
        <w:t>10</w:t>
      </w:r>
      <w:r w:rsidR="00D22675">
        <w:t xml:space="preserve"> – </w:t>
      </w:r>
      <w:r w:rsidR="000A7A66">
        <w:t>Informe de ganancias</w:t>
      </w:r>
    </w:p>
    <w:p w14:paraId="60FEAAC0" w14:textId="77777777" w:rsidR="00D22675" w:rsidRDefault="00D22675" w:rsidP="003D7BCF">
      <w:pPr>
        <w:pStyle w:val="Titulo3Numerado"/>
        <w:numPr>
          <w:ilvl w:val="2"/>
          <w:numId w:val="27"/>
        </w:numPr>
      </w:pPr>
      <w:r>
        <w:t>Acceso</w:t>
      </w:r>
    </w:p>
    <w:p w14:paraId="24E961BE" w14:textId="77777777" w:rsidR="00D22675" w:rsidRDefault="00D22675" w:rsidP="00D22675">
      <w:pPr>
        <w:pStyle w:val="Prrafodelista"/>
        <w:numPr>
          <w:ilvl w:val="0"/>
          <w:numId w:val="26"/>
        </w:numPr>
      </w:pPr>
      <w:r>
        <w:t>Administrador</w:t>
      </w:r>
    </w:p>
    <w:p w14:paraId="28576F45" w14:textId="77777777" w:rsidR="00D22675" w:rsidRDefault="00D22675" w:rsidP="003D7BCF">
      <w:pPr>
        <w:pStyle w:val="Titulo3Numerado"/>
        <w:numPr>
          <w:ilvl w:val="2"/>
          <w:numId w:val="27"/>
        </w:numPr>
      </w:pPr>
      <w:r>
        <w:t>Descripción</w:t>
      </w:r>
    </w:p>
    <w:p w14:paraId="3D547B37" w14:textId="0372FC65" w:rsidR="00D22675" w:rsidRPr="007750E5" w:rsidRDefault="00D22675" w:rsidP="00D22675">
      <w:pPr>
        <w:pStyle w:val="Prrafodelista"/>
        <w:numPr>
          <w:ilvl w:val="0"/>
          <w:numId w:val="26"/>
        </w:numPr>
        <w:rPr>
          <w:u w:val="single"/>
        </w:rPr>
      </w:pPr>
      <w:r>
        <w:t xml:space="preserve">Permite </w:t>
      </w:r>
      <w:r w:rsidR="000A7A66">
        <w:t>ver la cantidad de unidades vendidas y las ganancias totales</w:t>
      </w:r>
    </w:p>
    <w:p w14:paraId="6D07BBF4" w14:textId="77777777" w:rsidR="00D22675" w:rsidRDefault="00D22675" w:rsidP="003D7BCF">
      <w:pPr>
        <w:pStyle w:val="Titulo3Numerado"/>
        <w:numPr>
          <w:ilvl w:val="2"/>
          <w:numId w:val="27"/>
        </w:numPr>
      </w:pPr>
      <w:r>
        <w:t>Interfaz de usuario</w:t>
      </w:r>
    </w:p>
    <w:p w14:paraId="5CC26AB6" w14:textId="77777777" w:rsidR="00D22675" w:rsidRPr="000A7A66" w:rsidRDefault="00D22675" w:rsidP="00D22675">
      <w:pPr>
        <w:rPr>
          <w:u w:val="single"/>
        </w:rPr>
      </w:pPr>
      <w:r>
        <w:rPr>
          <w:noProof/>
        </w:rPr>
        <w:t>Falta llenar</w:t>
      </w:r>
    </w:p>
    <w:p w14:paraId="2984B7B0" w14:textId="77777777" w:rsidR="00D22675" w:rsidRDefault="00D22675" w:rsidP="003D7BCF">
      <w:pPr>
        <w:pStyle w:val="Titulo3Numerado"/>
        <w:numPr>
          <w:ilvl w:val="2"/>
          <w:numId w:val="27"/>
        </w:numPr>
      </w:pPr>
      <w:r>
        <w:t>Validaciones</w:t>
      </w:r>
    </w:p>
    <w:p w14:paraId="2D745A6B" w14:textId="5C0C371A" w:rsidR="00D22675" w:rsidRDefault="000A7A66" w:rsidP="00D22675">
      <w:pPr>
        <w:pStyle w:val="Prrafodelista"/>
        <w:numPr>
          <w:ilvl w:val="0"/>
          <w:numId w:val="26"/>
        </w:numPr>
      </w:pPr>
      <w:r>
        <w:t>Ninguna</w:t>
      </w:r>
    </w:p>
    <w:p w14:paraId="5BAAB63D" w14:textId="4F23F3DF" w:rsidR="007440E0" w:rsidRDefault="007440E0" w:rsidP="007440E0"/>
    <w:p w14:paraId="314F9F2F" w14:textId="569A9A80" w:rsidR="007440E0" w:rsidRDefault="007440E0" w:rsidP="007440E0"/>
    <w:p w14:paraId="042604D5" w14:textId="41941B2C" w:rsidR="007440E0" w:rsidRDefault="007440E0" w:rsidP="007440E0"/>
    <w:p w14:paraId="69E33EDF" w14:textId="4DEFF3B0" w:rsidR="007440E0" w:rsidRDefault="007440E0" w:rsidP="007440E0"/>
    <w:p w14:paraId="09647863" w14:textId="6E6B3272" w:rsidR="007440E0" w:rsidRDefault="007440E0" w:rsidP="007440E0"/>
    <w:p w14:paraId="217B405E" w14:textId="106120DB" w:rsidR="007440E0" w:rsidRDefault="007440E0" w:rsidP="007440E0"/>
    <w:p w14:paraId="793628B4" w14:textId="2DC4759B" w:rsidR="007440E0" w:rsidRDefault="007440E0" w:rsidP="007440E0"/>
    <w:p w14:paraId="64E08AA8" w14:textId="15343696" w:rsidR="007440E0" w:rsidRDefault="007440E0" w:rsidP="007440E0"/>
    <w:p w14:paraId="0F1ECD05" w14:textId="2BABF8F5" w:rsidR="007440E0" w:rsidRDefault="007440E0" w:rsidP="007440E0"/>
    <w:p w14:paraId="7F7A950F" w14:textId="1CB55A49" w:rsidR="007440E0" w:rsidRDefault="007440E0" w:rsidP="007440E0"/>
    <w:p w14:paraId="7455637B" w14:textId="0AD65209" w:rsidR="007440E0" w:rsidRDefault="007440E0" w:rsidP="007440E0"/>
    <w:p w14:paraId="5B15C98E" w14:textId="6DE245D1" w:rsidR="007440E0" w:rsidRDefault="007440E0" w:rsidP="007440E0"/>
    <w:p w14:paraId="6A2DB1C5" w14:textId="77777777" w:rsidR="00B956D2" w:rsidRDefault="00B956D2" w:rsidP="00B956D2">
      <w:pPr>
        <w:pStyle w:val="Normal1"/>
        <w:pBdr>
          <w:bottom w:val="single" w:sz="4" w:space="1" w:color="000000"/>
        </w:pBdr>
        <w:rPr>
          <w:b/>
        </w:rPr>
      </w:pPr>
      <w:r>
        <w:rPr>
          <w:b/>
        </w:rPr>
        <w:lastRenderedPageBreak/>
        <w:t>CASOS DE PRUEBA PARA FUNCIONALIDADES ASOCIADAS AL USUARIO REGISTRADO:</w:t>
      </w:r>
    </w:p>
    <w:p w14:paraId="7609B8D7" w14:textId="77777777" w:rsidR="00B956D2" w:rsidRDefault="00B956D2" w:rsidP="00B956D2">
      <w:pPr>
        <w:pStyle w:val="Normal1"/>
        <w:rPr>
          <w:b/>
          <w:bCs/>
        </w:rPr>
      </w:pPr>
      <w:r w:rsidRPr="4014C20B">
        <w:rPr>
          <w:b/>
          <w:bCs/>
        </w:rPr>
        <w:t>F-01:</w:t>
      </w:r>
      <w:r>
        <w:rPr>
          <w:b/>
          <w:bCs/>
        </w:rPr>
        <w:t xml:space="preserve"> Registrarse como comprador</w:t>
      </w:r>
      <w:r w:rsidRPr="4014C20B">
        <w:rPr>
          <w:b/>
          <w:bCs/>
        </w:rPr>
        <w:t>.</w:t>
      </w:r>
    </w:p>
    <w:p w14:paraId="6E050DFC" w14:textId="77777777" w:rsidR="00B956D2" w:rsidRDefault="00B956D2" w:rsidP="00B956D2">
      <w:pPr>
        <w:pStyle w:val="Normal1"/>
        <w:rPr>
          <w:b/>
        </w:rPr>
      </w:pPr>
      <w:r>
        <w:rPr>
          <w:b/>
        </w:rPr>
        <w:t xml:space="preserve">Precondiciones: </w:t>
      </w:r>
      <w:r>
        <w:rPr>
          <w:sz w:val="20"/>
          <w:szCs w:val="20"/>
        </w:rPr>
        <w:t>- El usuario deberá ingresar Nombre, Nombre de Usuario, contraseña</w:t>
      </w:r>
      <w:r>
        <w:rPr>
          <w:sz w:val="20"/>
          <w:szCs w:val="20"/>
          <w:lang w:val="es-MX"/>
        </w:rPr>
        <w:t>, número de Tarjeta de crédito y el código CVC</w:t>
      </w:r>
      <w:r>
        <w:rPr>
          <w:sz w:val="20"/>
          <w:szCs w:val="20"/>
        </w:rPr>
        <w:t>.</w:t>
      </w:r>
    </w:p>
    <w:tbl>
      <w:tblPr>
        <w:tblpPr w:leftFromText="180" w:rightFromText="180" w:vertAnchor="text" w:tblpX="-730" w:tblpY="1"/>
        <w:tblOverlap w:val="never"/>
        <w:tblW w:w="9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276"/>
        <w:gridCol w:w="2431"/>
        <w:gridCol w:w="1134"/>
        <w:gridCol w:w="1968"/>
        <w:gridCol w:w="1150"/>
        <w:gridCol w:w="993"/>
      </w:tblGrid>
      <w:tr w:rsidR="00DB3DD9" w14:paraId="29489A88" w14:textId="77777777" w:rsidTr="00DB3DD9">
        <w:trPr>
          <w:trHeight w:val="764"/>
        </w:trPr>
        <w:tc>
          <w:tcPr>
            <w:tcW w:w="704" w:type="dxa"/>
          </w:tcPr>
          <w:p w14:paraId="52F65C61" w14:textId="77777777" w:rsidR="00B956D2" w:rsidRDefault="00B956D2" w:rsidP="00DB3DD9">
            <w:pPr>
              <w:pStyle w:val="Normal1"/>
              <w:rPr>
                <w:b/>
                <w:sz w:val="20"/>
                <w:szCs w:val="20"/>
              </w:rPr>
            </w:pPr>
            <w:r>
              <w:rPr>
                <w:b/>
                <w:sz w:val="20"/>
                <w:szCs w:val="20"/>
              </w:rPr>
              <w:t xml:space="preserve">ID </w:t>
            </w:r>
          </w:p>
        </w:tc>
        <w:tc>
          <w:tcPr>
            <w:tcW w:w="1276" w:type="dxa"/>
          </w:tcPr>
          <w:p w14:paraId="5042DB5D" w14:textId="77777777" w:rsidR="00B956D2" w:rsidRDefault="00B956D2" w:rsidP="00DB3DD9">
            <w:pPr>
              <w:pStyle w:val="Normal1"/>
              <w:rPr>
                <w:b/>
                <w:sz w:val="20"/>
                <w:szCs w:val="20"/>
              </w:rPr>
            </w:pPr>
            <w:r>
              <w:rPr>
                <w:b/>
                <w:sz w:val="20"/>
                <w:szCs w:val="20"/>
              </w:rPr>
              <w:t>Escenario de test</w:t>
            </w:r>
          </w:p>
        </w:tc>
        <w:tc>
          <w:tcPr>
            <w:tcW w:w="2431" w:type="dxa"/>
          </w:tcPr>
          <w:p w14:paraId="2FE66EBB" w14:textId="77777777" w:rsidR="00B956D2" w:rsidRDefault="00B956D2" w:rsidP="00DB3DD9">
            <w:pPr>
              <w:pStyle w:val="Normal1"/>
              <w:rPr>
                <w:b/>
                <w:sz w:val="20"/>
                <w:szCs w:val="20"/>
              </w:rPr>
            </w:pPr>
            <w:r>
              <w:rPr>
                <w:b/>
                <w:sz w:val="20"/>
                <w:szCs w:val="20"/>
              </w:rPr>
              <w:t>Pasos</w:t>
            </w:r>
          </w:p>
        </w:tc>
        <w:tc>
          <w:tcPr>
            <w:tcW w:w="1134" w:type="dxa"/>
          </w:tcPr>
          <w:p w14:paraId="3632BDA6" w14:textId="77777777" w:rsidR="00B956D2" w:rsidRDefault="00B956D2" w:rsidP="00DB3DD9">
            <w:pPr>
              <w:pStyle w:val="Normal1"/>
              <w:rPr>
                <w:b/>
                <w:sz w:val="20"/>
                <w:szCs w:val="20"/>
              </w:rPr>
            </w:pPr>
            <w:r>
              <w:rPr>
                <w:b/>
                <w:sz w:val="20"/>
                <w:szCs w:val="20"/>
              </w:rPr>
              <w:t>Datos utilizados</w:t>
            </w:r>
          </w:p>
        </w:tc>
        <w:tc>
          <w:tcPr>
            <w:tcW w:w="1968" w:type="dxa"/>
          </w:tcPr>
          <w:p w14:paraId="53A2483E" w14:textId="77777777" w:rsidR="00B956D2" w:rsidRDefault="00B956D2" w:rsidP="00DB3DD9">
            <w:pPr>
              <w:pStyle w:val="Normal1"/>
              <w:rPr>
                <w:b/>
                <w:sz w:val="20"/>
                <w:szCs w:val="20"/>
              </w:rPr>
            </w:pPr>
            <w:r>
              <w:rPr>
                <w:b/>
                <w:sz w:val="20"/>
                <w:szCs w:val="20"/>
              </w:rPr>
              <w:t>Resultado esperado</w:t>
            </w:r>
          </w:p>
        </w:tc>
        <w:tc>
          <w:tcPr>
            <w:tcW w:w="1150" w:type="dxa"/>
          </w:tcPr>
          <w:p w14:paraId="13BA628B" w14:textId="77777777" w:rsidR="00B956D2" w:rsidRDefault="00B956D2" w:rsidP="00DB3DD9">
            <w:pPr>
              <w:pStyle w:val="Normal1"/>
              <w:rPr>
                <w:b/>
                <w:sz w:val="20"/>
                <w:szCs w:val="20"/>
              </w:rPr>
            </w:pPr>
            <w:r>
              <w:rPr>
                <w:b/>
                <w:sz w:val="20"/>
                <w:szCs w:val="20"/>
              </w:rPr>
              <w:t>Resultado obtenido</w:t>
            </w:r>
          </w:p>
        </w:tc>
        <w:tc>
          <w:tcPr>
            <w:tcW w:w="993" w:type="dxa"/>
          </w:tcPr>
          <w:p w14:paraId="7063372D" w14:textId="77777777" w:rsidR="00B956D2" w:rsidRDefault="00B956D2" w:rsidP="00DB3DD9">
            <w:pPr>
              <w:pStyle w:val="Normal1"/>
              <w:rPr>
                <w:b/>
                <w:sz w:val="20"/>
                <w:szCs w:val="20"/>
              </w:rPr>
            </w:pPr>
            <w:r>
              <w:rPr>
                <w:b/>
                <w:sz w:val="20"/>
                <w:szCs w:val="20"/>
              </w:rPr>
              <w:t>Estado (F=Falla, P=pasa)</w:t>
            </w:r>
          </w:p>
        </w:tc>
      </w:tr>
      <w:tr w:rsidR="00DB3DD9" w14:paraId="1B4A39C8" w14:textId="77777777" w:rsidTr="00DB3DD9">
        <w:trPr>
          <w:trHeight w:val="2978"/>
        </w:trPr>
        <w:tc>
          <w:tcPr>
            <w:tcW w:w="704" w:type="dxa"/>
          </w:tcPr>
          <w:p w14:paraId="615D1D82" w14:textId="77777777" w:rsidR="00B956D2" w:rsidRDefault="00B956D2" w:rsidP="00DB3DD9">
            <w:pPr>
              <w:pStyle w:val="Normal1"/>
              <w:rPr>
                <w:sz w:val="20"/>
                <w:szCs w:val="20"/>
              </w:rPr>
            </w:pPr>
            <w:r>
              <w:rPr>
                <w:sz w:val="20"/>
                <w:szCs w:val="20"/>
              </w:rPr>
              <w:t>F01-T01</w:t>
            </w:r>
          </w:p>
        </w:tc>
        <w:tc>
          <w:tcPr>
            <w:tcW w:w="1276" w:type="dxa"/>
          </w:tcPr>
          <w:p w14:paraId="4C41F6B7" w14:textId="77777777" w:rsidR="00B956D2" w:rsidRDefault="00B956D2" w:rsidP="00DB3DD9">
            <w:pPr>
              <w:pStyle w:val="Normal1"/>
              <w:rPr>
                <w:sz w:val="20"/>
                <w:szCs w:val="20"/>
              </w:rPr>
            </w:pPr>
            <w:r>
              <w:rPr>
                <w:sz w:val="20"/>
                <w:szCs w:val="20"/>
              </w:rPr>
              <w:t>Ingreso</w:t>
            </w:r>
          </w:p>
          <w:p w14:paraId="19A2B94D" w14:textId="77777777" w:rsidR="00B956D2" w:rsidRDefault="00B956D2" w:rsidP="00DB3DD9">
            <w:pPr>
              <w:pStyle w:val="Normal1"/>
              <w:rPr>
                <w:sz w:val="20"/>
                <w:szCs w:val="20"/>
              </w:rPr>
            </w:pPr>
            <w:r>
              <w:rPr>
                <w:sz w:val="20"/>
                <w:szCs w:val="20"/>
              </w:rPr>
              <w:t>Correcto de datos.</w:t>
            </w:r>
          </w:p>
        </w:tc>
        <w:tc>
          <w:tcPr>
            <w:tcW w:w="2431" w:type="dxa"/>
          </w:tcPr>
          <w:p w14:paraId="12AB8B41" w14:textId="77777777" w:rsidR="00B956D2" w:rsidRDefault="00B956D2" w:rsidP="00DB3DD9">
            <w:pPr>
              <w:pStyle w:val="Normal1"/>
              <w:numPr>
                <w:ilvl w:val="0"/>
                <w:numId w:val="30"/>
              </w:numPr>
              <w:pBdr>
                <w:top w:val="nil"/>
                <w:left w:val="nil"/>
                <w:bottom w:val="nil"/>
                <w:right w:val="nil"/>
                <w:between w:val="nil"/>
              </w:pBdr>
              <w:spacing w:after="0"/>
              <w:ind w:left="209" w:hanging="218"/>
              <w:contextualSpacing/>
              <w:rPr>
                <w:color w:val="000000"/>
                <w:sz w:val="20"/>
                <w:szCs w:val="20"/>
              </w:rPr>
            </w:pPr>
            <w:r>
              <w:rPr>
                <w:color w:val="000000"/>
                <w:sz w:val="20"/>
                <w:szCs w:val="20"/>
              </w:rPr>
              <w:t>Ingrese Nombre</w:t>
            </w:r>
          </w:p>
          <w:p w14:paraId="5A09ECA4" w14:textId="77777777" w:rsidR="00B956D2" w:rsidRDefault="00B956D2" w:rsidP="00DB3DD9">
            <w:pPr>
              <w:pStyle w:val="Normal1"/>
              <w:numPr>
                <w:ilvl w:val="0"/>
                <w:numId w:val="30"/>
              </w:numPr>
              <w:pBdr>
                <w:top w:val="nil"/>
                <w:left w:val="nil"/>
                <w:bottom w:val="nil"/>
                <w:right w:val="nil"/>
                <w:between w:val="nil"/>
              </w:pBdr>
              <w:spacing w:after="0"/>
              <w:ind w:left="209" w:hanging="218"/>
              <w:contextualSpacing/>
              <w:rPr>
                <w:color w:val="000000"/>
                <w:sz w:val="20"/>
                <w:szCs w:val="20"/>
              </w:rPr>
            </w:pPr>
            <w:r>
              <w:rPr>
                <w:color w:val="000000"/>
                <w:sz w:val="20"/>
                <w:szCs w:val="20"/>
              </w:rPr>
              <w:t>Ingresa nombre de usuario.</w:t>
            </w:r>
          </w:p>
          <w:p w14:paraId="49C839FA" w14:textId="77777777" w:rsidR="00B956D2" w:rsidRDefault="00B956D2" w:rsidP="00DB3DD9">
            <w:pPr>
              <w:pStyle w:val="Normal1"/>
              <w:numPr>
                <w:ilvl w:val="0"/>
                <w:numId w:val="30"/>
              </w:numPr>
              <w:pBdr>
                <w:top w:val="nil"/>
                <w:left w:val="nil"/>
                <w:bottom w:val="nil"/>
                <w:right w:val="nil"/>
                <w:between w:val="nil"/>
              </w:pBdr>
              <w:spacing w:after="0"/>
              <w:ind w:left="209" w:hanging="218"/>
              <w:contextualSpacing/>
              <w:rPr>
                <w:color w:val="000000"/>
                <w:sz w:val="20"/>
                <w:szCs w:val="20"/>
              </w:rPr>
            </w:pPr>
            <w:r>
              <w:rPr>
                <w:color w:val="000000"/>
                <w:sz w:val="20"/>
                <w:szCs w:val="20"/>
              </w:rPr>
              <w:t>Ingresa correctamente la clave.</w:t>
            </w:r>
          </w:p>
          <w:p w14:paraId="216502F7" w14:textId="77777777" w:rsidR="00B956D2" w:rsidRDefault="00B956D2" w:rsidP="00DB3DD9">
            <w:pPr>
              <w:pStyle w:val="Normal1"/>
              <w:numPr>
                <w:ilvl w:val="0"/>
                <w:numId w:val="30"/>
              </w:numPr>
              <w:pBdr>
                <w:top w:val="nil"/>
                <w:left w:val="nil"/>
                <w:bottom w:val="nil"/>
                <w:right w:val="nil"/>
                <w:between w:val="nil"/>
              </w:pBdr>
              <w:ind w:left="209" w:hanging="218"/>
              <w:contextualSpacing/>
              <w:rPr>
                <w:color w:val="000000"/>
                <w:sz w:val="20"/>
                <w:szCs w:val="20"/>
              </w:rPr>
            </w:pPr>
            <w:r>
              <w:rPr>
                <w:color w:val="000000"/>
                <w:sz w:val="20"/>
                <w:szCs w:val="20"/>
              </w:rPr>
              <w:t>Ingresar la tarjeta de crédito</w:t>
            </w:r>
          </w:p>
          <w:p w14:paraId="3B2F7AB9" w14:textId="77777777" w:rsidR="00B956D2" w:rsidRDefault="00B956D2" w:rsidP="00DB3DD9">
            <w:pPr>
              <w:pStyle w:val="Normal1"/>
              <w:numPr>
                <w:ilvl w:val="0"/>
                <w:numId w:val="30"/>
              </w:numPr>
              <w:pBdr>
                <w:top w:val="nil"/>
                <w:left w:val="nil"/>
                <w:bottom w:val="nil"/>
                <w:right w:val="nil"/>
                <w:between w:val="nil"/>
              </w:pBdr>
              <w:ind w:left="209" w:hanging="218"/>
              <w:contextualSpacing/>
              <w:rPr>
                <w:color w:val="000000"/>
                <w:sz w:val="20"/>
                <w:szCs w:val="20"/>
              </w:rPr>
            </w:pPr>
            <w:r>
              <w:rPr>
                <w:color w:val="000000"/>
                <w:sz w:val="20"/>
                <w:szCs w:val="20"/>
              </w:rPr>
              <w:t>Ingresar el código CVC correcto.</w:t>
            </w:r>
          </w:p>
        </w:tc>
        <w:tc>
          <w:tcPr>
            <w:tcW w:w="1134" w:type="dxa"/>
          </w:tcPr>
          <w:p w14:paraId="2783DF81" w14:textId="77777777" w:rsidR="00B956D2" w:rsidRDefault="00B956D2" w:rsidP="00DB3DD9">
            <w:pPr>
              <w:pStyle w:val="Normal1"/>
              <w:rPr>
                <w:sz w:val="20"/>
                <w:szCs w:val="20"/>
              </w:rPr>
            </w:pPr>
          </w:p>
        </w:tc>
        <w:tc>
          <w:tcPr>
            <w:tcW w:w="1968" w:type="dxa"/>
          </w:tcPr>
          <w:p w14:paraId="0922189B" w14:textId="77777777" w:rsidR="00B956D2" w:rsidRDefault="00B956D2" w:rsidP="00DB3DD9">
            <w:pPr>
              <w:pStyle w:val="Normal1"/>
              <w:rPr>
                <w:sz w:val="20"/>
                <w:szCs w:val="20"/>
              </w:rPr>
            </w:pPr>
            <w:r>
              <w:rPr>
                <w:sz w:val="20"/>
                <w:szCs w:val="20"/>
              </w:rPr>
              <w:t xml:space="preserve">El cliente </w:t>
            </w:r>
          </w:p>
          <w:p w14:paraId="7C16A362" w14:textId="77777777" w:rsidR="00B956D2" w:rsidRDefault="00B956D2" w:rsidP="00DB3DD9">
            <w:pPr>
              <w:pStyle w:val="Normal1"/>
              <w:rPr>
                <w:sz w:val="20"/>
                <w:szCs w:val="20"/>
              </w:rPr>
            </w:pPr>
            <w:r>
              <w:rPr>
                <w:sz w:val="20"/>
                <w:szCs w:val="20"/>
              </w:rPr>
              <w:t>fue Registrado Correctamente.</w:t>
            </w:r>
          </w:p>
        </w:tc>
        <w:tc>
          <w:tcPr>
            <w:tcW w:w="1150" w:type="dxa"/>
          </w:tcPr>
          <w:p w14:paraId="0B86E5D5" w14:textId="77777777" w:rsidR="00B956D2" w:rsidRDefault="00B956D2" w:rsidP="00DB3DD9">
            <w:pPr>
              <w:pStyle w:val="Normal1"/>
              <w:rPr>
                <w:sz w:val="20"/>
                <w:szCs w:val="20"/>
              </w:rPr>
            </w:pPr>
          </w:p>
        </w:tc>
        <w:tc>
          <w:tcPr>
            <w:tcW w:w="993" w:type="dxa"/>
          </w:tcPr>
          <w:p w14:paraId="512BE057" w14:textId="77777777" w:rsidR="00B956D2" w:rsidRDefault="00B956D2" w:rsidP="00DB3DD9">
            <w:pPr>
              <w:pStyle w:val="Normal1"/>
              <w:rPr>
                <w:sz w:val="20"/>
                <w:szCs w:val="20"/>
              </w:rPr>
            </w:pPr>
          </w:p>
        </w:tc>
      </w:tr>
      <w:tr w:rsidR="00DB3DD9" w14:paraId="54EE50CD" w14:textId="77777777" w:rsidTr="00DB3DD9">
        <w:trPr>
          <w:trHeight w:val="1815"/>
        </w:trPr>
        <w:tc>
          <w:tcPr>
            <w:tcW w:w="704" w:type="dxa"/>
          </w:tcPr>
          <w:p w14:paraId="09976EC6" w14:textId="77777777" w:rsidR="00B956D2" w:rsidRDefault="00B956D2" w:rsidP="00DB3DD9">
            <w:pPr>
              <w:pStyle w:val="Normal1"/>
              <w:rPr>
                <w:sz w:val="20"/>
                <w:szCs w:val="20"/>
              </w:rPr>
            </w:pPr>
            <w:r>
              <w:rPr>
                <w:sz w:val="20"/>
                <w:szCs w:val="20"/>
              </w:rPr>
              <w:t>F01-T02</w:t>
            </w:r>
          </w:p>
        </w:tc>
        <w:tc>
          <w:tcPr>
            <w:tcW w:w="1276" w:type="dxa"/>
          </w:tcPr>
          <w:p w14:paraId="11814F7D" w14:textId="77777777" w:rsidR="00B956D2" w:rsidRDefault="00B956D2" w:rsidP="00DB3DD9">
            <w:pPr>
              <w:pStyle w:val="Normal1"/>
              <w:rPr>
                <w:sz w:val="20"/>
                <w:szCs w:val="20"/>
              </w:rPr>
            </w:pPr>
            <w:r>
              <w:rPr>
                <w:sz w:val="20"/>
                <w:szCs w:val="20"/>
              </w:rPr>
              <w:t>Nombre de usuario ya Registrado</w:t>
            </w:r>
          </w:p>
        </w:tc>
        <w:tc>
          <w:tcPr>
            <w:tcW w:w="2431" w:type="dxa"/>
          </w:tcPr>
          <w:p w14:paraId="28D332AC" w14:textId="77777777" w:rsidR="00B956D2" w:rsidRDefault="00B956D2" w:rsidP="00DB3DD9">
            <w:pPr>
              <w:pStyle w:val="Normal1"/>
              <w:rPr>
                <w:sz w:val="20"/>
                <w:szCs w:val="20"/>
              </w:rPr>
            </w:pPr>
            <w:r>
              <w:rPr>
                <w:sz w:val="20"/>
                <w:szCs w:val="20"/>
              </w:rPr>
              <w:t>1. Selecciona la opción de ingresar nombre de usuario.</w:t>
            </w:r>
          </w:p>
          <w:p w14:paraId="494BB62B" w14:textId="77777777" w:rsidR="00B956D2" w:rsidRDefault="00B956D2" w:rsidP="00DB3DD9">
            <w:pPr>
              <w:pStyle w:val="Normal1"/>
              <w:rPr>
                <w:sz w:val="20"/>
                <w:szCs w:val="20"/>
              </w:rPr>
            </w:pPr>
            <w:r>
              <w:rPr>
                <w:sz w:val="20"/>
                <w:szCs w:val="20"/>
              </w:rPr>
              <w:t>2. Ingresar un nombre de Usuario Similar o distinto.</w:t>
            </w:r>
          </w:p>
          <w:p w14:paraId="7898669C" w14:textId="77777777" w:rsidR="00B956D2" w:rsidRDefault="00B956D2" w:rsidP="00DB3DD9">
            <w:pPr>
              <w:pStyle w:val="Normal1"/>
              <w:rPr>
                <w:sz w:val="20"/>
                <w:szCs w:val="20"/>
              </w:rPr>
            </w:pPr>
          </w:p>
        </w:tc>
        <w:tc>
          <w:tcPr>
            <w:tcW w:w="1134" w:type="dxa"/>
          </w:tcPr>
          <w:p w14:paraId="09A56A75" w14:textId="77777777" w:rsidR="00B956D2" w:rsidRDefault="00B956D2" w:rsidP="00DB3DD9">
            <w:pPr>
              <w:pStyle w:val="Normal1"/>
              <w:rPr>
                <w:sz w:val="20"/>
                <w:szCs w:val="20"/>
              </w:rPr>
            </w:pPr>
          </w:p>
        </w:tc>
        <w:tc>
          <w:tcPr>
            <w:tcW w:w="1968" w:type="dxa"/>
          </w:tcPr>
          <w:p w14:paraId="29F1C0AE" w14:textId="77777777" w:rsidR="00B956D2" w:rsidRDefault="00B956D2" w:rsidP="00DB3DD9">
            <w:pPr>
              <w:pStyle w:val="Normal1"/>
              <w:rPr>
                <w:sz w:val="20"/>
                <w:szCs w:val="20"/>
              </w:rPr>
            </w:pPr>
            <w:r>
              <w:rPr>
                <w:sz w:val="20"/>
                <w:szCs w:val="20"/>
              </w:rPr>
              <w:t>Aviso de que el campo “Nombre de Usuario” ya existe con ese Valor y que deberá ser cambiado.</w:t>
            </w:r>
          </w:p>
        </w:tc>
        <w:tc>
          <w:tcPr>
            <w:tcW w:w="1150" w:type="dxa"/>
          </w:tcPr>
          <w:p w14:paraId="3A799333" w14:textId="77777777" w:rsidR="00B956D2" w:rsidRDefault="00B956D2" w:rsidP="00DB3DD9">
            <w:pPr>
              <w:pStyle w:val="Normal1"/>
              <w:rPr>
                <w:sz w:val="20"/>
                <w:szCs w:val="20"/>
              </w:rPr>
            </w:pPr>
          </w:p>
        </w:tc>
        <w:tc>
          <w:tcPr>
            <w:tcW w:w="993" w:type="dxa"/>
          </w:tcPr>
          <w:p w14:paraId="6510EA03" w14:textId="77777777" w:rsidR="00B956D2" w:rsidRDefault="00B956D2" w:rsidP="00DB3DD9">
            <w:pPr>
              <w:pStyle w:val="Normal1"/>
              <w:rPr>
                <w:sz w:val="20"/>
                <w:szCs w:val="20"/>
              </w:rPr>
            </w:pPr>
          </w:p>
        </w:tc>
      </w:tr>
      <w:tr w:rsidR="00DB3DD9" w14:paraId="3AA1459C" w14:textId="77777777" w:rsidTr="00DB3DD9">
        <w:trPr>
          <w:trHeight w:val="2325"/>
        </w:trPr>
        <w:tc>
          <w:tcPr>
            <w:tcW w:w="704" w:type="dxa"/>
          </w:tcPr>
          <w:p w14:paraId="559EAEE6" w14:textId="77777777" w:rsidR="00B956D2" w:rsidRDefault="00B956D2" w:rsidP="00DB3DD9">
            <w:pPr>
              <w:pStyle w:val="Normal1"/>
              <w:rPr>
                <w:sz w:val="20"/>
                <w:szCs w:val="20"/>
              </w:rPr>
            </w:pPr>
            <w:r>
              <w:rPr>
                <w:sz w:val="20"/>
                <w:szCs w:val="20"/>
              </w:rPr>
              <w:t>F01-T03</w:t>
            </w:r>
          </w:p>
        </w:tc>
        <w:tc>
          <w:tcPr>
            <w:tcW w:w="1276" w:type="dxa"/>
          </w:tcPr>
          <w:p w14:paraId="43A89302" w14:textId="77777777" w:rsidR="00B956D2" w:rsidRDefault="00B956D2" w:rsidP="00DB3DD9">
            <w:pPr>
              <w:pStyle w:val="Normal1"/>
              <w:rPr>
                <w:sz w:val="20"/>
                <w:szCs w:val="20"/>
              </w:rPr>
            </w:pPr>
            <w:r>
              <w:rPr>
                <w:sz w:val="20"/>
                <w:szCs w:val="20"/>
              </w:rPr>
              <w:t>Contraseña no valida</w:t>
            </w:r>
          </w:p>
        </w:tc>
        <w:tc>
          <w:tcPr>
            <w:tcW w:w="2431" w:type="dxa"/>
          </w:tcPr>
          <w:p w14:paraId="351C8B52" w14:textId="77777777" w:rsidR="00B956D2" w:rsidRDefault="00B956D2" w:rsidP="00DB3DD9">
            <w:pPr>
              <w:pStyle w:val="Normal1"/>
              <w:rPr>
                <w:sz w:val="20"/>
                <w:szCs w:val="20"/>
              </w:rPr>
            </w:pPr>
            <w:r>
              <w:rPr>
                <w:sz w:val="20"/>
                <w:szCs w:val="20"/>
              </w:rPr>
              <w:t>1. Selecciona la opción de “ingresar Contraseña”.</w:t>
            </w:r>
          </w:p>
          <w:p w14:paraId="2319893B" w14:textId="77777777" w:rsidR="00B956D2" w:rsidRDefault="00B956D2" w:rsidP="00DB3DD9">
            <w:pPr>
              <w:pStyle w:val="Normal1"/>
              <w:rPr>
                <w:sz w:val="20"/>
                <w:szCs w:val="20"/>
              </w:rPr>
            </w:pPr>
            <w:r>
              <w:rPr>
                <w:sz w:val="20"/>
                <w:szCs w:val="20"/>
              </w:rPr>
              <w:t>2. ingresar una contraseña de menos de 5 caracteres, sin mayúsculas ni al menos 1 numero.</w:t>
            </w:r>
          </w:p>
          <w:p w14:paraId="25B25801" w14:textId="77777777" w:rsidR="00B956D2" w:rsidRDefault="00B956D2" w:rsidP="00DB3DD9">
            <w:pPr>
              <w:pStyle w:val="Normal1"/>
              <w:rPr>
                <w:sz w:val="20"/>
                <w:szCs w:val="20"/>
              </w:rPr>
            </w:pPr>
          </w:p>
        </w:tc>
        <w:tc>
          <w:tcPr>
            <w:tcW w:w="1134" w:type="dxa"/>
          </w:tcPr>
          <w:p w14:paraId="45E6E159" w14:textId="77777777" w:rsidR="00B956D2" w:rsidRDefault="00B956D2" w:rsidP="00DB3DD9">
            <w:pPr>
              <w:pStyle w:val="Normal1"/>
              <w:rPr>
                <w:sz w:val="20"/>
                <w:szCs w:val="20"/>
              </w:rPr>
            </w:pPr>
          </w:p>
        </w:tc>
        <w:tc>
          <w:tcPr>
            <w:tcW w:w="1968" w:type="dxa"/>
          </w:tcPr>
          <w:p w14:paraId="455FFC02" w14:textId="77777777" w:rsidR="00B956D2" w:rsidRDefault="00B956D2" w:rsidP="00DB3DD9">
            <w:pPr>
              <w:pStyle w:val="Normal1"/>
              <w:rPr>
                <w:sz w:val="20"/>
                <w:szCs w:val="20"/>
              </w:rPr>
            </w:pPr>
            <w:r>
              <w:rPr>
                <w:sz w:val="20"/>
                <w:szCs w:val="20"/>
              </w:rPr>
              <w:t xml:space="preserve">Aviso de que la contraseña debe ser mayor que 5 caracteres, contener una </w:t>
            </w:r>
            <w:proofErr w:type="spellStart"/>
            <w:proofErr w:type="gramStart"/>
            <w:r>
              <w:rPr>
                <w:sz w:val="20"/>
                <w:szCs w:val="20"/>
              </w:rPr>
              <w:t>mayuscula</w:t>
            </w:r>
            <w:proofErr w:type="spellEnd"/>
            <w:r>
              <w:rPr>
                <w:sz w:val="20"/>
                <w:szCs w:val="20"/>
              </w:rPr>
              <w:t xml:space="preserve"> ,</w:t>
            </w:r>
            <w:proofErr w:type="gramEnd"/>
            <w:r>
              <w:rPr>
                <w:sz w:val="20"/>
                <w:szCs w:val="20"/>
              </w:rPr>
              <w:t xml:space="preserve"> al menos una </w:t>
            </w:r>
            <w:proofErr w:type="spellStart"/>
            <w:r>
              <w:rPr>
                <w:sz w:val="20"/>
                <w:szCs w:val="20"/>
              </w:rPr>
              <w:t>minuscula</w:t>
            </w:r>
            <w:proofErr w:type="spellEnd"/>
            <w:r>
              <w:rPr>
                <w:sz w:val="20"/>
                <w:szCs w:val="20"/>
              </w:rPr>
              <w:t xml:space="preserve"> y </w:t>
            </w:r>
            <w:proofErr w:type="spellStart"/>
            <w:r>
              <w:rPr>
                <w:sz w:val="20"/>
                <w:szCs w:val="20"/>
              </w:rPr>
              <w:t>minimo</w:t>
            </w:r>
            <w:proofErr w:type="spellEnd"/>
            <w:r>
              <w:rPr>
                <w:sz w:val="20"/>
                <w:szCs w:val="20"/>
              </w:rPr>
              <w:t xml:space="preserve"> 1 numero.</w:t>
            </w:r>
          </w:p>
        </w:tc>
        <w:tc>
          <w:tcPr>
            <w:tcW w:w="1150" w:type="dxa"/>
          </w:tcPr>
          <w:p w14:paraId="0E53A90E" w14:textId="77777777" w:rsidR="00B956D2" w:rsidRDefault="00B956D2" w:rsidP="00DB3DD9">
            <w:pPr>
              <w:pStyle w:val="Normal1"/>
              <w:rPr>
                <w:sz w:val="20"/>
                <w:szCs w:val="20"/>
              </w:rPr>
            </w:pPr>
          </w:p>
        </w:tc>
        <w:tc>
          <w:tcPr>
            <w:tcW w:w="993" w:type="dxa"/>
          </w:tcPr>
          <w:p w14:paraId="3A8926C6" w14:textId="77777777" w:rsidR="00B956D2" w:rsidRDefault="00B956D2" w:rsidP="00DB3DD9">
            <w:pPr>
              <w:pStyle w:val="Normal1"/>
              <w:rPr>
                <w:sz w:val="20"/>
                <w:szCs w:val="20"/>
              </w:rPr>
            </w:pPr>
          </w:p>
        </w:tc>
      </w:tr>
      <w:tr w:rsidR="00DB3DD9" w14:paraId="28FC5268" w14:textId="77777777" w:rsidTr="00DB3DD9">
        <w:trPr>
          <w:trHeight w:val="2070"/>
        </w:trPr>
        <w:tc>
          <w:tcPr>
            <w:tcW w:w="704" w:type="dxa"/>
          </w:tcPr>
          <w:p w14:paraId="57F836AE" w14:textId="77777777" w:rsidR="00B956D2" w:rsidRDefault="00B956D2" w:rsidP="00DB3DD9">
            <w:pPr>
              <w:pStyle w:val="Normal1"/>
              <w:rPr>
                <w:sz w:val="20"/>
                <w:szCs w:val="20"/>
              </w:rPr>
            </w:pPr>
            <w:r>
              <w:rPr>
                <w:sz w:val="20"/>
                <w:szCs w:val="20"/>
              </w:rPr>
              <w:t>F01-T04</w:t>
            </w:r>
          </w:p>
        </w:tc>
        <w:tc>
          <w:tcPr>
            <w:tcW w:w="1276" w:type="dxa"/>
          </w:tcPr>
          <w:p w14:paraId="551EF4CA" w14:textId="71EAEDB3" w:rsidR="00B956D2" w:rsidRDefault="00B956D2" w:rsidP="00DB3DD9">
            <w:pPr>
              <w:pStyle w:val="Normal1"/>
              <w:rPr>
                <w:sz w:val="20"/>
                <w:szCs w:val="20"/>
              </w:rPr>
            </w:pPr>
            <w:r>
              <w:rPr>
                <w:sz w:val="20"/>
                <w:szCs w:val="20"/>
              </w:rPr>
              <w:t>Contraseña valida.</w:t>
            </w:r>
          </w:p>
          <w:p w14:paraId="1CAB694B" w14:textId="77777777" w:rsidR="00B956D2" w:rsidRDefault="00B956D2" w:rsidP="00DB3DD9">
            <w:pPr>
              <w:pStyle w:val="Normal1"/>
              <w:rPr>
                <w:sz w:val="20"/>
                <w:szCs w:val="20"/>
              </w:rPr>
            </w:pPr>
          </w:p>
        </w:tc>
        <w:tc>
          <w:tcPr>
            <w:tcW w:w="2431" w:type="dxa"/>
          </w:tcPr>
          <w:p w14:paraId="76F32D19" w14:textId="77777777" w:rsidR="00B956D2" w:rsidRDefault="00B956D2" w:rsidP="00DB3DD9">
            <w:pPr>
              <w:pStyle w:val="Normal1"/>
              <w:rPr>
                <w:sz w:val="20"/>
                <w:szCs w:val="20"/>
              </w:rPr>
            </w:pPr>
            <w:r>
              <w:rPr>
                <w:sz w:val="20"/>
                <w:szCs w:val="20"/>
              </w:rPr>
              <w:t>1. Selecciona la opción “ingresar contraseña”.</w:t>
            </w:r>
          </w:p>
          <w:p w14:paraId="69923E2A" w14:textId="6CCFD0EB" w:rsidR="00B956D2" w:rsidRDefault="00B956D2" w:rsidP="00DB3DD9">
            <w:pPr>
              <w:pStyle w:val="Normal1"/>
              <w:rPr>
                <w:sz w:val="20"/>
                <w:szCs w:val="20"/>
              </w:rPr>
            </w:pPr>
            <w:r>
              <w:rPr>
                <w:sz w:val="20"/>
                <w:szCs w:val="20"/>
              </w:rPr>
              <w:t xml:space="preserve">2. Ingresar una contraseña valida que sea mayor a 5 caracteres, posea 1 </w:t>
            </w:r>
            <w:r w:rsidR="00DB3DD9">
              <w:rPr>
                <w:sz w:val="20"/>
                <w:szCs w:val="20"/>
              </w:rPr>
              <w:t>mayúscula</w:t>
            </w:r>
            <w:r>
              <w:rPr>
                <w:sz w:val="20"/>
                <w:szCs w:val="20"/>
              </w:rPr>
              <w:t xml:space="preserve">, </w:t>
            </w:r>
            <w:r w:rsidR="00DB3DD9">
              <w:rPr>
                <w:sz w:val="20"/>
                <w:szCs w:val="20"/>
              </w:rPr>
              <w:t>más</w:t>
            </w:r>
            <w:r>
              <w:rPr>
                <w:sz w:val="20"/>
                <w:szCs w:val="20"/>
              </w:rPr>
              <w:t xml:space="preserve"> de 1 </w:t>
            </w:r>
            <w:r w:rsidR="00DB3DD9">
              <w:rPr>
                <w:sz w:val="20"/>
                <w:szCs w:val="20"/>
              </w:rPr>
              <w:t>minúscula</w:t>
            </w:r>
            <w:r>
              <w:rPr>
                <w:sz w:val="20"/>
                <w:szCs w:val="20"/>
              </w:rPr>
              <w:t xml:space="preserve"> y al menos 1 numero.</w:t>
            </w:r>
          </w:p>
        </w:tc>
        <w:tc>
          <w:tcPr>
            <w:tcW w:w="1134" w:type="dxa"/>
          </w:tcPr>
          <w:p w14:paraId="2A67AF38" w14:textId="77777777" w:rsidR="00B956D2" w:rsidRDefault="00B956D2" w:rsidP="00DB3DD9">
            <w:pPr>
              <w:pStyle w:val="Normal1"/>
              <w:rPr>
                <w:sz w:val="20"/>
                <w:szCs w:val="20"/>
              </w:rPr>
            </w:pPr>
          </w:p>
        </w:tc>
        <w:tc>
          <w:tcPr>
            <w:tcW w:w="1968" w:type="dxa"/>
          </w:tcPr>
          <w:p w14:paraId="66B9C8A4" w14:textId="5B1CCE21" w:rsidR="00B956D2" w:rsidRDefault="00B956D2" w:rsidP="00DB3DD9">
            <w:pPr>
              <w:pStyle w:val="Normal1"/>
              <w:rPr>
                <w:sz w:val="20"/>
                <w:szCs w:val="20"/>
              </w:rPr>
            </w:pPr>
            <w:r>
              <w:rPr>
                <w:sz w:val="20"/>
                <w:szCs w:val="20"/>
              </w:rPr>
              <w:t xml:space="preserve">La Contraseña es </w:t>
            </w:r>
            <w:r w:rsidR="00DB3DD9">
              <w:rPr>
                <w:sz w:val="20"/>
                <w:szCs w:val="20"/>
              </w:rPr>
              <w:t>válida</w:t>
            </w:r>
            <w:r>
              <w:rPr>
                <w:sz w:val="20"/>
                <w:szCs w:val="20"/>
              </w:rPr>
              <w:t>.  Se puede completar el registro.</w:t>
            </w:r>
          </w:p>
        </w:tc>
        <w:tc>
          <w:tcPr>
            <w:tcW w:w="1150" w:type="dxa"/>
          </w:tcPr>
          <w:p w14:paraId="0053187E" w14:textId="77777777" w:rsidR="00B956D2" w:rsidRDefault="00B956D2" w:rsidP="00DB3DD9">
            <w:pPr>
              <w:pStyle w:val="Normal1"/>
              <w:rPr>
                <w:sz w:val="20"/>
                <w:szCs w:val="20"/>
              </w:rPr>
            </w:pPr>
          </w:p>
        </w:tc>
        <w:tc>
          <w:tcPr>
            <w:tcW w:w="993" w:type="dxa"/>
          </w:tcPr>
          <w:p w14:paraId="0EDF563E" w14:textId="77777777" w:rsidR="00B956D2" w:rsidRDefault="00B956D2" w:rsidP="00DB3DD9">
            <w:pPr>
              <w:pStyle w:val="Normal1"/>
              <w:rPr>
                <w:sz w:val="20"/>
                <w:szCs w:val="20"/>
              </w:rPr>
            </w:pPr>
          </w:p>
        </w:tc>
      </w:tr>
      <w:tr w:rsidR="00DB3DD9" w14:paraId="0F0E2A35" w14:textId="77777777" w:rsidTr="00DB3DD9">
        <w:trPr>
          <w:trHeight w:val="2070"/>
        </w:trPr>
        <w:tc>
          <w:tcPr>
            <w:tcW w:w="704" w:type="dxa"/>
          </w:tcPr>
          <w:p w14:paraId="72F2255E" w14:textId="77777777" w:rsidR="00B956D2" w:rsidRPr="00667149" w:rsidRDefault="00B956D2" w:rsidP="00DB3DD9">
            <w:pPr>
              <w:pStyle w:val="Normal1"/>
              <w:rPr>
                <w:sz w:val="20"/>
                <w:szCs w:val="20"/>
              </w:rPr>
            </w:pPr>
            <w:r>
              <w:rPr>
                <w:sz w:val="20"/>
                <w:szCs w:val="20"/>
              </w:rPr>
              <w:lastRenderedPageBreak/>
              <w:t>F01-T05</w:t>
            </w:r>
          </w:p>
        </w:tc>
        <w:tc>
          <w:tcPr>
            <w:tcW w:w="1276" w:type="dxa"/>
          </w:tcPr>
          <w:p w14:paraId="4E908567" w14:textId="77777777" w:rsidR="00B956D2" w:rsidRDefault="00B956D2" w:rsidP="00DB3DD9">
            <w:pPr>
              <w:pStyle w:val="Normal1"/>
              <w:rPr>
                <w:sz w:val="20"/>
                <w:szCs w:val="20"/>
              </w:rPr>
            </w:pPr>
            <w:r>
              <w:rPr>
                <w:sz w:val="20"/>
                <w:szCs w:val="20"/>
              </w:rPr>
              <w:t>Número de tarjeta de Crédito invalido.</w:t>
            </w:r>
          </w:p>
        </w:tc>
        <w:tc>
          <w:tcPr>
            <w:tcW w:w="2431" w:type="dxa"/>
          </w:tcPr>
          <w:p w14:paraId="195A9CCF" w14:textId="77777777" w:rsidR="00B956D2" w:rsidRDefault="00B956D2" w:rsidP="00DB3DD9">
            <w:pPr>
              <w:pStyle w:val="Normal1"/>
              <w:rPr>
                <w:sz w:val="20"/>
                <w:szCs w:val="20"/>
              </w:rPr>
            </w:pPr>
            <w:r>
              <w:rPr>
                <w:sz w:val="20"/>
                <w:szCs w:val="20"/>
              </w:rPr>
              <w:t>1. Seleccione la opción “Ingresar Tarjeta de Crédito”.</w:t>
            </w:r>
          </w:p>
          <w:p w14:paraId="443E6340" w14:textId="77777777" w:rsidR="00B956D2" w:rsidRDefault="00B956D2" w:rsidP="00DB3DD9">
            <w:pPr>
              <w:pStyle w:val="Normal1"/>
              <w:rPr>
                <w:sz w:val="20"/>
                <w:szCs w:val="20"/>
              </w:rPr>
            </w:pPr>
            <w:r>
              <w:rPr>
                <w:sz w:val="20"/>
                <w:szCs w:val="20"/>
              </w:rPr>
              <w:t>2. ingresar el numero de la Tarjeta diferente del formato:</w:t>
            </w:r>
          </w:p>
          <w:p w14:paraId="287274FA" w14:textId="77777777" w:rsidR="00B956D2" w:rsidRDefault="00B956D2" w:rsidP="00DB3DD9">
            <w:pPr>
              <w:pStyle w:val="Normal1"/>
              <w:rPr>
                <w:sz w:val="20"/>
                <w:szCs w:val="20"/>
              </w:rPr>
            </w:pPr>
            <w:r>
              <w:t>WWWW-XXXX-YYYY-ZZZZ</w:t>
            </w:r>
          </w:p>
        </w:tc>
        <w:tc>
          <w:tcPr>
            <w:tcW w:w="1134" w:type="dxa"/>
          </w:tcPr>
          <w:p w14:paraId="49FE75C8" w14:textId="77777777" w:rsidR="00B956D2" w:rsidRDefault="00B956D2" w:rsidP="00DB3DD9">
            <w:pPr>
              <w:pStyle w:val="Normal1"/>
              <w:rPr>
                <w:sz w:val="20"/>
                <w:szCs w:val="20"/>
              </w:rPr>
            </w:pPr>
          </w:p>
        </w:tc>
        <w:tc>
          <w:tcPr>
            <w:tcW w:w="1968" w:type="dxa"/>
          </w:tcPr>
          <w:p w14:paraId="41F96720" w14:textId="77777777" w:rsidR="00B956D2" w:rsidRDefault="00B956D2" w:rsidP="00DB3DD9">
            <w:pPr>
              <w:pStyle w:val="Normal1"/>
              <w:rPr>
                <w:sz w:val="20"/>
                <w:szCs w:val="20"/>
              </w:rPr>
            </w:pPr>
            <w:r>
              <w:rPr>
                <w:sz w:val="20"/>
                <w:szCs w:val="20"/>
              </w:rPr>
              <w:t xml:space="preserve">Aviso de error. </w:t>
            </w:r>
            <w:r>
              <w:rPr>
                <w:sz w:val="20"/>
                <w:szCs w:val="20"/>
              </w:rPr>
              <w:br/>
              <w:t>Los numero ingresados no son validados para completar el registro.</w:t>
            </w:r>
          </w:p>
        </w:tc>
        <w:tc>
          <w:tcPr>
            <w:tcW w:w="1150" w:type="dxa"/>
          </w:tcPr>
          <w:p w14:paraId="17F61EEE" w14:textId="77777777" w:rsidR="00B956D2" w:rsidRDefault="00B956D2" w:rsidP="00DB3DD9">
            <w:pPr>
              <w:pStyle w:val="Normal1"/>
              <w:rPr>
                <w:sz w:val="20"/>
                <w:szCs w:val="20"/>
              </w:rPr>
            </w:pPr>
          </w:p>
        </w:tc>
        <w:tc>
          <w:tcPr>
            <w:tcW w:w="993" w:type="dxa"/>
          </w:tcPr>
          <w:p w14:paraId="580D3DF1" w14:textId="77777777" w:rsidR="00B956D2" w:rsidRDefault="00B956D2" w:rsidP="00DB3DD9">
            <w:pPr>
              <w:pStyle w:val="Normal1"/>
              <w:rPr>
                <w:sz w:val="20"/>
                <w:szCs w:val="20"/>
              </w:rPr>
            </w:pPr>
          </w:p>
        </w:tc>
      </w:tr>
      <w:tr w:rsidR="00DB3DD9" w14:paraId="38D40BA8" w14:textId="77777777" w:rsidTr="00DB3DD9">
        <w:trPr>
          <w:trHeight w:val="3299"/>
        </w:trPr>
        <w:tc>
          <w:tcPr>
            <w:tcW w:w="704" w:type="dxa"/>
          </w:tcPr>
          <w:p w14:paraId="2D75FD0F" w14:textId="77777777" w:rsidR="00B956D2" w:rsidRDefault="00B956D2" w:rsidP="00DB3DD9">
            <w:pPr>
              <w:pStyle w:val="Normal1"/>
              <w:rPr>
                <w:sz w:val="20"/>
                <w:szCs w:val="20"/>
              </w:rPr>
            </w:pPr>
            <w:r>
              <w:rPr>
                <w:sz w:val="20"/>
                <w:szCs w:val="20"/>
              </w:rPr>
              <w:t>F01-T06</w:t>
            </w:r>
          </w:p>
        </w:tc>
        <w:tc>
          <w:tcPr>
            <w:tcW w:w="1276" w:type="dxa"/>
          </w:tcPr>
          <w:p w14:paraId="2279FF12" w14:textId="77777777" w:rsidR="00B956D2" w:rsidRDefault="00B956D2" w:rsidP="00DB3DD9">
            <w:pPr>
              <w:pStyle w:val="Normal1"/>
              <w:rPr>
                <w:sz w:val="20"/>
                <w:szCs w:val="20"/>
              </w:rPr>
            </w:pPr>
            <w:r>
              <w:rPr>
                <w:sz w:val="20"/>
                <w:szCs w:val="20"/>
              </w:rPr>
              <w:t>Número de tarjeta de Crédito Valido</w:t>
            </w:r>
          </w:p>
        </w:tc>
        <w:tc>
          <w:tcPr>
            <w:tcW w:w="2431" w:type="dxa"/>
          </w:tcPr>
          <w:p w14:paraId="3D3B081E" w14:textId="77777777" w:rsidR="00B956D2" w:rsidRDefault="00B956D2" w:rsidP="00DB3DD9">
            <w:pPr>
              <w:pStyle w:val="Normal1"/>
              <w:rPr>
                <w:sz w:val="20"/>
                <w:szCs w:val="20"/>
              </w:rPr>
            </w:pPr>
            <w:r>
              <w:rPr>
                <w:sz w:val="20"/>
                <w:szCs w:val="20"/>
              </w:rPr>
              <w:t>1. Seleccione la opción “Ingresar Tarjeta de Crédito”.</w:t>
            </w:r>
          </w:p>
          <w:p w14:paraId="1CB331AE" w14:textId="77777777" w:rsidR="00B956D2" w:rsidRDefault="00B956D2" w:rsidP="00DB3DD9">
            <w:pPr>
              <w:pStyle w:val="Normal1"/>
              <w:rPr>
                <w:sz w:val="20"/>
                <w:szCs w:val="20"/>
              </w:rPr>
            </w:pPr>
            <w:r>
              <w:rPr>
                <w:sz w:val="20"/>
                <w:szCs w:val="20"/>
              </w:rPr>
              <w:t>2. ingresar el numero de la Tarjeta que coincida con el formato:</w:t>
            </w:r>
          </w:p>
          <w:p w14:paraId="21859E54" w14:textId="77777777" w:rsidR="00B956D2" w:rsidRDefault="00B956D2" w:rsidP="00DB3DD9">
            <w:pPr>
              <w:pStyle w:val="Normal1"/>
              <w:rPr>
                <w:sz w:val="20"/>
                <w:szCs w:val="20"/>
              </w:rPr>
            </w:pPr>
            <w:r>
              <w:t>WWWW-XXXX-YYYY-ZZZZ</w:t>
            </w:r>
          </w:p>
        </w:tc>
        <w:tc>
          <w:tcPr>
            <w:tcW w:w="1134" w:type="dxa"/>
          </w:tcPr>
          <w:p w14:paraId="1E17C63F" w14:textId="77777777" w:rsidR="00B956D2" w:rsidRDefault="00B956D2" w:rsidP="00DB3DD9">
            <w:pPr>
              <w:pStyle w:val="Normal1"/>
              <w:rPr>
                <w:sz w:val="20"/>
                <w:szCs w:val="20"/>
              </w:rPr>
            </w:pPr>
          </w:p>
        </w:tc>
        <w:tc>
          <w:tcPr>
            <w:tcW w:w="1968" w:type="dxa"/>
          </w:tcPr>
          <w:p w14:paraId="111D2E8A" w14:textId="77777777" w:rsidR="00B956D2" w:rsidRDefault="00B956D2" w:rsidP="00DB3DD9">
            <w:pPr>
              <w:pStyle w:val="Normal1"/>
              <w:rPr>
                <w:sz w:val="20"/>
                <w:szCs w:val="20"/>
              </w:rPr>
            </w:pPr>
            <w:r>
              <w:rPr>
                <w:sz w:val="20"/>
                <w:szCs w:val="20"/>
              </w:rPr>
              <w:t>El numero de la tarjeta de crédito es válido. Se puede completar el registro.</w:t>
            </w:r>
          </w:p>
        </w:tc>
        <w:tc>
          <w:tcPr>
            <w:tcW w:w="1150" w:type="dxa"/>
          </w:tcPr>
          <w:p w14:paraId="278F1AD5" w14:textId="77777777" w:rsidR="00B956D2" w:rsidRDefault="00B956D2" w:rsidP="00DB3DD9">
            <w:pPr>
              <w:pStyle w:val="Normal1"/>
              <w:rPr>
                <w:sz w:val="20"/>
                <w:szCs w:val="20"/>
              </w:rPr>
            </w:pPr>
          </w:p>
        </w:tc>
        <w:tc>
          <w:tcPr>
            <w:tcW w:w="993" w:type="dxa"/>
          </w:tcPr>
          <w:p w14:paraId="380527C9" w14:textId="77777777" w:rsidR="00B956D2" w:rsidRDefault="00B956D2" w:rsidP="00DB3DD9">
            <w:pPr>
              <w:pStyle w:val="Normal1"/>
              <w:rPr>
                <w:sz w:val="20"/>
                <w:szCs w:val="20"/>
              </w:rPr>
            </w:pPr>
          </w:p>
        </w:tc>
      </w:tr>
      <w:tr w:rsidR="00DB3DD9" w14:paraId="1D9E271D" w14:textId="77777777" w:rsidTr="00DB3DD9">
        <w:trPr>
          <w:trHeight w:val="2070"/>
        </w:trPr>
        <w:tc>
          <w:tcPr>
            <w:tcW w:w="704" w:type="dxa"/>
          </w:tcPr>
          <w:p w14:paraId="39D00A5E" w14:textId="77777777" w:rsidR="00B956D2" w:rsidRDefault="00B956D2" w:rsidP="00DB3DD9">
            <w:pPr>
              <w:pStyle w:val="Normal1"/>
              <w:rPr>
                <w:sz w:val="20"/>
                <w:szCs w:val="20"/>
              </w:rPr>
            </w:pPr>
            <w:r>
              <w:rPr>
                <w:sz w:val="20"/>
                <w:szCs w:val="20"/>
              </w:rPr>
              <w:t>F01-T07</w:t>
            </w:r>
          </w:p>
        </w:tc>
        <w:tc>
          <w:tcPr>
            <w:tcW w:w="1276" w:type="dxa"/>
          </w:tcPr>
          <w:p w14:paraId="7D2A85EC" w14:textId="77777777" w:rsidR="00B956D2" w:rsidRDefault="00B956D2" w:rsidP="00DB3DD9">
            <w:pPr>
              <w:pStyle w:val="Normal1"/>
              <w:rPr>
                <w:sz w:val="20"/>
                <w:szCs w:val="20"/>
              </w:rPr>
            </w:pPr>
            <w:r>
              <w:rPr>
                <w:sz w:val="20"/>
                <w:szCs w:val="20"/>
              </w:rPr>
              <w:t>Numero de CVC invalido</w:t>
            </w:r>
          </w:p>
        </w:tc>
        <w:tc>
          <w:tcPr>
            <w:tcW w:w="2431" w:type="dxa"/>
          </w:tcPr>
          <w:p w14:paraId="63609D67" w14:textId="77777777" w:rsidR="00B956D2" w:rsidRDefault="00B956D2" w:rsidP="00DB3DD9">
            <w:pPr>
              <w:pStyle w:val="Normal1"/>
              <w:rPr>
                <w:sz w:val="20"/>
                <w:szCs w:val="20"/>
              </w:rPr>
            </w:pPr>
            <w:r>
              <w:rPr>
                <w:sz w:val="20"/>
                <w:szCs w:val="20"/>
              </w:rPr>
              <w:t>1. Seleccionar la opción de “ingresar código CVC”.</w:t>
            </w:r>
          </w:p>
          <w:p w14:paraId="0C835D33" w14:textId="77777777" w:rsidR="00B956D2" w:rsidRDefault="00B956D2" w:rsidP="00DB3DD9">
            <w:pPr>
              <w:pStyle w:val="Normal1"/>
              <w:rPr>
                <w:sz w:val="20"/>
                <w:szCs w:val="20"/>
              </w:rPr>
            </w:pPr>
            <w:r>
              <w:rPr>
                <w:sz w:val="20"/>
                <w:szCs w:val="20"/>
              </w:rPr>
              <w:t>2. Ingresar un código CVC mayor de 3 dígitos, que contenga letras o caracteres especiales.</w:t>
            </w:r>
          </w:p>
        </w:tc>
        <w:tc>
          <w:tcPr>
            <w:tcW w:w="1134" w:type="dxa"/>
          </w:tcPr>
          <w:p w14:paraId="269B2CC5" w14:textId="77777777" w:rsidR="00B956D2" w:rsidRDefault="00B956D2" w:rsidP="00DB3DD9">
            <w:pPr>
              <w:pStyle w:val="Normal1"/>
              <w:rPr>
                <w:sz w:val="20"/>
                <w:szCs w:val="20"/>
              </w:rPr>
            </w:pPr>
          </w:p>
        </w:tc>
        <w:tc>
          <w:tcPr>
            <w:tcW w:w="1968" w:type="dxa"/>
          </w:tcPr>
          <w:p w14:paraId="2A1140BC" w14:textId="77777777" w:rsidR="00B956D2" w:rsidRDefault="00B956D2" w:rsidP="00DB3DD9">
            <w:pPr>
              <w:pStyle w:val="Normal1"/>
              <w:rPr>
                <w:sz w:val="20"/>
                <w:szCs w:val="20"/>
              </w:rPr>
            </w:pPr>
            <w:r>
              <w:rPr>
                <w:sz w:val="20"/>
                <w:szCs w:val="20"/>
              </w:rPr>
              <w:t>Aviso de error.</w:t>
            </w:r>
          </w:p>
          <w:p w14:paraId="72ED247E" w14:textId="77777777" w:rsidR="00B956D2" w:rsidRDefault="00B956D2" w:rsidP="00DB3DD9">
            <w:pPr>
              <w:pStyle w:val="Normal1"/>
              <w:rPr>
                <w:sz w:val="20"/>
                <w:szCs w:val="20"/>
              </w:rPr>
            </w:pPr>
            <w:r>
              <w:rPr>
                <w:sz w:val="20"/>
                <w:szCs w:val="20"/>
              </w:rPr>
              <w:t xml:space="preserve">El código CVC solo puede ser de 3 dígitos, sin letras ni caracteres especiales. </w:t>
            </w:r>
          </w:p>
        </w:tc>
        <w:tc>
          <w:tcPr>
            <w:tcW w:w="1150" w:type="dxa"/>
          </w:tcPr>
          <w:p w14:paraId="0E9DD875" w14:textId="77777777" w:rsidR="00B956D2" w:rsidRDefault="00B956D2" w:rsidP="00DB3DD9">
            <w:pPr>
              <w:pStyle w:val="Normal1"/>
              <w:rPr>
                <w:sz w:val="20"/>
                <w:szCs w:val="20"/>
              </w:rPr>
            </w:pPr>
          </w:p>
        </w:tc>
        <w:tc>
          <w:tcPr>
            <w:tcW w:w="993" w:type="dxa"/>
          </w:tcPr>
          <w:p w14:paraId="5885BC85" w14:textId="77777777" w:rsidR="00B956D2" w:rsidRDefault="00B956D2" w:rsidP="00DB3DD9">
            <w:pPr>
              <w:pStyle w:val="Normal1"/>
              <w:rPr>
                <w:sz w:val="20"/>
                <w:szCs w:val="20"/>
              </w:rPr>
            </w:pPr>
          </w:p>
        </w:tc>
      </w:tr>
      <w:tr w:rsidR="00DB3DD9" w14:paraId="5439E05B" w14:textId="77777777" w:rsidTr="00DB3DD9">
        <w:trPr>
          <w:trHeight w:val="2070"/>
        </w:trPr>
        <w:tc>
          <w:tcPr>
            <w:tcW w:w="704" w:type="dxa"/>
          </w:tcPr>
          <w:p w14:paraId="574F537C" w14:textId="77777777" w:rsidR="00B956D2" w:rsidRDefault="00B956D2" w:rsidP="00DB3DD9">
            <w:pPr>
              <w:pStyle w:val="Normal1"/>
              <w:rPr>
                <w:sz w:val="20"/>
                <w:szCs w:val="20"/>
              </w:rPr>
            </w:pPr>
            <w:r>
              <w:rPr>
                <w:sz w:val="20"/>
                <w:szCs w:val="20"/>
              </w:rPr>
              <w:t>F01-T08</w:t>
            </w:r>
          </w:p>
        </w:tc>
        <w:tc>
          <w:tcPr>
            <w:tcW w:w="1276" w:type="dxa"/>
          </w:tcPr>
          <w:p w14:paraId="19428E9F" w14:textId="77777777" w:rsidR="00B956D2" w:rsidRDefault="00B956D2" w:rsidP="00DB3DD9">
            <w:pPr>
              <w:pStyle w:val="Normal1"/>
              <w:rPr>
                <w:sz w:val="20"/>
                <w:szCs w:val="20"/>
              </w:rPr>
            </w:pPr>
            <w:r>
              <w:rPr>
                <w:sz w:val="20"/>
                <w:szCs w:val="20"/>
              </w:rPr>
              <w:t>Numero de CVC Valido.</w:t>
            </w:r>
          </w:p>
        </w:tc>
        <w:tc>
          <w:tcPr>
            <w:tcW w:w="2431" w:type="dxa"/>
          </w:tcPr>
          <w:p w14:paraId="296623AF" w14:textId="77777777" w:rsidR="00B956D2" w:rsidRDefault="00B956D2" w:rsidP="00DB3DD9">
            <w:pPr>
              <w:pStyle w:val="Normal1"/>
              <w:rPr>
                <w:sz w:val="20"/>
                <w:szCs w:val="20"/>
              </w:rPr>
            </w:pPr>
            <w:r>
              <w:rPr>
                <w:sz w:val="20"/>
                <w:szCs w:val="20"/>
              </w:rPr>
              <w:t>1. Seleccionar la opción de “ingresar código CVC”.</w:t>
            </w:r>
          </w:p>
          <w:p w14:paraId="4E73B3B6" w14:textId="77777777" w:rsidR="00B956D2" w:rsidRDefault="00B956D2" w:rsidP="00DB3DD9">
            <w:pPr>
              <w:pStyle w:val="Normal1"/>
              <w:rPr>
                <w:sz w:val="20"/>
                <w:szCs w:val="20"/>
              </w:rPr>
            </w:pPr>
            <w:r>
              <w:rPr>
                <w:sz w:val="20"/>
                <w:szCs w:val="20"/>
              </w:rPr>
              <w:t>2. Ingresar un código CVC de 3 dígitos, que no contenga letras ni caracteres especiales.</w:t>
            </w:r>
          </w:p>
        </w:tc>
        <w:tc>
          <w:tcPr>
            <w:tcW w:w="1134" w:type="dxa"/>
          </w:tcPr>
          <w:p w14:paraId="47C21D5E" w14:textId="77777777" w:rsidR="00B956D2" w:rsidRDefault="00B956D2" w:rsidP="00DB3DD9">
            <w:pPr>
              <w:pStyle w:val="Normal1"/>
              <w:rPr>
                <w:sz w:val="20"/>
                <w:szCs w:val="20"/>
              </w:rPr>
            </w:pPr>
          </w:p>
        </w:tc>
        <w:tc>
          <w:tcPr>
            <w:tcW w:w="1968" w:type="dxa"/>
          </w:tcPr>
          <w:p w14:paraId="7CED673A" w14:textId="77777777" w:rsidR="00B956D2" w:rsidRDefault="00B956D2" w:rsidP="00DB3DD9">
            <w:pPr>
              <w:pStyle w:val="Normal1"/>
              <w:rPr>
                <w:sz w:val="20"/>
                <w:szCs w:val="20"/>
              </w:rPr>
            </w:pPr>
            <w:r>
              <w:rPr>
                <w:sz w:val="20"/>
                <w:szCs w:val="20"/>
              </w:rPr>
              <w:t>El código CVC es válido. Se permite completar el registro.</w:t>
            </w:r>
          </w:p>
        </w:tc>
        <w:tc>
          <w:tcPr>
            <w:tcW w:w="1150" w:type="dxa"/>
          </w:tcPr>
          <w:p w14:paraId="3A9E123C" w14:textId="77777777" w:rsidR="00B956D2" w:rsidRDefault="00B956D2" w:rsidP="00DB3DD9">
            <w:pPr>
              <w:pStyle w:val="Normal1"/>
              <w:rPr>
                <w:sz w:val="20"/>
                <w:szCs w:val="20"/>
              </w:rPr>
            </w:pPr>
          </w:p>
        </w:tc>
        <w:tc>
          <w:tcPr>
            <w:tcW w:w="993" w:type="dxa"/>
          </w:tcPr>
          <w:p w14:paraId="5D2E4C81" w14:textId="77777777" w:rsidR="00B956D2" w:rsidRDefault="00B956D2" w:rsidP="00DB3DD9">
            <w:pPr>
              <w:pStyle w:val="Normal1"/>
              <w:rPr>
                <w:sz w:val="20"/>
                <w:szCs w:val="20"/>
              </w:rPr>
            </w:pPr>
          </w:p>
        </w:tc>
      </w:tr>
    </w:tbl>
    <w:p w14:paraId="4B60E7B0" w14:textId="77777777" w:rsidR="00B956D2" w:rsidRDefault="00B956D2" w:rsidP="00B956D2">
      <w:pPr>
        <w:pStyle w:val="Normal1"/>
        <w:ind w:left="708"/>
      </w:pPr>
      <w:r>
        <w:br w:type="textWrapping" w:clear="all"/>
      </w:r>
    </w:p>
    <w:p w14:paraId="5FA5229A" w14:textId="77777777" w:rsidR="00B956D2" w:rsidRDefault="00B956D2" w:rsidP="00B956D2">
      <w:pPr>
        <w:pStyle w:val="Normal1"/>
        <w:ind w:left="708"/>
      </w:pPr>
    </w:p>
    <w:p w14:paraId="5D2D5BB7" w14:textId="77777777" w:rsidR="00B956D2" w:rsidRDefault="00B956D2" w:rsidP="00B956D2">
      <w:pPr>
        <w:pStyle w:val="Normal1"/>
        <w:ind w:left="708"/>
      </w:pPr>
    </w:p>
    <w:p w14:paraId="3024594B" w14:textId="77777777" w:rsidR="00B956D2" w:rsidRDefault="00B956D2" w:rsidP="00B956D2">
      <w:pPr>
        <w:rPr>
          <w:b/>
        </w:rPr>
      </w:pPr>
      <w:r>
        <w:rPr>
          <w:b/>
        </w:rPr>
        <w:br w:type="page"/>
      </w:r>
    </w:p>
    <w:p w14:paraId="7D82559A" w14:textId="77777777" w:rsidR="00B956D2" w:rsidRDefault="00B956D2" w:rsidP="00B956D2">
      <w:pPr>
        <w:pStyle w:val="Normal1"/>
        <w:rPr>
          <w:b/>
        </w:rPr>
      </w:pPr>
      <w:r>
        <w:rPr>
          <w:b/>
        </w:rPr>
        <w:lastRenderedPageBreak/>
        <w:t>F-02: Ingreso al sistema de comprador.</w:t>
      </w:r>
      <w:r>
        <w:rPr>
          <w:b/>
        </w:rPr>
        <w:br/>
        <w:t xml:space="preserve">Precondiciones: </w:t>
      </w:r>
      <w:r>
        <w:rPr>
          <w:sz w:val="20"/>
          <w:szCs w:val="20"/>
        </w:rPr>
        <w:t>- El usuario está autorizado en el sitio con su clave y contraseña como usuario registrado.</w:t>
      </w:r>
    </w:p>
    <w:tbl>
      <w:tblPr>
        <w:tblW w:w="921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276"/>
        <w:gridCol w:w="2410"/>
        <w:gridCol w:w="1134"/>
        <w:gridCol w:w="1417"/>
        <w:gridCol w:w="1276"/>
        <w:gridCol w:w="992"/>
      </w:tblGrid>
      <w:tr w:rsidR="004E7C57" w14:paraId="03B9B179" w14:textId="77777777" w:rsidTr="004E7C57">
        <w:trPr>
          <w:trHeight w:val="827"/>
        </w:trPr>
        <w:tc>
          <w:tcPr>
            <w:tcW w:w="709" w:type="dxa"/>
          </w:tcPr>
          <w:p w14:paraId="0C1B0077" w14:textId="77777777" w:rsidR="00B956D2" w:rsidRDefault="00B956D2" w:rsidP="005D5711">
            <w:pPr>
              <w:pStyle w:val="Normal1"/>
              <w:rPr>
                <w:b/>
                <w:sz w:val="20"/>
                <w:szCs w:val="20"/>
              </w:rPr>
            </w:pPr>
            <w:r>
              <w:rPr>
                <w:b/>
                <w:sz w:val="20"/>
                <w:szCs w:val="20"/>
              </w:rPr>
              <w:t xml:space="preserve">ID </w:t>
            </w:r>
          </w:p>
        </w:tc>
        <w:tc>
          <w:tcPr>
            <w:tcW w:w="1276" w:type="dxa"/>
          </w:tcPr>
          <w:p w14:paraId="02ED911A" w14:textId="77777777" w:rsidR="00B956D2" w:rsidRDefault="00B956D2" w:rsidP="005D5711">
            <w:pPr>
              <w:pStyle w:val="Normal1"/>
              <w:rPr>
                <w:b/>
                <w:sz w:val="20"/>
                <w:szCs w:val="20"/>
              </w:rPr>
            </w:pPr>
            <w:r>
              <w:rPr>
                <w:b/>
                <w:sz w:val="20"/>
                <w:szCs w:val="20"/>
              </w:rPr>
              <w:t>Escenario de test</w:t>
            </w:r>
          </w:p>
        </w:tc>
        <w:tc>
          <w:tcPr>
            <w:tcW w:w="2410" w:type="dxa"/>
          </w:tcPr>
          <w:p w14:paraId="6EE44AF0" w14:textId="77777777" w:rsidR="00B956D2" w:rsidRDefault="00B956D2" w:rsidP="005D5711">
            <w:pPr>
              <w:pStyle w:val="Normal1"/>
              <w:rPr>
                <w:b/>
                <w:sz w:val="20"/>
                <w:szCs w:val="20"/>
              </w:rPr>
            </w:pPr>
            <w:r>
              <w:rPr>
                <w:b/>
                <w:sz w:val="20"/>
                <w:szCs w:val="20"/>
              </w:rPr>
              <w:t>Pasos</w:t>
            </w:r>
          </w:p>
        </w:tc>
        <w:tc>
          <w:tcPr>
            <w:tcW w:w="1134" w:type="dxa"/>
          </w:tcPr>
          <w:p w14:paraId="471BD7BE" w14:textId="77777777" w:rsidR="00B956D2" w:rsidRDefault="00B956D2" w:rsidP="005D5711">
            <w:pPr>
              <w:pStyle w:val="Normal1"/>
              <w:rPr>
                <w:b/>
                <w:sz w:val="20"/>
                <w:szCs w:val="20"/>
              </w:rPr>
            </w:pPr>
            <w:r>
              <w:rPr>
                <w:b/>
                <w:sz w:val="20"/>
                <w:szCs w:val="20"/>
              </w:rPr>
              <w:t>Datos utilizados</w:t>
            </w:r>
          </w:p>
        </w:tc>
        <w:tc>
          <w:tcPr>
            <w:tcW w:w="1417" w:type="dxa"/>
          </w:tcPr>
          <w:p w14:paraId="12307CDA" w14:textId="77777777" w:rsidR="00B956D2" w:rsidRDefault="00B956D2" w:rsidP="005D5711">
            <w:pPr>
              <w:pStyle w:val="Normal1"/>
              <w:rPr>
                <w:b/>
                <w:sz w:val="20"/>
                <w:szCs w:val="20"/>
              </w:rPr>
            </w:pPr>
            <w:r>
              <w:rPr>
                <w:b/>
                <w:sz w:val="20"/>
                <w:szCs w:val="20"/>
              </w:rPr>
              <w:t>Resultado esperado</w:t>
            </w:r>
          </w:p>
        </w:tc>
        <w:tc>
          <w:tcPr>
            <w:tcW w:w="1276" w:type="dxa"/>
          </w:tcPr>
          <w:p w14:paraId="69326F17" w14:textId="77777777" w:rsidR="00B956D2" w:rsidRDefault="00B956D2" w:rsidP="005D5711">
            <w:pPr>
              <w:pStyle w:val="Normal1"/>
              <w:rPr>
                <w:b/>
                <w:sz w:val="20"/>
                <w:szCs w:val="20"/>
              </w:rPr>
            </w:pPr>
            <w:r>
              <w:rPr>
                <w:b/>
                <w:sz w:val="20"/>
                <w:szCs w:val="20"/>
              </w:rPr>
              <w:t>Resultado obtenido</w:t>
            </w:r>
          </w:p>
        </w:tc>
        <w:tc>
          <w:tcPr>
            <w:tcW w:w="992" w:type="dxa"/>
          </w:tcPr>
          <w:p w14:paraId="4EDCB287" w14:textId="77777777" w:rsidR="00B956D2" w:rsidRDefault="00B956D2" w:rsidP="005D5711">
            <w:pPr>
              <w:pStyle w:val="Normal1"/>
              <w:rPr>
                <w:b/>
                <w:sz w:val="20"/>
                <w:szCs w:val="20"/>
              </w:rPr>
            </w:pPr>
            <w:r>
              <w:rPr>
                <w:b/>
                <w:sz w:val="20"/>
                <w:szCs w:val="20"/>
              </w:rPr>
              <w:t>Estado (F=Falla, P=pasa)</w:t>
            </w:r>
          </w:p>
        </w:tc>
      </w:tr>
      <w:tr w:rsidR="004E7C57" w14:paraId="65ACBFED" w14:textId="77777777" w:rsidTr="004E7C57">
        <w:tc>
          <w:tcPr>
            <w:tcW w:w="709" w:type="dxa"/>
          </w:tcPr>
          <w:p w14:paraId="05DA2CED" w14:textId="77777777" w:rsidR="00B956D2" w:rsidRDefault="00B956D2" w:rsidP="005D5711">
            <w:pPr>
              <w:pStyle w:val="Normal1"/>
              <w:rPr>
                <w:sz w:val="20"/>
                <w:szCs w:val="20"/>
              </w:rPr>
            </w:pPr>
            <w:r>
              <w:rPr>
                <w:sz w:val="20"/>
                <w:szCs w:val="20"/>
              </w:rPr>
              <w:t>F02-T01</w:t>
            </w:r>
          </w:p>
        </w:tc>
        <w:tc>
          <w:tcPr>
            <w:tcW w:w="1276" w:type="dxa"/>
          </w:tcPr>
          <w:p w14:paraId="1DFA3BE5" w14:textId="77777777" w:rsidR="00B956D2" w:rsidRDefault="00B956D2" w:rsidP="005D5711">
            <w:pPr>
              <w:pStyle w:val="Normal1"/>
              <w:rPr>
                <w:sz w:val="20"/>
                <w:szCs w:val="20"/>
              </w:rPr>
            </w:pPr>
            <w:r>
              <w:rPr>
                <w:sz w:val="20"/>
                <w:szCs w:val="20"/>
              </w:rPr>
              <w:t>Los campos están vacíos</w:t>
            </w:r>
          </w:p>
        </w:tc>
        <w:tc>
          <w:tcPr>
            <w:tcW w:w="2410" w:type="dxa"/>
          </w:tcPr>
          <w:p w14:paraId="23D871B9" w14:textId="77777777" w:rsidR="00B956D2" w:rsidRDefault="00B956D2" w:rsidP="00B956D2">
            <w:pPr>
              <w:pStyle w:val="Normal1"/>
              <w:numPr>
                <w:ilvl w:val="0"/>
                <w:numId w:val="31"/>
              </w:numPr>
              <w:pBdr>
                <w:top w:val="nil"/>
                <w:left w:val="nil"/>
                <w:bottom w:val="nil"/>
                <w:right w:val="nil"/>
                <w:between w:val="nil"/>
              </w:pBdr>
              <w:ind w:left="209" w:hanging="218"/>
              <w:contextualSpacing/>
              <w:rPr>
                <w:color w:val="000000"/>
                <w:sz w:val="20"/>
                <w:szCs w:val="20"/>
              </w:rPr>
            </w:pPr>
            <w:r>
              <w:rPr>
                <w:color w:val="000000"/>
                <w:sz w:val="20"/>
                <w:szCs w:val="20"/>
              </w:rPr>
              <w:t>No escribir nada.</w:t>
            </w:r>
          </w:p>
          <w:p w14:paraId="418F7C28" w14:textId="77777777" w:rsidR="00B956D2" w:rsidRPr="002D1400" w:rsidRDefault="00B956D2" w:rsidP="00B956D2">
            <w:pPr>
              <w:pStyle w:val="Normal1"/>
              <w:numPr>
                <w:ilvl w:val="0"/>
                <w:numId w:val="31"/>
              </w:numPr>
              <w:pBdr>
                <w:top w:val="nil"/>
                <w:left w:val="nil"/>
                <w:bottom w:val="nil"/>
                <w:right w:val="nil"/>
                <w:between w:val="nil"/>
              </w:pBdr>
              <w:ind w:left="209" w:hanging="218"/>
              <w:contextualSpacing/>
              <w:rPr>
                <w:color w:val="000000"/>
                <w:sz w:val="20"/>
                <w:szCs w:val="20"/>
              </w:rPr>
            </w:pPr>
            <w:r>
              <w:rPr>
                <w:color w:val="000000"/>
                <w:sz w:val="20"/>
                <w:szCs w:val="20"/>
              </w:rPr>
              <w:t>Presionar el botón de ingresar</w:t>
            </w:r>
          </w:p>
        </w:tc>
        <w:tc>
          <w:tcPr>
            <w:tcW w:w="1134" w:type="dxa"/>
          </w:tcPr>
          <w:p w14:paraId="389ADBFB" w14:textId="77777777" w:rsidR="00B956D2" w:rsidRDefault="00B956D2" w:rsidP="005D5711">
            <w:pPr>
              <w:pStyle w:val="Normal1"/>
              <w:rPr>
                <w:sz w:val="20"/>
                <w:szCs w:val="20"/>
              </w:rPr>
            </w:pPr>
          </w:p>
        </w:tc>
        <w:tc>
          <w:tcPr>
            <w:tcW w:w="1417" w:type="dxa"/>
          </w:tcPr>
          <w:p w14:paraId="27F5F0AB" w14:textId="77777777" w:rsidR="00B956D2" w:rsidRDefault="00B956D2" w:rsidP="005D5711">
            <w:pPr>
              <w:pStyle w:val="Normal1"/>
              <w:rPr>
                <w:sz w:val="20"/>
                <w:szCs w:val="20"/>
              </w:rPr>
            </w:pPr>
            <w:r>
              <w:rPr>
                <w:sz w:val="20"/>
                <w:szCs w:val="20"/>
              </w:rPr>
              <w:t>No puede haber campos vacíos</w:t>
            </w:r>
          </w:p>
        </w:tc>
        <w:tc>
          <w:tcPr>
            <w:tcW w:w="1276" w:type="dxa"/>
          </w:tcPr>
          <w:p w14:paraId="211EAAB6" w14:textId="77777777" w:rsidR="00B956D2" w:rsidRDefault="00B956D2" w:rsidP="005D5711">
            <w:pPr>
              <w:pStyle w:val="Normal1"/>
              <w:rPr>
                <w:sz w:val="20"/>
                <w:szCs w:val="20"/>
              </w:rPr>
            </w:pPr>
          </w:p>
        </w:tc>
        <w:tc>
          <w:tcPr>
            <w:tcW w:w="992" w:type="dxa"/>
          </w:tcPr>
          <w:p w14:paraId="3087D2BF" w14:textId="77777777" w:rsidR="00B956D2" w:rsidRDefault="00B956D2" w:rsidP="005D5711">
            <w:pPr>
              <w:pStyle w:val="Normal1"/>
              <w:rPr>
                <w:sz w:val="20"/>
                <w:szCs w:val="20"/>
              </w:rPr>
            </w:pPr>
          </w:p>
        </w:tc>
      </w:tr>
      <w:tr w:rsidR="004E7C57" w14:paraId="7D395339" w14:textId="77777777" w:rsidTr="004E7C57">
        <w:tc>
          <w:tcPr>
            <w:tcW w:w="709" w:type="dxa"/>
          </w:tcPr>
          <w:p w14:paraId="2F4BDF6F" w14:textId="77777777" w:rsidR="00B956D2" w:rsidRDefault="00B956D2" w:rsidP="005D5711">
            <w:pPr>
              <w:pStyle w:val="Normal1"/>
              <w:rPr>
                <w:sz w:val="20"/>
                <w:szCs w:val="20"/>
              </w:rPr>
            </w:pPr>
            <w:r>
              <w:rPr>
                <w:sz w:val="20"/>
                <w:szCs w:val="20"/>
              </w:rPr>
              <w:t>F02-T02</w:t>
            </w:r>
          </w:p>
        </w:tc>
        <w:tc>
          <w:tcPr>
            <w:tcW w:w="1276" w:type="dxa"/>
          </w:tcPr>
          <w:p w14:paraId="0CC7743A" w14:textId="77777777" w:rsidR="00B956D2" w:rsidRDefault="00B956D2" w:rsidP="005D5711">
            <w:pPr>
              <w:pStyle w:val="Normal1"/>
              <w:rPr>
                <w:sz w:val="20"/>
                <w:szCs w:val="20"/>
              </w:rPr>
            </w:pPr>
            <w:r>
              <w:rPr>
                <w:sz w:val="20"/>
                <w:szCs w:val="20"/>
              </w:rPr>
              <w:t>Nombre de usuario ingresado Inexistente.</w:t>
            </w:r>
          </w:p>
        </w:tc>
        <w:tc>
          <w:tcPr>
            <w:tcW w:w="2410" w:type="dxa"/>
          </w:tcPr>
          <w:p w14:paraId="5AC292CF" w14:textId="77777777" w:rsidR="00B956D2" w:rsidRDefault="00B956D2" w:rsidP="005D5711">
            <w:pPr>
              <w:pStyle w:val="Normal1"/>
              <w:rPr>
                <w:sz w:val="20"/>
                <w:szCs w:val="20"/>
              </w:rPr>
            </w:pPr>
            <w:r>
              <w:rPr>
                <w:sz w:val="20"/>
                <w:szCs w:val="20"/>
              </w:rPr>
              <w:t>1.Ingresar un nombre de usuario no registrado.</w:t>
            </w:r>
          </w:p>
          <w:p w14:paraId="758702D0" w14:textId="77777777" w:rsidR="00B956D2" w:rsidRDefault="00B956D2" w:rsidP="005D5711">
            <w:pPr>
              <w:pStyle w:val="Normal1"/>
              <w:rPr>
                <w:sz w:val="20"/>
                <w:szCs w:val="20"/>
              </w:rPr>
            </w:pPr>
            <w:r>
              <w:rPr>
                <w:sz w:val="20"/>
                <w:szCs w:val="20"/>
              </w:rPr>
              <w:t>2.Presionar el botón de ingresar.</w:t>
            </w:r>
          </w:p>
        </w:tc>
        <w:tc>
          <w:tcPr>
            <w:tcW w:w="1134" w:type="dxa"/>
          </w:tcPr>
          <w:p w14:paraId="5783C9D1" w14:textId="77777777" w:rsidR="00B956D2" w:rsidRDefault="00B956D2" w:rsidP="005D5711">
            <w:pPr>
              <w:pStyle w:val="Normal1"/>
              <w:rPr>
                <w:sz w:val="20"/>
                <w:szCs w:val="20"/>
              </w:rPr>
            </w:pPr>
          </w:p>
        </w:tc>
        <w:tc>
          <w:tcPr>
            <w:tcW w:w="1417" w:type="dxa"/>
          </w:tcPr>
          <w:p w14:paraId="75E23243" w14:textId="77777777" w:rsidR="00B956D2" w:rsidRDefault="00B956D2" w:rsidP="005D5711">
            <w:pPr>
              <w:pStyle w:val="Normal1"/>
              <w:rPr>
                <w:sz w:val="20"/>
                <w:szCs w:val="20"/>
              </w:rPr>
            </w:pPr>
            <w:r>
              <w:rPr>
                <w:sz w:val="20"/>
                <w:szCs w:val="20"/>
              </w:rPr>
              <w:t>El usuario no está registrado.</w:t>
            </w:r>
          </w:p>
        </w:tc>
        <w:tc>
          <w:tcPr>
            <w:tcW w:w="1276" w:type="dxa"/>
          </w:tcPr>
          <w:p w14:paraId="01AF1E4B" w14:textId="77777777" w:rsidR="00B956D2" w:rsidRDefault="00B956D2" w:rsidP="005D5711">
            <w:pPr>
              <w:pStyle w:val="Normal1"/>
              <w:rPr>
                <w:sz w:val="20"/>
                <w:szCs w:val="20"/>
              </w:rPr>
            </w:pPr>
          </w:p>
        </w:tc>
        <w:tc>
          <w:tcPr>
            <w:tcW w:w="992" w:type="dxa"/>
          </w:tcPr>
          <w:p w14:paraId="3629D0BA" w14:textId="77777777" w:rsidR="00B956D2" w:rsidRDefault="00B956D2" w:rsidP="005D5711">
            <w:pPr>
              <w:pStyle w:val="Normal1"/>
              <w:rPr>
                <w:sz w:val="20"/>
                <w:szCs w:val="20"/>
              </w:rPr>
            </w:pPr>
          </w:p>
        </w:tc>
      </w:tr>
      <w:tr w:rsidR="004E7C57" w14:paraId="6D18250C" w14:textId="77777777" w:rsidTr="004E7C57">
        <w:tc>
          <w:tcPr>
            <w:tcW w:w="709" w:type="dxa"/>
          </w:tcPr>
          <w:p w14:paraId="1B3AB8E1" w14:textId="77777777" w:rsidR="00B956D2" w:rsidRDefault="00B956D2" w:rsidP="005D5711">
            <w:pPr>
              <w:pStyle w:val="Normal1"/>
              <w:rPr>
                <w:sz w:val="20"/>
                <w:szCs w:val="20"/>
              </w:rPr>
            </w:pPr>
            <w:r>
              <w:rPr>
                <w:sz w:val="20"/>
                <w:szCs w:val="20"/>
              </w:rPr>
              <w:t>F02-T03</w:t>
            </w:r>
          </w:p>
        </w:tc>
        <w:tc>
          <w:tcPr>
            <w:tcW w:w="1276" w:type="dxa"/>
          </w:tcPr>
          <w:p w14:paraId="36D35D4A" w14:textId="77777777" w:rsidR="00B956D2" w:rsidRPr="002D1400" w:rsidRDefault="00B956D2" w:rsidP="005D5711">
            <w:pPr>
              <w:pStyle w:val="Normal1"/>
              <w:rPr>
                <w:sz w:val="20"/>
                <w:szCs w:val="20"/>
                <w:lang w:val="es-MX"/>
              </w:rPr>
            </w:pPr>
            <w:r>
              <w:rPr>
                <w:sz w:val="20"/>
                <w:szCs w:val="20"/>
              </w:rPr>
              <w:t>Ingresar una contraseña incorrecta</w:t>
            </w:r>
          </w:p>
        </w:tc>
        <w:tc>
          <w:tcPr>
            <w:tcW w:w="2410" w:type="dxa"/>
          </w:tcPr>
          <w:p w14:paraId="65AEB9A5" w14:textId="77777777" w:rsidR="00B956D2" w:rsidRDefault="00B956D2" w:rsidP="005D5711">
            <w:pPr>
              <w:pStyle w:val="Normal1"/>
              <w:rPr>
                <w:sz w:val="20"/>
                <w:szCs w:val="20"/>
              </w:rPr>
            </w:pPr>
            <w:r>
              <w:rPr>
                <w:sz w:val="20"/>
                <w:szCs w:val="20"/>
              </w:rPr>
              <w:t>1.Ingresar una contraseña que no esté asociada al usuario.</w:t>
            </w:r>
          </w:p>
          <w:p w14:paraId="7B14E001" w14:textId="77777777" w:rsidR="00B956D2" w:rsidRDefault="00B956D2" w:rsidP="005D5711">
            <w:pPr>
              <w:pStyle w:val="Normal1"/>
              <w:rPr>
                <w:sz w:val="20"/>
                <w:szCs w:val="20"/>
              </w:rPr>
            </w:pPr>
            <w:r>
              <w:rPr>
                <w:sz w:val="20"/>
                <w:szCs w:val="20"/>
              </w:rPr>
              <w:t>2.Presionar el botón de Ingresar.</w:t>
            </w:r>
          </w:p>
        </w:tc>
        <w:tc>
          <w:tcPr>
            <w:tcW w:w="1134" w:type="dxa"/>
          </w:tcPr>
          <w:p w14:paraId="6AE28A3C" w14:textId="77777777" w:rsidR="00B956D2" w:rsidRDefault="00B956D2" w:rsidP="005D5711">
            <w:pPr>
              <w:pStyle w:val="Normal1"/>
              <w:rPr>
                <w:sz w:val="20"/>
                <w:szCs w:val="20"/>
              </w:rPr>
            </w:pPr>
          </w:p>
        </w:tc>
        <w:tc>
          <w:tcPr>
            <w:tcW w:w="1417" w:type="dxa"/>
          </w:tcPr>
          <w:p w14:paraId="0FDE1404" w14:textId="77777777" w:rsidR="00B956D2" w:rsidRDefault="00B956D2" w:rsidP="005D5711">
            <w:pPr>
              <w:pStyle w:val="Normal1"/>
              <w:rPr>
                <w:sz w:val="20"/>
                <w:szCs w:val="20"/>
              </w:rPr>
            </w:pPr>
            <w:r>
              <w:rPr>
                <w:sz w:val="20"/>
                <w:szCs w:val="20"/>
              </w:rPr>
              <w:t>La contraseña es incorrecta.</w:t>
            </w:r>
          </w:p>
        </w:tc>
        <w:tc>
          <w:tcPr>
            <w:tcW w:w="1276" w:type="dxa"/>
          </w:tcPr>
          <w:p w14:paraId="55B28670" w14:textId="77777777" w:rsidR="00B956D2" w:rsidRDefault="00B956D2" w:rsidP="005D5711">
            <w:pPr>
              <w:pStyle w:val="Normal1"/>
              <w:rPr>
                <w:sz w:val="20"/>
                <w:szCs w:val="20"/>
              </w:rPr>
            </w:pPr>
          </w:p>
        </w:tc>
        <w:tc>
          <w:tcPr>
            <w:tcW w:w="992" w:type="dxa"/>
          </w:tcPr>
          <w:p w14:paraId="3CDC5E3D" w14:textId="77777777" w:rsidR="00B956D2" w:rsidRDefault="00B956D2" w:rsidP="005D5711">
            <w:pPr>
              <w:pStyle w:val="Normal1"/>
              <w:rPr>
                <w:sz w:val="20"/>
                <w:szCs w:val="20"/>
              </w:rPr>
            </w:pPr>
          </w:p>
        </w:tc>
      </w:tr>
    </w:tbl>
    <w:p w14:paraId="525223DC" w14:textId="77777777" w:rsidR="00B956D2" w:rsidRDefault="00B956D2" w:rsidP="00B956D2">
      <w:pPr>
        <w:pStyle w:val="Normal1"/>
      </w:pPr>
    </w:p>
    <w:p w14:paraId="34369B58" w14:textId="77777777" w:rsidR="00B956D2" w:rsidRDefault="00B956D2" w:rsidP="00B956D2">
      <w:pPr>
        <w:pStyle w:val="Normal1"/>
      </w:pPr>
    </w:p>
    <w:p w14:paraId="2DF25271" w14:textId="77777777" w:rsidR="00B956D2" w:rsidRDefault="00B956D2" w:rsidP="00B956D2">
      <w:pPr>
        <w:pStyle w:val="Normal1"/>
      </w:pPr>
    </w:p>
    <w:p w14:paraId="445179DD" w14:textId="77777777" w:rsidR="00B956D2" w:rsidRDefault="00B956D2" w:rsidP="00B956D2">
      <w:pPr>
        <w:pStyle w:val="Normal1"/>
      </w:pPr>
    </w:p>
    <w:p w14:paraId="04BCF1B3" w14:textId="77777777" w:rsidR="00B956D2" w:rsidRDefault="00B956D2" w:rsidP="00B956D2">
      <w:pPr>
        <w:pStyle w:val="Normal1"/>
      </w:pPr>
    </w:p>
    <w:p w14:paraId="5F910E68" w14:textId="77777777" w:rsidR="00B956D2" w:rsidRDefault="00B956D2" w:rsidP="00B956D2">
      <w:pPr>
        <w:pStyle w:val="Normal1"/>
      </w:pPr>
    </w:p>
    <w:p w14:paraId="5AE29654" w14:textId="77777777" w:rsidR="00B956D2" w:rsidRDefault="00B956D2" w:rsidP="00B956D2">
      <w:pPr>
        <w:pStyle w:val="Normal1"/>
      </w:pPr>
    </w:p>
    <w:p w14:paraId="41ADF998" w14:textId="77777777" w:rsidR="00B956D2" w:rsidRDefault="00B956D2" w:rsidP="00B956D2">
      <w:pPr>
        <w:pStyle w:val="Normal1"/>
      </w:pPr>
    </w:p>
    <w:p w14:paraId="4A4D1755" w14:textId="77777777" w:rsidR="00B956D2" w:rsidRDefault="00B956D2" w:rsidP="00B956D2">
      <w:pPr>
        <w:pStyle w:val="Normal1"/>
      </w:pPr>
    </w:p>
    <w:p w14:paraId="0A84ECED" w14:textId="77777777" w:rsidR="00B956D2" w:rsidRDefault="00B956D2" w:rsidP="00B956D2">
      <w:pPr>
        <w:pStyle w:val="Normal1"/>
      </w:pPr>
    </w:p>
    <w:p w14:paraId="2881F9CB" w14:textId="77777777" w:rsidR="00B956D2" w:rsidRDefault="00B956D2" w:rsidP="00B956D2">
      <w:pPr>
        <w:pStyle w:val="Normal1"/>
      </w:pPr>
    </w:p>
    <w:p w14:paraId="1D58B558" w14:textId="77777777" w:rsidR="00B956D2" w:rsidRDefault="00B956D2" w:rsidP="00B956D2">
      <w:pPr>
        <w:pStyle w:val="Normal1"/>
      </w:pPr>
    </w:p>
    <w:p w14:paraId="74A4E648" w14:textId="77777777" w:rsidR="00B956D2" w:rsidRDefault="00B956D2" w:rsidP="00B956D2">
      <w:pPr>
        <w:pStyle w:val="Normal1"/>
      </w:pPr>
    </w:p>
    <w:p w14:paraId="75235476" w14:textId="77777777" w:rsidR="00B956D2" w:rsidRPr="002F2757" w:rsidRDefault="00B956D2" w:rsidP="00B956D2">
      <w:pPr>
        <w:pStyle w:val="Normal1"/>
        <w:rPr>
          <w:b/>
        </w:rPr>
      </w:pPr>
      <w:r>
        <w:rPr>
          <w:b/>
        </w:rPr>
        <w:lastRenderedPageBreak/>
        <w:t>F-03: Compra de Productos.</w:t>
      </w:r>
      <w:r>
        <w:rPr>
          <w:b/>
        </w:rPr>
        <w:br/>
        <w:t xml:space="preserve">Precondiciones: </w:t>
      </w:r>
      <w:r>
        <w:rPr>
          <w:sz w:val="20"/>
          <w:szCs w:val="20"/>
        </w:rPr>
        <w:t>- El usuario debe haber ingresado al sistema con sus credenciales.</w:t>
      </w:r>
    </w:p>
    <w:tbl>
      <w:tblPr>
        <w:tblStyle w:val="Tablaconcuadrcula"/>
        <w:tblW w:w="8500" w:type="dxa"/>
        <w:tblLook w:val="04A0" w:firstRow="1" w:lastRow="0" w:firstColumn="1" w:lastColumn="0" w:noHBand="0" w:noVBand="1"/>
      </w:tblPr>
      <w:tblGrid>
        <w:gridCol w:w="573"/>
        <w:gridCol w:w="1101"/>
        <w:gridCol w:w="1865"/>
        <w:gridCol w:w="1276"/>
        <w:gridCol w:w="1559"/>
        <w:gridCol w:w="1064"/>
        <w:gridCol w:w="1062"/>
      </w:tblGrid>
      <w:tr w:rsidR="00B956D2" w14:paraId="0492239A" w14:textId="77777777" w:rsidTr="005D5711">
        <w:trPr>
          <w:trHeight w:val="767"/>
        </w:trPr>
        <w:tc>
          <w:tcPr>
            <w:tcW w:w="573" w:type="dxa"/>
          </w:tcPr>
          <w:p w14:paraId="676C19E4" w14:textId="77777777" w:rsidR="00B956D2" w:rsidRPr="006779CD" w:rsidRDefault="00B956D2" w:rsidP="005D5711">
            <w:pPr>
              <w:pStyle w:val="Normal1"/>
              <w:rPr>
                <w:b/>
                <w:bCs/>
                <w:sz w:val="20"/>
                <w:szCs w:val="20"/>
              </w:rPr>
            </w:pPr>
            <w:r w:rsidRPr="006779CD">
              <w:rPr>
                <w:b/>
                <w:bCs/>
                <w:sz w:val="20"/>
                <w:szCs w:val="20"/>
              </w:rPr>
              <w:t>ID</w:t>
            </w:r>
          </w:p>
        </w:tc>
        <w:tc>
          <w:tcPr>
            <w:tcW w:w="1101" w:type="dxa"/>
          </w:tcPr>
          <w:p w14:paraId="392A36BD" w14:textId="77777777" w:rsidR="00B956D2" w:rsidRPr="006779CD" w:rsidRDefault="00B956D2" w:rsidP="005D5711">
            <w:pPr>
              <w:pStyle w:val="Normal1"/>
              <w:rPr>
                <w:b/>
                <w:bCs/>
                <w:sz w:val="20"/>
                <w:szCs w:val="20"/>
              </w:rPr>
            </w:pPr>
            <w:r w:rsidRPr="006779CD">
              <w:rPr>
                <w:b/>
                <w:bCs/>
                <w:sz w:val="20"/>
                <w:szCs w:val="20"/>
              </w:rPr>
              <w:t>Escenario de test</w:t>
            </w:r>
          </w:p>
        </w:tc>
        <w:tc>
          <w:tcPr>
            <w:tcW w:w="1865" w:type="dxa"/>
          </w:tcPr>
          <w:p w14:paraId="2382D49E" w14:textId="77777777" w:rsidR="00B956D2" w:rsidRPr="006779CD" w:rsidRDefault="00B956D2" w:rsidP="005D5711">
            <w:pPr>
              <w:pStyle w:val="Normal1"/>
              <w:rPr>
                <w:b/>
                <w:bCs/>
                <w:sz w:val="20"/>
                <w:szCs w:val="20"/>
              </w:rPr>
            </w:pPr>
            <w:r w:rsidRPr="006779CD">
              <w:rPr>
                <w:b/>
                <w:bCs/>
                <w:sz w:val="20"/>
                <w:szCs w:val="20"/>
              </w:rPr>
              <w:t>Pasos</w:t>
            </w:r>
          </w:p>
        </w:tc>
        <w:tc>
          <w:tcPr>
            <w:tcW w:w="1276" w:type="dxa"/>
          </w:tcPr>
          <w:p w14:paraId="6D2370B6" w14:textId="77777777" w:rsidR="00B956D2" w:rsidRPr="006779CD" w:rsidRDefault="00B956D2" w:rsidP="005D5711">
            <w:pPr>
              <w:pStyle w:val="Normal1"/>
              <w:rPr>
                <w:b/>
                <w:bCs/>
                <w:sz w:val="20"/>
                <w:szCs w:val="20"/>
              </w:rPr>
            </w:pPr>
            <w:r w:rsidRPr="006779CD">
              <w:rPr>
                <w:b/>
                <w:bCs/>
                <w:sz w:val="20"/>
                <w:szCs w:val="20"/>
              </w:rPr>
              <w:t>Datos Utilizados</w:t>
            </w:r>
          </w:p>
        </w:tc>
        <w:tc>
          <w:tcPr>
            <w:tcW w:w="1559" w:type="dxa"/>
          </w:tcPr>
          <w:p w14:paraId="03A7E29E" w14:textId="77777777" w:rsidR="00B956D2" w:rsidRPr="006779CD" w:rsidRDefault="00B956D2" w:rsidP="005D5711">
            <w:pPr>
              <w:pStyle w:val="Normal1"/>
              <w:rPr>
                <w:b/>
                <w:bCs/>
                <w:sz w:val="20"/>
                <w:szCs w:val="20"/>
              </w:rPr>
            </w:pPr>
            <w:r w:rsidRPr="006779CD">
              <w:rPr>
                <w:b/>
                <w:bCs/>
                <w:sz w:val="20"/>
                <w:szCs w:val="20"/>
              </w:rPr>
              <w:t>Resultado Esperado</w:t>
            </w:r>
          </w:p>
        </w:tc>
        <w:tc>
          <w:tcPr>
            <w:tcW w:w="1064" w:type="dxa"/>
          </w:tcPr>
          <w:p w14:paraId="5AAD7B79" w14:textId="77777777" w:rsidR="00B956D2" w:rsidRPr="006779CD" w:rsidRDefault="00B956D2" w:rsidP="005D5711">
            <w:pPr>
              <w:pStyle w:val="Normal1"/>
              <w:rPr>
                <w:b/>
                <w:bCs/>
                <w:sz w:val="20"/>
                <w:szCs w:val="20"/>
              </w:rPr>
            </w:pPr>
            <w:r w:rsidRPr="006779CD">
              <w:rPr>
                <w:b/>
                <w:bCs/>
                <w:sz w:val="20"/>
                <w:szCs w:val="20"/>
              </w:rPr>
              <w:t>Resultado Obtenido</w:t>
            </w:r>
          </w:p>
        </w:tc>
        <w:tc>
          <w:tcPr>
            <w:tcW w:w="1062" w:type="dxa"/>
          </w:tcPr>
          <w:p w14:paraId="4C66B403" w14:textId="77777777" w:rsidR="00B956D2" w:rsidRPr="006779CD" w:rsidRDefault="00B956D2" w:rsidP="005D5711">
            <w:pPr>
              <w:pStyle w:val="Normal1"/>
              <w:rPr>
                <w:b/>
                <w:bCs/>
                <w:sz w:val="20"/>
                <w:szCs w:val="20"/>
              </w:rPr>
            </w:pPr>
            <w:r w:rsidRPr="006779CD">
              <w:rPr>
                <w:b/>
                <w:bCs/>
                <w:sz w:val="20"/>
                <w:szCs w:val="20"/>
              </w:rPr>
              <w:t>Estado (F = Falla,</w:t>
            </w:r>
          </w:p>
          <w:p w14:paraId="1B14B5E0" w14:textId="77777777" w:rsidR="00B956D2" w:rsidRPr="006779CD" w:rsidRDefault="00B956D2" w:rsidP="005D5711">
            <w:pPr>
              <w:pStyle w:val="Normal1"/>
              <w:rPr>
                <w:b/>
                <w:bCs/>
                <w:sz w:val="20"/>
                <w:szCs w:val="20"/>
              </w:rPr>
            </w:pPr>
            <w:r w:rsidRPr="006779CD">
              <w:rPr>
                <w:b/>
                <w:bCs/>
                <w:sz w:val="20"/>
                <w:szCs w:val="20"/>
              </w:rPr>
              <w:t>P = Pasa)</w:t>
            </w:r>
          </w:p>
        </w:tc>
      </w:tr>
      <w:tr w:rsidR="00B956D2" w14:paraId="6014895E" w14:textId="77777777" w:rsidTr="005D5711">
        <w:trPr>
          <w:trHeight w:val="1250"/>
        </w:trPr>
        <w:tc>
          <w:tcPr>
            <w:tcW w:w="573" w:type="dxa"/>
          </w:tcPr>
          <w:p w14:paraId="756C7A86" w14:textId="77777777" w:rsidR="00B956D2" w:rsidRPr="007A721F" w:rsidRDefault="00B956D2" w:rsidP="005D5711">
            <w:pPr>
              <w:pStyle w:val="Normal1"/>
              <w:rPr>
                <w:sz w:val="20"/>
                <w:szCs w:val="20"/>
              </w:rPr>
            </w:pPr>
            <w:r>
              <w:rPr>
                <w:sz w:val="20"/>
                <w:szCs w:val="20"/>
              </w:rPr>
              <w:t>F03-T01</w:t>
            </w:r>
          </w:p>
        </w:tc>
        <w:tc>
          <w:tcPr>
            <w:tcW w:w="1101" w:type="dxa"/>
          </w:tcPr>
          <w:p w14:paraId="5DA54DA1" w14:textId="77777777" w:rsidR="00B956D2" w:rsidRPr="007A721F" w:rsidRDefault="00B956D2" w:rsidP="005D5711">
            <w:pPr>
              <w:pStyle w:val="Normal1"/>
              <w:rPr>
                <w:sz w:val="20"/>
                <w:szCs w:val="20"/>
              </w:rPr>
            </w:pPr>
            <w:r>
              <w:rPr>
                <w:sz w:val="20"/>
                <w:szCs w:val="20"/>
              </w:rPr>
              <w:t>Intentar comprar más de un producto</w:t>
            </w:r>
          </w:p>
        </w:tc>
        <w:tc>
          <w:tcPr>
            <w:tcW w:w="1865" w:type="dxa"/>
          </w:tcPr>
          <w:p w14:paraId="29A00982" w14:textId="77777777" w:rsidR="00B956D2" w:rsidRDefault="00B956D2" w:rsidP="005D5711">
            <w:pPr>
              <w:pStyle w:val="Normal1"/>
              <w:rPr>
                <w:sz w:val="20"/>
                <w:szCs w:val="20"/>
              </w:rPr>
            </w:pPr>
            <w:r>
              <w:rPr>
                <w:sz w:val="20"/>
                <w:szCs w:val="20"/>
              </w:rPr>
              <w:t>1.Seleccionar 2 productos distintos o más.</w:t>
            </w:r>
          </w:p>
          <w:p w14:paraId="7B9988E7" w14:textId="77777777" w:rsidR="00B956D2" w:rsidRPr="007A721F" w:rsidRDefault="00B956D2" w:rsidP="005D5711">
            <w:pPr>
              <w:pStyle w:val="Normal1"/>
              <w:rPr>
                <w:sz w:val="20"/>
                <w:szCs w:val="20"/>
              </w:rPr>
            </w:pPr>
            <w:r>
              <w:rPr>
                <w:sz w:val="20"/>
                <w:szCs w:val="20"/>
              </w:rPr>
              <w:t>2.Darle al botón de comprar.</w:t>
            </w:r>
          </w:p>
        </w:tc>
        <w:tc>
          <w:tcPr>
            <w:tcW w:w="1276" w:type="dxa"/>
          </w:tcPr>
          <w:p w14:paraId="4C260D76" w14:textId="77777777" w:rsidR="00B956D2" w:rsidRPr="007A721F" w:rsidRDefault="00B956D2" w:rsidP="005D5711">
            <w:pPr>
              <w:pStyle w:val="Normal1"/>
              <w:rPr>
                <w:sz w:val="20"/>
                <w:szCs w:val="20"/>
              </w:rPr>
            </w:pPr>
          </w:p>
        </w:tc>
        <w:tc>
          <w:tcPr>
            <w:tcW w:w="1559" w:type="dxa"/>
          </w:tcPr>
          <w:p w14:paraId="6ADF5855" w14:textId="77777777" w:rsidR="00B956D2" w:rsidRPr="007A721F" w:rsidRDefault="00B956D2" w:rsidP="005D5711">
            <w:pPr>
              <w:pStyle w:val="Normal1"/>
              <w:rPr>
                <w:sz w:val="20"/>
                <w:szCs w:val="20"/>
              </w:rPr>
            </w:pPr>
            <w:r>
              <w:rPr>
                <w:sz w:val="20"/>
                <w:szCs w:val="20"/>
              </w:rPr>
              <w:t xml:space="preserve">No se puede comprar </w:t>
            </w:r>
            <w:proofErr w:type="spellStart"/>
            <w:r>
              <w:rPr>
                <w:sz w:val="20"/>
                <w:szCs w:val="20"/>
              </w:rPr>
              <w:t>mas</w:t>
            </w:r>
            <w:proofErr w:type="spellEnd"/>
            <w:r>
              <w:rPr>
                <w:sz w:val="20"/>
                <w:szCs w:val="20"/>
              </w:rPr>
              <w:t xml:space="preserve"> de 1 producto a la vez.</w:t>
            </w:r>
          </w:p>
        </w:tc>
        <w:tc>
          <w:tcPr>
            <w:tcW w:w="1064" w:type="dxa"/>
          </w:tcPr>
          <w:p w14:paraId="154CA75F" w14:textId="77777777" w:rsidR="00B956D2" w:rsidRPr="007A721F" w:rsidRDefault="00B956D2" w:rsidP="005D5711">
            <w:pPr>
              <w:pStyle w:val="Normal1"/>
              <w:rPr>
                <w:sz w:val="20"/>
                <w:szCs w:val="20"/>
              </w:rPr>
            </w:pPr>
          </w:p>
        </w:tc>
        <w:tc>
          <w:tcPr>
            <w:tcW w:w="1062" w:type="dxa"/>
          </w:tcPr>
          <w:p w14:paraId="38BDAFF8" w14:textId="77777777" w:rsidR="00B956D2" w:rsidRPr="007A721F" w:rsidRDefault="00B956D2" w:rsidP="005D5711">
            <w:pPr>
              <w:pStyle w:val="Normal1"/>
              <w:rPr>
                <w:sz w:val="20"/>
                <w:szCs w:val="20"/>
              </w:rPr>
            </w:pPr>
          </w:p>
        </w:tc>
      </w:tr>
      <w:tr w:rsidR="00B956D2" w14:paraId="5DE75D53" w14:textId="77777777" w:rsidTr="005D5711">
        <w:trPr>
          <w:trHeight w:val="1340"/>
        </w:trPr>
        <w:tc>
          <w:tcPr>
            <w:tcW w:w="573" w:type="dxa"/>
          </w:tcPr>
          <w:p w14:paraId="0EE6D7E8" w14:textId="77777777" w:rsidR="00B956D2" w:rsidRPr="007A721F" w:rsidRDefault="00B956D2" w:rsidP="005D5711">
            <w:pPr>
              <w:pStyle w:val="Normal1"/>
              <w:rPr>
                <w:sz w:val="20"/>
                <w:szCs w:val="20"/>
              </w:rPr>
            </w:pPr>
            <w:r>
              <w:rPr>
                <w:sz w:val="20"/>
                <w:szCs w:val="20"/>
              </w:rPr>
              <w:t>F03-T02</w:t>
            </w:r>
          </w:p>
        </w:tc>
        <w:tc>
          <w:tcPr>
            <w:tcW w:w="1101" w:type="dxa"/>
          </w:tcPr>
          <w:p w14:paraId="48F5A351" w14:textId="77777777" w:rsidR="00B956D2" w:rsidRPr="007A721F" w:rsidRDefault="00B956D2" w:rsidP="005D5711">
            <w:pPr>
              <w:pStyle w:val="Normal1"/>
              <w:rPr>
                <w:sz w:val="20"/>
                <w:szCs w:val="20"/>
              </w:rPr>
            </w:pPr>
            <w:r>
              <w:rPr>
                <w:sz w:val="20"/>
                <w:szCs w:val="20"/>
              </w:rPr>
              <w:t>Intentar comprar más del stock disponible</w:t>
            </w:r>
          </w:p>
        </w:tc>
        <w:tc>
          <w:tcPr>
            <w:tcW w:w="1865" w:type="dxa"/>
          </w:tcPr>
          <w:p w14:paraId="12873192" w14:textId="77777777" w:rsidR="00B956D2" w:rsidRDefault="00B956D2" w:rsidP="005D5711">
            <w:pPr>
              <w:pStyle w:val="Normal1"/>
              <w:rPr>
                <w:sz w:val="20"/>
                <w:szCs w:val="20"/>
              </w:rPr>
            </w:pPr>
            <w:r>
              <w:rPr>
                <w:sz w:val="20"/>
                <w:szCs w:val="20"/>
              </w:rPr>
              <w:t>1.Seleccionar una cantidad de ítems mayor que la cantidad de stock del mismo producto.</w:t>
            </w:r>
          </w:p>
          <w:p w14:paraId="67856B07" w14:textId="77777777" w:rsidR="00B956D2" w:rsidRPr="007A721F" w:rsidRDefault="00B956D2" w:rsidP="005D5711">
            <w:pPr>
              <w:pStyle w:val="Normal1"/>
              <w:rPr>
                <w:sz w:val="20"/>
                <w:szCs w:val="20"/>
              </w:rPr>
            </w:pPr>
            <w:r>
              <w:rPr>
                <w:sz w:val="20"/>
                <w:szCs w:val="20"/>
              </w:rPr>
              <w:t>2.Presionar el botón de comprar</w:t>
            </w:r>
          </w:p>
        </w:tc>
        <w:tc>
          <w:tcPr>
            <w:tcW w:w="1276" w:type="dxa"/>
          </w:tcPr>
          <w:p w14:paraId="0467E634" w14:textId="77777777" w:rsidR="00B956D2" w:rsidRPr="007A721F" w:rsidRDefault="00B956D2" w:rsidP="005D5711">
            <w:pPr>
              <w:pStyle w:val="Normal1"/>
              <w:rPr>
                <w:sz w:val="20"/>
                <w:szCs w:val="20"/>
              </w:rPr>
            </w:pPr>
          </w:p>
        </w:tc>
        <w:tc>
          <w:tcPr>
            <w:tcW w:w="1559" w:type="dxa"/>
          </w:tcPr>
          <w:p w14:paraId="20F719A2" w14:textId="77777777" w:rsidR="00B956D2" w:rsidRPr="007A721F" w:rsidRDefault="00B956D2" w:rsidP="005D5711">
            <w:pPr>
              <w:pStyle w:val="Normal1"/>
              <w:rPr>
                <w:sz w:val="20"/>
                <w:szCs w:val="20"/>
              </w:rPr>
            </w:pPr>
            <w:r>
              <w:rPr>
                <w:sz w:val="20"/>
                <w:szCs w:val="20"/>
              </w:rPr>
              <w:t>No se puede realizar la compra. No hay stock suficiente.</w:t>
            </w:r>
          </w:p>
        </w:tc>
        <w:tc>
          <w:tcPr>
            <w:tcW w:w="1064" w:type="dxa"/>
          </w:tcPr>
          <w:p w14:paraId="429F0CEE" w14:textId="77777777" w:rsidR="00B956D2" w:rsidRPr="007A721F" w:rsidRDefault="00B956D2" w:rsidP="005D5711">
            <w:pPr>
              <w:pStyle w:val="Normal1"/>
              <w:rPr>
                <w:sz w:val="20"/>
                <w:szCs w:val="20"/>
              </w:rPr>
            </w:pPr>
          </w:p>
        </w:tc>
        <w:tc>
          <w:tcPr>
            <w:tcW w:w="1062" w:type="dxa"/>
          </w:tcPr>
          <w:p w14:paraId="6ABFDF53" w14:textId="77777777" w:rsidR="00B956D2" w:rsidRPr="007A721F" w:rsidRDefault="00B956D2" w:rsidP="005D5711">
            <w:pPr>
              <w:pStyle w:val="Normal1"/>
              <w:rPr>
                <w:sz w:val="20"/>
                <w:szCs w:val="20"/>
              </w:rPr>
            </w:pPr>
          </w:p>
        </w:tc>
      </w:tr>
      <w:tr w:rsidR="00B956D2" w14:paraId="02619C16" w14:textId="77777777" w:rsidTr="005D5711">
        <w:trPr>
          <w:trHeight w:val="1340"/>
        </w:trPr>
        <w:tc>
          <w:tcPr>
            <w:tcW w:w="573" w:type="dxa"/>
          </w:tcPr>
          <w:p w14:paraId="0FF421C1" w14:textId="77777777" w:rsidR="00B956D2" w:rsidRPr="007A721F" w:rsidRDefault="00B956D2" w:rsidP="005D5711">
            <w:pPr>
              <w:pStyle w:val="Normal1"/>
              <w:rPr>
                <w:sz w:val="20"/>
                <w:szCs w:val="20"/>
              </w:rPr>
            </w:pPr>
            <w:r>
              <w:rPr>
                <w:sz w:val="20"/>
                <w:szCs w:val="20"/>
              </w:rPr>
              <w:t>F03-T03</w:t>
            </w:r>
          </w:p>
        </w:tc>
        <w:tc>
          <w:tcPr>
            <w:tcW w:w="1101" w:type="dxa"/>
          </w:tcPr>
          <w:p w14:paraId="23BFB278" w14:textId="77777777" w:rsidR="00B956D2" w:rsidRPr="007A721F" w:rsidRDefault="00B956D2" w:rsidP="005D5711">
            <w:pPr>
              <w:pStyle w:val="Normal1"/>
              <w:rPr>
                <w:sz w:val="20"/>
                <w:szCs w:val="20"/>
              </w:rPr>
            </w:pPr>
            <w:r>
              <w:rPr>
                <w:sz w:val="20"/>
                <w:szCs w:val="20"/>
              </w:rPr>
              <w:t>El saldo de la cuenta es inferior al monto a pagar.</w:t>
            </w:r>
          </w:p>
        </w:tc>
        <w:tc>
          <w:tcPr>
            <w:tcW w:w="1865" w:type="dxa"/>
          </w:tcPr>
          <w:p w14:paraId="0C2E78C5" w14:textId="77777777" w:rsidR="00B956D2" w:rsidRDefault="00B956D2" w:rsidP="005D5711">
            <w:pPr>
              <w:pStyle w:val="Normal1"/>
              <w:rPr>
                <w:sz w:val="20"/>
                <w:szCs w:val="20"/>
              </w:rPr>
            </w:pPr>
            <w:r>
              <w:rPr>
                <w:sz w:val="20"/>
                <w:szCs w:val="20"/>
              </w:rPr>
              <w:t>1. Tener saldo insuficiente.</w:t>
            </w:r>
          </w:p>
          <w:p w14:paraId="6DDBC281" w14:textId="77777777" w:rsidR="00B956D2" w:rsidRPr="007A721F" w:rsidRDefault="00B956D2" w:rsidP="005D5711">
            <w:pPr>
              <w:pStyle w:val="Normal1"/>
              <w:rPr>
                <w:sz w:val="20"/>
                <w:szCs w:val="20"/>
              </w:rPr>
            </w:pPr>
            <w:r>
              <w:rPr>
                <w:sz w:val="20"/>
                <w:szCs w:val="20"/>
              </w:rPr>
              <w:t>2.Presionar el botón de comprar.</w:t>
            </w:r>
          </w:p>
        </w:tc>
        <w:tc>
          <w:tcPr>
            <w:tcW w:w="1276" w:type="dxa"/>
          </w:tcPr>
          <w:p w14:paraId="22C1BDC2" w14:textId="77777777" w:rsidR="00B956D2" w:rsidRPr="007A721F" w:rsidRDefault="00B956D2" w:rsidP="005D5711">
            <w:pPr>
              <w:pStyle w:val="Normal1"/>
              <w:rPr>
                <w:sz w:val="20"/>
                <w:szCs w:val="20"/>
              </w:rPr>
            </w:pPr>
          </w:p>
        </w:tc>
        <w:tc>
          <w:tcPr>
            <w:tcW w:w="1559" w:type="dxa"/>
          </w:tcPr>
          <w:p w14:paraId="7D998EB8" w14:textId="77777777" w:rsidR="00B956D2" w:rsidRPr="007A721F" w:rsidRDefault="00B956D2" w:rsidP="005D5711">
            <w:pPr>
              <w:pStyle w:val="Normal1"/>
              <w:rPr>
                <w:sz w:val="20"/>
                <w:szCs w:val="20"/>
              </w:rPr>
            </w:pPr>
            <w:r>
              <w:rPr>
                <w:sz w:val="20"/>
                <w:szCs w:val="20"/>
              </w:rPr>
              <w:t>Su saldo no es suficiente para realizar esta compra.</w:t>
            </w:r>
          </w:p>
        </w:tc>
        <w:tc>
          <w:tcPr>
            <w:tcW w:w="1064" w:type="dxa"/>
          </w:tcPr>
          <w:p w14:paraId="0705217B" w14:textId="77777777" w:rsidR="00B956D2" w:rsidRPr="007A721F" w:rsidRDefault="00B956D2" w:rsidP="005D5711">
            <w:pPr>
              <w:pStyle w:val="Normal1"/>
              <w:rPr>
                <w:sz w:val="20"/>
                <w:szCs w:val="20"/>
              </w:rPr>
            </w:pPr>
          </w:p>
        </w:tc>
        <w:tc>
          <w:tcPr>
            <w:tcW w:w="1062" w:type="dxa"/>
          </w:tcPr>
          <w:p w14:paraId="6AE2303E" w14:textId="77777777" w:rsidR="00B956D2" w:rsidRPr="007A721F" w:rsidRDefault="00B956D2" w:rsidP="005D5711">
            <w:pPr>
              <w:pStyle w:val="Normal1"/>
              <w:rPr>
                <w:sz w:val="20"/>
                <w:szCs w:val="20"/>
              </w:rPr>
            </w:pPr>
          </w:p>
        </w:tc>
      </w:tr>
    </w:tbl>
    <w:p w14:paraId="75AD9849" w14:textId="77777777" w:rsidR="00B956D2" w:rsidRDefault="00B956D2" w:rsidP="00B956D2">
      <w:pPr>
        <w:pStyle w:val="Normal1"/>
      </w:pPr>
    </w:p>
    <w:p w14:paraId="1FB80D61" w14:textId="77777777" w:rsidR="00B956D2" w:rsidRDefault="00B956D2" w:rsidP="00B956D2">
      <w:pPr>
        <w:pStyle w:val="Normal1"/>
        <w:rPr>
          <w:bCs/>
          <w:color w:val="808080" w:themeColor="background1" w:themeShade="80"/>
        </w:rPr>
      </w:pPr>
    </w:p>
    <w:p w14:paraId="72E5F928" w14:textId="77777777" w:rsidR="00B956D2" w:rsidRDefault="00B956D2" w:rsidP="00B956D2">
      <w:pPr>
        <w:pStyle w:val="Normal1"/>
        <w:rPr>
          <w:bCs/>
          <w:color w:val="808080" w:themeColor="background1" w:themeShade="80"/>
        </w:rPr>
      </w:pPr>
    </w:p>
    <w:p w14:paraId="7B947933" w14:textId="77777777" w:rsidR="00B956D2" w:rsidRDefault="00B956D2" w:rsidP="00B956D2">
      <w:pPr>
        <w:pStyle w:val="Normal1"/>
        <w:rPr>
          <w:bCs/>
          <w:color w:val="808080" w:themeColor="background1" w:themeShade="80"/>
        </w:rPr>
      </w:pPr>
    </w:p>
    <w:p w14:paraId="09FA9B88" w14:textId="77777777" w:rsidR="00B956D2" w:rsidRDefault="00B956D2" w:rsidP="00B956D2">
      <w:pPr>
        <w:pStyle w:val="Normal1"/>
        <w:rPr>
          <w:bCs/>
          <w:color w:val="808080" w:themeColor="background1" w:themeShade="80"/>
        </w:rPr>
      </w:pPr>
    </w:p>
    <w:p w14:paraId="6E2D6993" w14:textId="77777777" w:rsidR="00B956D2" w:rsidRDefault="00B956D2" w:rsidP="00B956D2">
      <w:pPr>
        <w:pStyle w:val="Normal1"/>
        <w:rPr>
          <w:bCs/>
          <w:color w:val="808080" w:themeColor="background1" w:themeShade="80"/>
        </w:rPr>
      </w:pPr>
    </w:p>
    <w:p w14:paraId="5F381CF1" w14:textId="77777777" w:rsidR="00B956D2" w:rsidRDefault="00B956D2" w:rsidP="00B956D2">
      <w:pPr>
        <w:pStyle w:val="Normal1"/>
        <w:rPr>
          <w:bCs/>
          <w:color w:val="808080" w:themeColor="background1" w:themeShade="80"/>
        </w:rPr>
      </w:pPr>
    </w:p>
    <w:p w14:paraId="06BB432A" w14:textId="77777777" w:rsidR="00B956D2" w:rsidRDefault="00B956D2" w:rsidP="00B956D2">
      <w:pPr>
        <w:pStyle w:val="Normal1"/>
        <w:rPr>
          <w:bCs/>
          <w:color w:val="808080" w:themeColor="background1" w:themeShade="80"/>
        </w:rPr>
      </w:pPr>
    </w:p>
    <w:p w14:paraId="590C4E2A" w14:textId="77777777" w:rsidR="00B956D2" w:rsidRDefault="00B956D2" w:rsidP="00B956D2">
      <w:pPr>
        <w:pStyle w:val="Normal1"/>
        <w:rPr>
          <w:bCs/>
          <w:color w:val="808080" w:themeColor="background1" w:themeShade="80"/>
        </w:rPr>
      </w:pPr>
    </w:p>
    <w:p w14:paraId="481F8C08" w14:textId="77777777" w:rsidR="00B956D2" w:rsidRDefault="00B956D2" w:rsidP="00B956D2">
      <w:pPr>
        <w:pStyle w:val="Normal1"/>
        <w:rPr>
          <w:bCs/>
          <w:color w:val="808080" w:themeColor="background1" w:themeShade="80"/>
        </w:rPr>
      </w:pPr>
    </w:p>
    <w:p w14:paraId="7D4BE286" w14:textId="77777777" w:rsidR="00B956D2" w:rsidRDefault="00B956D2" w:rsidP="00B956D2">
      <w:pPr>
        <w:pStyle w:val="Normal1"/>
        <w:rPr>
          <w:bCs/>
          <w:color w:val="808080" w:themeColor="background1" w:themeShade="80"/>
        </w:rPr>
      </w:pPr>
    </w:p>
    <w:p w14:paraId="633E23CA" w14:textId="77777777" w:rsidR="00B956D2" w:rsidRDefault="00B956D2" w:rsidP="00B956D2">
      <w:pPr>
        <w:pStyle w:val="Normal1"/>
        <w:rPr>
          <w:bCs/>
          <w:color w:val="808080" w:themeColor="background1" w:themeShade="80"/>
        </w:rPr>
      </w:pPr>
    </w:p>
    <w:p w14:paraId="568550CC" w14:textId="30E40BC5" w:rsidR="00B956D2" w:rsidRDefault="00B956D2" w:rsidP="00B956D2">
      <w:pPr>
        <w:pStyle w:val="Normal1"/>
        <w:rPr>
          <w:bCs/>
          <w:color w:val="808080" w:themeColor="background1" w:themeShade="80"/>
        </w:rPr>
      </w:pPr>
    </w:p>
    <w:p w14:paraId="37A45650" w14:textId="77777777" w:rsidR="00DB3DD9" w:rsidRDefault="00DB3DD9" w:rsidP="00B956D2">
      <w:pPr>
        <w:pStyle w:val="Normal1"/>
        <w:rPr>
          <w:bCs/>
          <w:color w:val="808080" w:themeColor="background1" w:themeShade="80"/>
        </w:rPr>
      </w:pPr>
    </w:p>
    <w:p w14:paraId="53797D72" w14:textId="77777777" w:rsidR="00B956D2" w:rsidRDefault="00B956D2" w:rsidP="00B956D2">
      <w:pPr>
        <w:pStyle w:val="Normal1"/>
        <w:rPr>
          <w:bCs/>
          <w:color w:val="808080" w:themeColor="background1" w:themeShade="80"/>
        </w:rPr>
      </w:pPr>
      <w:r>
        <w:rPr>
          <w:b/>
        </w:rPr>
        <w:lastRenderedPageBreak/>
        <w:t>F-04: Carrito de compras.</w:t>
      </w:r>
      <w:r>
        <w:rPr>
          <w:b/>
        </w:rPr>
        <w:br/>
        <w:t xml:space="preserve">Precondiciones: </w:t>
      </w:r>
      <w:r>
        <w:rPr>
          <w:sz w:val="20"/>
          <w:szCs w:val="20"/>
        </w:rPr>
        <w:t>- El usuario debe haberle dado a comprar a uno o más productos.</w:t>
      </w:r>
    </w:p>
    <w:tbl>
      <w:tblPr>
        <w:tblStyle w:val="Tablaconcuadrcula"/>
        <w:tblW w:w="8500" w:type="dxa"/>
        <w:tblLook w:val="04A0" w:firstRow="1" w:lastRow="0" w:firstColumn="1" w:lastColumn="0" w:noHBand="0" w:noVBand="1"/>
      </w:tblPr>
      <w:tblGrid>
        <w:gridCol w:w="573"/>
        <w:gridCol w:w="1296"/>
        <w:gridCol w:w="1812"/>
        <w:gridCol w:w="1134"/>
        <w:gridCol w:w="1417"/>
        <w:gridCol w:w="1276"/>
        <w:gridCol w:w="992"/>
      </w:tblGrid>
      <w:tr w:rsidR="00B956D2" w14:paraId="42462C45" w14:textId="77777777" w:rsidTr="005D5711">
        <w:trPr>
          <w:trHeight w:val="817"/>
        </w:trPr>
        <w:tc>
          <w:tcPr>
            <w:tcW w:w="573" w:type="dxa"/>
          </w:tcPr>
          <w:p w14:paraId="76CE685C" w14:textId="77777777" w:rsidR="00B956D2" w:rsidRPr="006779CD" w:rsidRDefault="00B956D2" w:rsidP="005D5711">
            <w:pPr>
              <w:pStyle w:val="Normal1"/>
              <w:rPr>
                <w:b/>
                <w:bCs/>
                <w:sz w:val="20"/>
                <w:szCs w:val="20"/>
              </w:rPr>
            </w:pPr>
            <w:r w:rsidRPr="006779CD">
              <w:rPr>
                <w:b/>
                <w:bCs/>
                <w:sz w:val="20"/>
                <w:szCs w:val="20"/>
              </w:rPr>
              <w:t>ID</w:t>
            </w:r>
          </w:p>
        </w:tc>
        <w:tc>
          <w:tcPr>
            <w:tcW w:w="1296" w:type="dxa"/>
          </w:tcPr>
          <w:p w14:paraId="67868B7A" w14:textId="77777777" w:rsidR="00B956D2" w:rsidRPr="006779CD" w:rsidRDefault="00B956D2" w:rsidP="005D5711">
            <w:pPr>
              <w:pStyle w:val="Normal1"/>
              <w:rPr>
                <w:b/>
                <w:bCs/>
                <w:sz w:val="20"/>
                <w:szCs w:val="20"/>
              </w:rPr>
            </w:pPr>
            <w:r w:rsidRPr="006779CD">
              <w:rPr>
                <w:b/>
                <w:bCs/>
                <w:sz w:val="20"/>
                <w:szCs w:val="20"/>
              </w:rPr>
              <w:t>Escenario de test</w:t>
            </w:r>
          </w:p>
        </w:tc>
        <w:tc>
          <w:tcPr>
            <w:tcW w:w="1812" w:type="dxa"/>
          </w:tcPr>
          <w:p w14:paraId="2FA1C37A" w14:textId="77777777" w:rsidR="00B956D2" w:rsidRPr="006779CD" w:rsidRDefault="00B956D2" w:rsidP="005D5711">
            <w:pPr>
              <w:pStyle w:val="Normal1"/>
              <w:rPr>
                <w:b/>
                <w:bCs/>
                <w:sz w:val="20"/>
                <w:szCs w:val="20"/>
              </w:rPr>
            </w:pPr>
            <w:r w:rsidRPr="006779CD">
              <w:rPr>
                <w:b/>
                <w:bCs/>
                <w:sz w:val="20"/>
                <w:szCs w:val="20"/>
              </w:rPr>
              <w:t>Pasos</w:t>
            </w:r>
          </w:p>
        </w:tc>
        <w:tc>
          <w:tcPr>
            <w:tcW w:w="1134" w:type="dxa"/>
          </w:tcPr>
          <w:p w14:paraId="6BD4F855" w14:textId="77777777" w:rsidR="00B956D2" w:rsidRPr="006779CD" w:rsidRDefault="00B956D2" w:rsidP="005D5711">
            <w:pPr>
              <w:pStyle w:val="Normal1"/>
              <w:rPr>
                <w:b/>
                <w:bCs/>
                <w:sz w:val="20"/>
                <w:szCs w:val="20"/>
              </w:rPr>
            </w:pPr>
            <w:r w:rsidRPr="006779CD">
              <w:rPr>
                <w:b/>
                <w:bCs/>
                <w:sz w:val="20"/>
                <w:szCs w:val="20"/>
              </w:rPr>
              <w:t>Datos Utilizados</w:t>
            </w:r>
          </w:p>
        </w:tc>
        <w:tc>
          <w:tcPr>
            <w:tcW w:w="1417" w:type="dxa"/>
          </w:tcPr>
          <w:p w14:paraId="6447CCFD" w14:textId="77777777" w:rsidR="00B956D2" w:rsidRPr="006779CD" w:rsidRDefault="00B956D2" w:rsidP="005D5711">
            <w:pPr>
              <w:pStyle w:val="Normal1"/>
              <w:rPr>
                <w:b/>
                <w:bCs/>
                <w:sz w:val="20"/>
                <w:szCs w:val="20"/>
              </w:rPr>
            </w:pPr>
            <w:r w:rsidRPr="006779CD">
              <w:rPr>
                <w:b/>
                <w:bCs/>
                <w:sz w:val="20"/>
                <w:szCs w:val="20"/>
              </w:rPr>
              <w:t>Resultado Esperado</w:t>
            </w:r>
          </w:p>
        </w:tc>
        <w:tc>
          <w:tcPr>
            <w:tcW w:w="1276" w:type="dxa"/>
          </w:tcPr>
          <w:p w14:paraId="318FE658" w14:textId="77777777" w:rsidR="00B956D2" w:rsidRPr="006779CD" w:rsidRDefault="00B956D2" w:rsidP="005D5711">
            <w:pPr>
              <w:pStyle w:val="Normal1"/>
              <w:rPr>
                <w:b/>
                <w:bCs/>
                <w:sz w:val="20"/>
                <w:szCs w:val="20"/>
              </w:rPr>
            </w:pPr>
            <w:r w:rsidRPr="006779CD">
              <w:rPr>
                <w:b/>
                <w:bCs/>
                <w:sz w:val="20"/>
                <w:szCs w:val="20"/>
              </w:rPr>
              <w:t>Resultado Obtenido</w:t>
            </w:r>
          </w:p>
        </w:tc>
        <w:tc>
          <w:tcPr>
            <w:tcW w:w="992" w:type="dxa"/>
          </w:tcPr>
          <w:p w14:paraId="78848F0A" w14:textId="77777777" w:rsidR="00B956D2" w:rsidRPr="006779CD" w:rsidRDefault="00B956D2" w:rsidP="005D5711">
            <w:pPr>
              <w:pStyle w:val="Normal1"/>
              <w:rPr>
                <w:b/>
                <w:bCs/>
                <w:sz w:val="20"/>
                <w:szCs w:val="20"/>
              </w:rPr>
            </w:pPr>
            <w:r w:rsidRPr="006779CD">
              <w:rPr>
                <w:b/>
                <w:bCs/>
                <w:sz w:val="20"/>
                <w:szCs w:val="20"/>
              </w:rPr>
              <w:t>Estado (F = Falla,</w:t>
            </w:r>
          </w:p>
          <w:p w14:paraId="10706101" w14:textId="77777777" w:rsidR="00B956D2" w:rsidRPr="006779CD" w:rsidRDefault="00B956D2" w:rsidP="005D5711">
            <w:pPr>
              <w:pStyle w:val="Normal1"/>
              <w:rPr>
                <w:b/>
                <w:bCs/>
                <w:sz w:val="20"/>
                <w:szCs w:val="20"/>
              </w:rPr>
            </w:pPr>
            <w:r w:rsidRPr="006779CD">
              <w:rPr>
                <w:b/>
                <w:bCs/>
                <w:sz w:val="20"/>
                <w:szCs w:val="20"/>
              </w:rPr>
              <w:t>P = Pasa)</w:t>
            </w:r>
          </w:p>
        </w:tc>
      </w:tr>
      <w:tr w:rsidR="00B956D2" w14:paraId="677C70C2" w14:textId="77777777" w:rsidTr="005D5711">
        <w:trPr>
          <w:trHeight w:val="1250"/>
        </w:trPr>
        <w:tc>
          <w:tcPr>
            <w:tcW w:w="573" w:type="dxa"/>
          </w:tcPr>
          <w:p w14:paraId="191D22CB" w14:textId="77777777" w:rsidR="00B956D2" w:rsidRPr="007A721F" w:rsidRDefault="00B956D2" w:rsidP="005D5711">
            <w:pPr>
              <w:pStyle w:val="Normal1"/>
              <w:rPr>
                <w:sz w:val="20"/>
                <w:szCs w:val="20"/>
              </w:rPr>
            </w:pPr>
            <w:r>
              <w:rPr>
                <w:sz w:val="20"/>
                <w:szCs w:val="20"/>
              </w:rPr>
              <w:t>F04-T01</w:t>
            </w:r>
          </w:p>
        </w:tc>
        <w:tc>
          <w:tcPr>
            <w:tcW w:w="1296" w:type="dxa"/>
          </w:tcPr>
          <w:p w14:paraId="0DCC836A" w14:textId="77777777" w:rsidR="00B956D2" w:rsidRPr="007A721F" w:rsidRDefault="00B956D2" w:rsidP="005D5711">
            <w:pPr>
              <w:pStyle w:val="Normal1"/>
              <w:rPr>
                <w:sz w:val="20"/>
                <w:szCs w:val="20"/>
              </w:rPr>
            </w:pPr>
            <w:r>
              <w:rPr>
                <w:sz w:val="20"/>
                <w:szCs w:val="20"/>
              </w:rPr>
              <w:t>Seleccionar el filtro de compras “Aprobadas”</w:t>
            </w:r>
          </w:p>
        </w:tc>
        <w:tc>
          <w:tcPr>
            <w:tcW w:w="1812" w:type="dxa"/>
          </w:tcPr>
          <w:p w14:paraId="79DA3FCA" w14:textId="77777777" w:rsidR="00B956D2" w:rsidRDefault="00B956D2" w:rsidP="005D5711">
            <w:pPr>
              <w:pStyle w:val="Normal1"/>
              <w:rPr>
                <w:sz w:val="20"/>
                <w:szCs w:val="20"/>
              </w:rPr>
            </w:pPr>
            <w:r>
              <w:rPr>
                <w:sz w:val="20"/>
                <w:szCs w:val="20"/>
              </w:rPr>
              <w:t>1.Tener compras</w:t>
            </w:r>
          </w:p>
          <w:p w14:paraId="44CE10C2" w14:textId="77777777" w:rsidR="00B956D2" w:rsidRDefault="00B956D2" w:rsidP="005D5711">
            <w:pPr>
              <w:pStyle w:val="Normal1"/>
              <w:rPr>
                <w:sz w:val="20"/>
                <w:szCs w:val="20"/>
              </w:rPr>
            </w:pPr>
            <w:r>
              <w:rPr>
                <w:sz w:val="20"/>
                <w:szCs w:val="20"/>
              </w:rPr>
              <w:t>2.Ir al carrito.</w:t>
            </w:r>
          </w:p>
          <w:p w14:paraId="3065BD5E" w14:textId="77777777" w:rsidR="00B956D2" w:rsidRPr="007A721F" w:rsidRDefault="00B956D2" w:rsidP="005D5711">
            <w:pPr>
              <w:pStyle w:val="Normal1"/>
              <w:rPr>
                <w:sz w:val="20"/>
                <w:szCs w:val="20"/>
              </w:rPr>
            </w:pPr>
            <w:r>
              <w:rPr>
                <w:sz w:val="20"/>
                <w:szCs w:val="20"/>
              </w:rPr>
              <w:t>3.Filtrar las compras por “Aprobadas”</w:t>
            </w:r>
          </w:p>
        </w:tc>
        <w:tc>
          <w:tcPr>
            <w:tcW w:w="1134" w:type="dxa"/>
          </w:tcPr>
          <w:p w14:paraId="4A1E7F49" w14:textId="77777777" w:rsidR="00B956D2" w:rsidRPr="007A721F" w:rsidRDefault="00B956D2" w:rsidP="005D5711">
            <w:pPr>
              <w:pStyle w:val="Normal1"/>
              <w:rPr>
                <w:sz w:val="20"/>
                <w:szCs w:val="20"/>
              </w:rPr>
            </w:pPr>
          </w:p>
        </w:tc>
        <w:tc>
          <w:tcPr>
            <w:tcW w:w="1417" w:type="dxa"/>
          </w:tcPr>
          <w:p w14:paraId="0F05FFF2" w14:textId="77777777" w:rsidR="00B956D2" w:rsidRPr="007A721F" w:rsidRDefault="00B956D2" w:rsidP="005D5711">
            <w:pPr>
              <w:pStyle w:val="Normal1"/>
              <w:rPr>
                <w:sz w:val="20"/>
                <w:szCs w:val="20"/>
              </w:rPr>
            </w:pPr>
            <w:r>
              <w:rPr>
                <w:sz w:val="20"/>
                <w:szCs w:val="20"/>
              </w:rPr>
              <w:t>Se mostrará una lista con las compras que fueron Aprobadas</w:t>
            </w:r>
          </w:p>
        </w:tc>
        <w:tc>
          <w:tcPr>
            <w:tcW w:w="1276" w:type="dxa"/>
          </w:tcPr>
          <w:p w14:paraId="74389405" w14:textId="77777777" w:rsidR="00B956D2" w:rsidRPr="007A721F" w:rsidRDefault="00B956D2" w:rsidP="005D5711">
            <w:pPr>
              <w:pStyle w:val="Normal1"/>
              <w:rPr>
                <w:sz w:val="20"/>
                <w:szCs w:val="20"/>
              </w:rPr>
            </w:pPr>
          </w:p>
        </w:tc>
        <w:tc>
          <w:tcPr>
            <w:tcW w:w="992" w:type="dxa"/>
          </w:tcPr>
          <w:p w14:paraId="39936AFE" w14:textId="77777777" w:rsidR="00B956D2" w:rsidRPr="007A721F" w:rsidRDefault="00B956D2" w:rsidP="005D5711">
            <w:pPr>
              <w:pStyle w:val="Normal1"/>
              <w:rPr>
                <w:sz w:val="20"/>
                <w:szCs w:val="20"/>
              </w:rPr>
            </w:pPr>
          </w:p>
        </w:tc>
      </w:tr>
      <w:tr w:rsidR="00B956D2" w14:paraId="4585725B" w14:textId="77777777" w:rsidTr="005D5711">
        <w:trPr>
          <w:trHeight w:val="1340"/>
        </w:trPr>
        <w:tc>
          <w:tcPr>
            <w:tcW w:w="573" w:type="dxa"/>
          </w:tcPr>
          <w:p w14:paraId="2BFE9E31" w14:textId="77777777" w:rsidR="00B956D2" w:rsidRPr="007A721F" w:rsidRDefault="00B956D2" w:rsidP="005D5711">
            <w:pPr>
              <w:pStyle w:val="Normal1"/>
              <w:rPr>
                <w:sz w:val="20"/>
                <w:szCs w:val="20"/>
              </w:rPr>
            </w:pPr>
            <w:r>
              <w:rPr>
                <w:sz w:val="20"/>
                <w:szCs w:val="20"/>
              </w:rPr>
              <w:t>F04-T02</w:t>
            </w:r>
          </w:p>
        </w:tc>
        <w:tc>
          <w:tcPr>
            <w:tcW w:w="1296" w:type="dxa"/>
          </w:tcPr>
          <w:p w14:paraId="62077DDD" w14:textId="77777777" w:rsidR="00B956D2" w:rsidRPr="007A721F" w:rsidRDefault="00B956D2" w:rsidP="005D5711">
            <w:pPr>
              <w:pStyle w:val="Normal1"/>
              <w:rPr>
                <w:sz w:val="20"/>
                <w:szCs w:val="20"/>
              </w:rPr>
            </w:pPr>
            <w:r>
              <w:rPr>
                <w:sz w:val="20"/>
                <w:szCs w:val="20"/>
              </w:rPr>
              <w:t>Seleccionar el filtro de compras “Pendientes”</w:t>
            </w:r>
          </w:p>
        </w:tc>
        <w:tc>
          <w:tcPr>
            <w:tcW w:w="1812" w:type="dxa"/>
          </w:tcPr>
          <w:p w14:paraId="54746CBD" w14:textId="77777777" w:rsidR="00B956D2" w:rsidRDefault="00B956D2" w:rsidP="005D5711">
            <w:pPr>
              <w:pStyle w:val="Normal1"/>
              <w:rPr>
                <w:sz w:val="20"/>
                <w:szCs w:val="20"/>
              </w:rPr>
            </w:pPr>
            <w:r>
              <w:rPr>
                <w:sz w:val="20"/>
                <w:szCs w:val="20"/>
              </w:rPr>
              <w:t>1.Tener compras</w:t>
            </w:r>
          </w:p>
          <w:p w14:paraId="117C6641" w14:textId="77777777" w:rsidR="00B956D2" w:rsidRDefault="00B956D2" w:rsidP="005D5711">
            <w:pPr>
              <w:pStyle w:val="Normal1"/>
              <w:rPr>
                <w:sz w:val="20"/>
                <w:szCs w:val="20"/>
              </w:rPr>
            </w:pPr>
            <w:r>
              <w:rPr>
                <w:sz w:val="20"/>
                <w:szCs w:val="20"/>
              </w:rPr>
              <w:t>2.Ir al carrito.</w:t>
            </w:r>
          </w:p>
          <w:p w14:paraId="6C6B8C0D" w14:textId="77777777" w:rsidR="00B956D2" w:rsidRPr="007A721F" w:rsidRDefault="00B956D2" w:rsidP="005D5711">
            <w:pPr>
              <w:pStyle w:val="Normal1"/>
              <w:rPr>
                <w:sz w:val="20"/>
                <w:szCs w:val="20"/>
              </w:rPr>
            </w:pPr>
            <w:r>
              <w:rPr>
                <w:sz w:val="20"/>
                <w:szCs w:val="20"/>
              </w:rPr>
              <w:t>3.Filtrar las compras por “Pendientes”</w:t>
            </w:r>
          </w:p>
        </w:tc>
        <w:tc>
          <w:tcPr>
            <w:tcW w:w="1134" w:type="dxa"/>
          </w:tcPr>
          <w:p w14:paraId="74E8B0A7" w14:textId="77777777" w:rsidR="00B956D2" w:rsidRPr="007A721F" w:rsidRDefault="00B956D2" w:rsidP="005D5711">
            <w:pPr>
              <w:pStyle w:val="Normal1"/>
              <w:rPr>
                <w:sz w:val="20"/>
                <w:szCs w:val="20"/>
              </w:rPr>
            </w:pPr>
          </w:p>
        </w:tc>
        <w:tc>
          <w:tcPr>
            <w:tcW w:w="1417" w:type="dxa"/>
          </w:tcPr>
          <w:p w14:paraId="1DCDE018" w14:textId="77777777" w:rsidR="00B956D2" w:rsidRPr="007A721F" w:rsidRDefault="00B956D2" w:rsidP="005D5711">
            <w:pPr>
              <w:pStyle w:val="Normal1"/>
              <w:rPr>
                <w:sz w:val="20"/>
                <w:szCs w:val="20"/>
              </w:rPr>
            </w:pPr>
            <w:r>
              <w:rPr>
                <w:sz w:val="20"/>
                <w:szCs w:val="20"/>
              </w:rPr>
              <w:t>Se mostrará una lista con las compras posean estado Pendiente de aprobación</w:t>
            </w:r>
          </w:p>
        </w:tc>
        <w:tc>
          <w:tcPr>
            <w:tcW w:w="1276" w:type="dxa"/>
          </w:tcPr>
          <w:p w14:paraId="7E1AC212" w14:textId="77777777" w:rsidR="00B956D2" w:rsidRPr="007A721F" w:rsidRDefault="00B956D2" w:rsidP="005D5711">
            <w:pPr>
              <w:pStyle w:val="Normal1"/>
              <w:rPr>
                <w:sz w:val="20"/>
                <w:szCs w:val="20"/>
              </w:rPr>
            </w:pPr>
          </w:p>
        </w:tc>
        <w:tc>
          <w:tcPr>
            <w:tcW w:w="992" w:type="dxa"/>
          </w:tcPr>
          <w:p w14:paraId="63942612" w14:textId="77777777" w:rsidR="00B956D2" w:rsidRPr="007A721F" w:rsidRDefault="00B956D2" w:rsidP="005D5711">
            <w:pPr>
              <w:pStyle w:val="Normal1"/>
              <w:rPr>
                <w:sz w:val="20"/>
                <w:szCs w:val="20"/>
              </w:rPr>
            </w:pPr>
          </w:p>
        </w:tc>
      </w:tr>
      <w:tr w:rsidR="00B956D2" w14:paraId="75E6B196" w14:textId="77777777" w:rsidTr="005D5711">
        <w:trPr>
          <w:trHeight w:val="1340"/>
        </w:trPr>
        <w:tc>
          <w:tcPr>
            <w:tcW w:w="573" w:type="dxa"/>
          </w:tcPr>
          <w:p w14:paraId="2B80E387" w14:textId="77777777" w:rsidR="00B956D2" w:rsidRPr="007A721F" w:rsidRDefault="00B956D2" w:rsidP="005D5711">
            <w:pPr>
              <w:pStyle w:val="Normal1"/>
              <w:rPr>
                <w:sz w:val="20"/>
                <w:szCs w:val="20"/>
              </w:rPr>
            </w:pPr>
            <w:r>
              <w:rPr>
                <w:sz w:val="20"/>
                <w:szCs w:val="20"/>
              </w:rPr>
              <w:t>F04-T03</w:t>
            </w:r>
          </w:p>
        </w:tc>
        <w:tc>
          <w:tcPr>
            <w:tcW w:w="1296" w:type="dxa"/>
          </w:tcPr>
          <w:p w14:paraId="0AA57D0D" w14:textId="77777777" w:rsidR="00B956D2" w:rsidRPr="007A721F" w:rsidRDefault="00B956D2" w:rsidP="005D5711">
            <w:pPr>
              <w:pStyle w:val="Normal1"/>
              <w:rPr>
                <w:sz w:val="20"/>
                <w:szCs w:val="20"/>
              </w:rPr>
            </w:pPr>
            <w:r>
              <w:rPr>
                <w:sz w:val="20"/>
                <w:szCs w:val="20"/>
              </w:rPr>
              <w:t>Seleccionar el filtro de compras “Canceladas”</w:t>
            </w:r>
          </w:p>
        </w:tc>
        <w:tc>
          <w:tcPr>
            <w:tcW w:w="1812" w:type="dxa"/>
          </w:tcPr>
          <w:p w14:paraId="09BB0862" w14:textId="77777777" w:rsidR="00B956D2" w:rsidRDefault="00B956D2" w:rsidP="005D5711">
            <w:pPr>
              <w:pStyle w:val="Normal1"/>
              <w:rPr>
                <w:sz w:val="20"/>
                <w:szCs w:val="20"/>
              </w:rPr>
            </w:pPr>
            <w:r>
              <w:rPr>
                <w:sz w:val="20"/>
                <w:szCs w:val="20"/>
              </w:rPr>
              <w:t>1.Tener compras</w:t>
            </w:r>
          </w:p>
          <w:p w14:paraId="673D54F7" w14:textId="77777777" w:rsidR="00B956D2" w:rsidRDefault="00B956D2" w:rsidP="005D5711">
            <w:pPr>
              <w:pStyle w:val="Normal1"/>
              <w:rPr>
                <w:sz w:val="20"/>
                <w:szCs w:val="20"/>
              </w:rPr>
            </w:pPr>
            <w:r>
              <w:rPr>
                <w:sz w:val="20"/>
                <w:szCs w:val="20"/>
              </w:rPr>
              <w:t>2.Ir al carrito.</w:t>
            </w:r>
          </w:p>
          <w:p w14:paraId="36F17EDE" w14:textId="77777777" w:rsidR="00B956D2" w:rsidRPr="007A721F" w:rsidRDefault="00B956D2" w:rsidP="005D5711">
            <w:pPr>
              <w:pStyle w:val="Normal1"/>
              <w:rPr>
                <w:sz w:val="20"/>
                <w:szCs w:val="20"/>
              </w:rPr>
            </w:pPr>
            <w:r>
              <w:rPr>
                <w:sz w:val="20"/>
                <w:szCs w:val="20"/>
              </w:rPr>
              <w:t>3.Filtrar las compras por “Canceladas”</w:t>
            </w:r>
          </w:p>
        </w:tc>
        <w:tc>
          <w:tcPr>
            <w:tcW w:w="1134" w:type="dxa"/>
          </w:tcPr>
          <w:p w14:paraId="699CDD24" w14:textId="77777777" w:rsidR="00B956D2" w:rsidRPr="007A721F" w:rsidRDefault="00B956D2" w:rsidP="005D5711">
            <w:pPr>
              <w:pStyle w:val="Normal1"/>
              <w:rPr>
                <w:sz w:val="20"/>
                <w:szCs w:val="20"/>
              </w:rPr>
            </w:pPr>
          </w:p>
        </w:tc>
        <w:tc>
          <w:tcPr>
            <w:tcW w:w="1417" w:type="dxa"/>
          </w:tcPr>
          <w:p w14:paraId="41DCADC2" w14:textId="77777777" w:rsidR="00B956D2" w:rsidRPr="007A721F" w:rsidRDefault="00B956D2" w:rsidP="005D5711">
            <w:pPr>
              <w:pStyle w:val="Normal1"/>
              <w:rPr>
                <w:sz w:val="20"/>
                <w:szCs w:val="20"/>
              </w:rPr>
            </w:pPr>
            <w:r>
              <w:rPr>
                <w:sz w:val="20"/>
                <w:szCs w:val="20"/>
              </w:rPr>
              <w:t>Se mostrará una lista con las compras que fueron Canceladas por el Comprador</w:t>
            </w:r>
          </w:p>
        </w:tc>
        <w:tc>
          <w:tcPr>
            <w:tcW w:w="1276" w:type="dxa"/>
          </w:tcPr>
          <w:p w14:paraId="4A02B2BC" w14:textId="77777777" w:rsidR="00B956D2" w:rsidRPr="007A721F" w:rsidRDefault="00B956D2" w:rsidP="005D5711">
            <w:pPr>
              <w:pStyle w:val="Normal1"/>
              <w:rPr>
                <w:sz w:val="20"/>
                <w:szCs w:val="20"/>
              </w:rPr>
            </w:pPr>
          </w:p>
        </w:tc>
        <w:tc>
          <w:tcPr>
            <w:tcW w:w="992" w:type="dxa"/>
          </w:tcPr>
          <w:p w14:paraId="648FA62B" w14:textId="77777777" w:rsidR="00B956D2" w:rsidRPr="007A721F" w:rsidRDefault="00B956D2" w:rsidP="005D5711">
            <w:pPr>
              <w:pStyle w:val="Normal1"/>
              <w:rPr>
                <w:sz w:val="20"/>
                <w:szCs w:val="20"/>
              </w:rPr>
            </w:pPr>
          </w:p>
        </w:tc>
      </w:tr>
      <w:tr w:rsidR="00B956D2" w14:paraId="45CBABF2" w14:textId="77777777" w:rsidTr="005D5711">
        <w:trPr>
          <w:trHeight w:val="1340"/>
        </w:trPr>
        <w:tc>
          <w:tcPr>
            <w:tcW w:w="573" w:type="dxa"/>
          </w:tcPr>
          <w:p w14:paraId="2E37ABE6" w14:textId="77777777" w:rsidR="00B956D2" w:rsidRDefault="00B956D2" w:rsidP="005D5711">
            <w:pPr>
              <w:pStyle w:val="Normal1"/>
              <w:rPr>
                <w:sz w:val="20"/>
                <w:szCs w:val="20"/>
              </w:rPr>
            </w:pPr>
            <w:r>
              <w:rPr>
                <w:sz w:val="20"/>
                <w:szCs w:val="20"/>
              </w:rPr>
              <w:t>F04-T04</w:t>
            </w:r>
          </w:p>
        </w:tc>
        <w:tc>
          <w:tcPr>
            <w:tcW w:w="1296" w:type="dxa"/>
          </w:tcPr>
          <w:p w14:paraId="28CA5951" w14:textId="77777777" w:rsidR="00B956D2" w:rsidRDefault="00B956D2" w:rsidP="005D5711">
            <w:pPr>
              <w:pStyle w:val="Normal1"/>
              <w:rPr>
                <w:sz w:val="20"/>
                <w:szCs w:val="20"/>
              </w:rPr>
            </w:pPr>
            <w:r>
              <w:rPr>
                <w:sz w:val="20"/>
                <w:szCs w:val="20"/>
              </w:rPr>
              <w:t>El saldo de la cuenta es inferior al monto a pagar.</w:t>
            </w:r>
          </w:p>
        </w:tc>
        <w:tc>
          <w:tcPr>
            <w:tcW w:w="1812" w:type="dxa"/>
          </w:tcPr>
          <w:p w14:paraId="75D14C31" w14:textId="77777777" w:rsidR="00B956D2" w:rsidRDefault="00B956D2" w:rsidP="005D5711">
            <w:pPr>
              <w:pStyle w:val="Normal1"/>
              <w:rPr>
                <w:sz w:val="20"/>
                <w:szCs w:val="20"/>
              </w:rPr>
            </w:pPr>
            <w:r>
              <w:rPr>
                <w:sz w:val="20"/>
                <w:szCs w:val="20"/>
              </w:rPr>
              <w:t>1. Tener saldo insuficiente.</w:t>
            </w:r>
          </w:p>
          <w:p w14:paraId="7964F6D9" w14:textId="77777777" w:rsidR="00B956D2" w:rsidRDefault="00B956D2" w:rsidP="005D5711">
            <w:pPr>
              <w:pStyle w:val="Normal1"/>
              <w:rPr>
                <w:sz w:val="20"/>
                <w:szCs w:val="20"/>
              </w:rPr>
            </w:pPr>
            <w:r>
              <w:rPr>
                <w:sz w:val="20"/>
                <w:szCs w:val="20"/>
              </w:rPr>
              <w:t>2.Presionar el botón de comprar.</w:t>
            </w:r>
          </w:p>
        </w:tc>
        <w:tc>
          <w:tcPr>
            <w:tcW w:w="1134" w:type="dxa"/>
          </w:tcPr>
          <w:p w14:paraId="315ED732" w14:textId="77777777" w:rsidR="00B956D2" w:rsidRPr="007A721F" w:rsidRDefault="00B956D2" w:rsidP="005D5711">
            <w:pPr>
              <w:pStyle w:val="Normal1"/>
              <w:rPr>
                <w:sz w:val="20"/>
                <w:szCs w:val="20"/>
              </w:rPr>
            </w:pPr>
          </w:p>
        </w:tc>
        <w:tc>
          <w:tcPr>
            <w:tcW w:w="1417" w:type="dxa"/>
          </w:tcPr>
          <w:p w14:paraId="1E727674" w14:textId="77777777" w:rsidR="00B956D2" w:rsidRDefault="00B956D2" w:rsidP="005D5711">
            <w:pPr>
              <w:pStyle w:val="Normal1"/>
              <w:rPr>
                <w:sz w:val="20"/>
                <w:szCs w:val="20"/>
              </w:rPr>
            </w:pPr>
            <w:r>
              <w:rPr>
                <w:sz w:val="20"/>
                <w:szCs w:val="20"/>
              </w:rPr>
              <w:t>Su saldo no es suficiente para realizar esta compra.</w:t>
            </w:r>
          </w:p>
        </w:tc>
        <w:tc>
          <w:tcPr>
            <w:tcW w:w="1276" w:type="dxa"/>
          </w:tcPr>
          <w:p w14:paraId="2836F917" w14:textId="77777777" w:rsidR="00B956D2" w:rsidRPr="007A721F" w:rsidRDefault="00B956D2" w:rsidP="005D5711">
            <w:pPr>
              <w:pStyle w:val="Normal1"/>
              <w:rPr>
                <w:sz w:val="20"/>
                <w:szCs w:val="20"/>
              </w:rPr>
            </w:pPr>
          </w:p>
        </w:tc>
        <w:tc>
          <w:tcPr>
            <w:tcW w:w="992" w:type="dxa"/>
          </w:tcPr>
          <w:p w14:paraId="5FFE9CA1" w14:textId="77777777" w:rsidR="00B956D2" w:rsidRPr="007A721F" w:rsidRDefault="00B956D2" w:rsidP="005D5711">
            <w:pPr>
              <w:pStyle w:val="Normal1"/>
              <w:rPr>
                <w:sz w:val="20"/>
                <w:szCs w:val="20"/>
              </w:rPr>
            </w:pPr>
          </w:p>
        </w:tc>
      </w:tr>
    </w:tbl>
    <w:p w14:paraId="31904C7D" w14:textId="77777777" w:rsidR="00B956D2" w:rsidRDefault="00B956D2" w:rsidP="00B956D2">
      <w:pPr>
        <w:pStyle w:val="Normal1"/>
        <w:rPr>
          <w:bCs/>
          <w:color w:val="808080" w:themeColor="background1" w:themeShade="80"/>
        </w:rPr>
      </w:pPr>
    </w:p>
    <w:p w14:paraId="07D32EA1" w14:textId="77777777" w:rsidR="00B956D2" w:rsidRDefault="00B956D2" w:rsidP="00B956D2">
      <w:pPr>
        <w:pStyle w:val="Normal1"/>
        <w:rPr>
          <w:b/>
        </w:rPr>
      </w:pPr>
    </w:p>
    <w:p w14:paraId="4BB09A73" w14:textId="77777777" w:rsidR="00B956D2" w:rsidRDefault="00B956D2" w:rsidP="00B956D2">
      <w:pPr>
        <w:pStyle w:val="Normal1"/>
        <w:rPr>
          <w:b/>
        </w:rPr>
      </w:pPr>
    </w:p>
    <w:p w14:paraId="5121FDF3" w14:textId="77777777" w:rsidR="00B956D2" w:rsidRDefault="00B956D2" w:rsidP="00B956D2">
      <w:pPr>
        <w:pStyle w:val="Normal1"/>
        <w:rPr>
          <w:b/>
        </w:rPr>
      </w:pPr>
    </w:p>
    <w:p w14:paraId="20183AC1" w14:textId="77777777" w:rsidR="00B956D2" w:rsidRDefault="00B956D2" w:rsidP="00B956D2">
      <w:pPr>
        <w:pStyle w:val="Normal1"/>
        <w:rPr>
          <w:b/>
        </w:rPr>
      </w:pPr>
    </w:p>
    <w:p w14:paraId="5C92D208" w14:textId="77777777" w:rsidR="00B956D2" w:rsidRDefault="00B956D2" w:rsidP="00B956D2">
      <w:pPr>
        <w:pStyle w:val="Normal1"/>
        <w:rPr>
          <w:b/>
        </w:rPr>
      </w:pPr>
    </w:p>
    <w:p w14:paraId="07906788" w14:textId="77777777" w:rsidR="00B956D2" w:rsidRDefault="00B956D2" w:rsidP="00B956D2">
      <w:pPr>
        <w:pStyle w:val="Normal1"/>
        <w:rPr>
          <w:b/>
        </w:rPr>
      </w:pPr>
    </w:p>
    <w:p w14:paraId="2BFD12E0" w14:textId="36901B6C" w:rsidR="00B956D2" w:rsidRDefault="00B956D2" w:rsidP="00B956D2">
      <w:pPr>
        <w:pStyle w:val="Normal1"/>
        <w:rPr>
          <w:b/>
        </w:rPr>
      </w:pPr>
    </w:p>
    <w:p w14:paraId="5178C856" w14:textId="77777777" w:rsidR="00DB3DD9" w:rsidRDefault="00DB3DD9" w:rsidP="00B956D2">
      <w:pPr>
        <w:pStyle w:val="Normal1"/>
        <w:rPr>
          <w:b/>
        </w:rPr>
      </w:pPr>
    </w:p>
    <w:p w14:paraId="26C9D380" w14:textId="77777777" w:rsidR="00B956D2" w:rsidRDefault="00B956D2" w:rsidP="00B956D2">
      <w:pPr>
        <w:pStyle w:val="Normal1"/>
        <w:rPr>
          <w:b/>
        </w:rPr>
      </w:pPr>
    </w:p>
    <w:p w14:paraId="27C38ADA" w14:textId="77777777" w:rsidR="00B956D2" w:rsidRDefault="00B956D2" w:rsidP="00B956D2">
      <w:pPr>
        <w:pStyle w:val="Normal1"/>
        <w:rPr>
          <w:b/>
        </w:rPr>
      </w:pPr>
    </w:p>
    <w:p w14:paraId="13B28D43" w14:textId="77777777" w:rsidR="00B956D2" w:rsidRDefault="00B956D2" w:rsidP="00B956D2">
      <w:pPr>
        <w:pStyle w:val="Normal1"/>
        <w:rPr>
          <w:bCs/>
          <w:color w:val="808080" w:themeColor="background1" w:themeShade="80"/>
        </w:rPr>
      </w:pPr>
      <w:r>
        <w:rPr>
          <w:b/>
        </w:rPr>
        <w:lastRenderedPageBreak/>
        <w:t>F-05: Productos en oferta.</w:t>
      </w:r>
      <w:r>
        <w:rPr>
          <w:b/>
        </w:rPr>
        <w:br/>
        <w:t xml:space="preserve">Precondiciones: </w:t>
      </w:r>
      <w:r>
        <w:rPr>
          <w:sz w:val="20"/>
          <w:szCs w:val="20"/>
        </w:rPr>
        <w:t>- Algún administrador debe de haber puesto en oferta algún producto.</w:t>
      </w:r>
    </w:p>
    <w:tbl>
      <w:tblPr>
        <w:tblStyle w:val="Tablaconcuadrcula"/>
        <w:tblW w:w="8500" w:type="dxa"/>
        <w:tblLook w:val="04A0" w:firstRow="1" w:lastRow="0" w:firstColumn="1" w:lastColumn="0" w:noHBand="0" w:noVBand="1"/>
      </w:tblPr>
      <w:tblGrid>
        <w:gridCol w:w="572"/>
        <w:gridCol w:w="1399"/>
        <w:gridCol w:w="1831"/>
        <w:gridCol w:w="1037"/>
        <w:gridCol w:w="1393"/>
        <w:gridCol w:w="1276"/>
        <w:gridCol w:w="992"/>
      </w:tblGrid>
      <w:tr w:rsidR="00B956D2" w14:paraId="2F3CA01A" w14:textId="77777777" w:rsidTr="005D5711">
        <w:trPr>
          <w:trHeight w:val="767"/>
        </w:trPr>
        <w:tc>
          <w:tcPr>
            <w:tcW w:w="572" w:type="dxa"/>
          </w:tcPr>
          <w:p w14:paraId="43E2026E" w14:textId="77777777" w:rsidR="00B956D2" w:rsidRPr="002061CF" w:rsidRDefault="00B956D2" w:rsidP="005D5711">
            <w:pPr>
              <w:pStyle w:val="Normal1"/>
              <w:rPr>
                <w:b/>
                <w:sz w:val="20"/>
                <w:szCs w:val="20"/>
              </w:rPr>
            </w:pPr>
            <w:r w:rsidRPr="002061CF">
              <w:rPr>
                <w:b/>
                <w:sz w:val="20"/>
                <w:szCs w:val="20"/>
              </w:rPr>
              <w:t>ID</w:t>
            </w:r>
          </w:p>
        </w:tc>
        <w:tc>
          <w:tcPr>
            <w:tcW w:w="1399" w:type="dxa"/>
          </w:tcPr>
          <w:p w14:paraId="50840D8D" w14:textId="77777777" w:rsidR="00B956D2" w:rsidRPr="002061CF" w:rsidRDefault="00B956D2" w:rsidP="005D5711">
            <w:pPr>
              <w:pStyle w:val="Normal1"/>
              <w:rPr>
                <w:b/>
                <w:sz w:val="20"/>
                <w:szCs w:val="20"/>
              </w:rPr>
            </w:pPr>
            <w:r w:rsidRPr="002061CF">
              <w:rPr>
                <w:b/>
                <w:sz w:val="20"/>
                <w:szCs w:val="20"/>
              </w:rPr>
              <w:t>Escenario de test</w:t>
            </w:r>
          </w:p>
        </w:tc>
        <w:tc>
          <w:tcPr>
            <w:tcW w:w="1831" w:type="dxa"/>
          </w:tcPr>
          <w:p w14:paraId="7508C105" w14:textId="77777777" w:rsidR="00B956D2" w:rsidRPr="002061CF" w:rsidRDefault="00B956D2" w:rsidP="005D5711">
            <w:pPr>
              <w:pStyle w:val="Normal1"/>
              <w:rPr>
                <w:b/>
                <w:sz w:val="20"/>
                <w:szCs w:val="20"/>
              </w:rPr>
            </w:pPr>
            <w:r w:rsidRPr="002061CF">
              <w:rPr>
                <w:b/>
                <w:sz w:val="20"/>
                <w:szCs w:val="20"/>
              </w:rPr>
              <w:t>Pasos</w:t>
            </w:r>
          </w:p>
        </w:tc>
        <w:tc>
          <w:tcPr>
            <w:tcW w:w="1037" w:type="dxa"/>
          </w:tcPr>
          <w:p w14:paraId="6BE1E51C" w14:textId="77777777" w:rsidR="00B956D2" w:rsidRPr="002061CF" w:rsidRDefault="00B956D2" w:rsidP="005D5711">
            <w:pPr>
              <w:pStyle w:val="Normal1"/>
              <w:rPr>
                <w:b/>
                <w:sz w:val="20"/>
                <w:szCs w:val="20"/>
              </w:rPr>
            </w:pPr>
            <w:r w:rsidRPr="002061CF">
              <w:rPr>
                <w:b/>
                <w:sz w:val="20"/>
                <w:szCs w:val="20"/>
              </w:rPr>
              <w:t>Datos Utilizados</w:t>
            </w:r>
          </w:p>
        </w:tc>
        <w:tc>
          <w:tcPr>
            <w:tcW w:w="1393" w:type="dxa"/>
          </w:tcPr>
          <w:p w14:paraId="541F4C98" w14:textId="77777777" w:rsidR="00B956D2" w:rsidRPr="002061CF" w:rsidRDefault="00B956D2" w:rsidP="005D5711">
            <w:pPr>
              <w:pStyle w:val="Normal1"/>
              <w:rPr>
                <w:b/>
                <w:sz w:val="20"/>
                <w:szCs w:val="20"/>
              </w:rPr>
            </w:pPr>
            <w:r w:rsidRPr="002061CF">
              <w:rPr>
                <w:b/>
                <w:sz w:val="20"/>
                <w:szCs w:val="20"/>
              </w:rPr>
              <w:t>Resultado Esperado</w:t>
            </w:r>
          </w:p>
        </w:tc>
        <w:tc>
          <w:tcPr>
            <w:tcW w:w="1276" w:type="dxa"/>
          </w:tcPr>
          <w:p w14:paraId="4FCA52F0" w14:textId="77777777" w:rsidR="00B956D2" w:rsidRPr="002061CF" w:rsidRDefault="00B956D2" w:rsidP="005D5711">
            <w:pPr>
              <w:pStyle w:val="Normal1"/>
              <w:rPr>
                <w:b/>
                <w:sz w:val="20"/>
                <w:szCs w:val="20"/>
              </w:rPr>
            </w:pPr>
            <w:r w:rsidRPr="002061CF">
              <w:rPr>
                <w:b/>
                <w:sz w:val="20"/>
                <w:szCs w:val="20"/>
              </w:rPr>
              <w:t>Resultado Obtenido</w:t>
            </w:r>
          </w:p>
        </w:tc>
        <w:tc>
          <w:tcPr>
            <w:tcW w:w="992" w:type="dxa"/>
          </w:tcPr>
          <w:p w14:paraId="1FDC945C" w14:textId="77777777" w:rsidR="00B956D2" w:rsidRPr="002061CF" w:rsidRDefault="00B956D2" w:rsidP="005D5711">
            <w:pPr>
              <w:pStyle w:val="Normal1"/>
              <w:rPr>
                <w:b/>
                <w:sz w:val="20"/>
                <w:szCs w:val="20"/>
              </w:rPr>
            </w:pPr>
            <w:r w:rsidRPr="002061CF">
              <w:rPr>
                <w:b/>
                <w:sz w:val="20"/>
                <w:szCs w:val="20"/>
              </w:rPr>
              <w:t>Estado (F = Falla,</w:t>
            </w:r>
          </w:p>
          <w:p w14:paraId="6C3458B9" w14:textId="77777777" w:rsidR="00B956D2" w:rsidRPr="002061CF" w:rsidRDefault="00B956D2" w:rsidP="005D5711">
            <w:pPr>
              <w:pStyle w:val="Normal1"/>
              <w:rPr>
                <w:b/>
                <w:sz w:val="20"/>
                <w:szCs w:val="20"/>
              </w:rPr>
            </w:pPr>
            <w:r w:rsidRPr="002061CF">
              <w:rPr>
                <w:b/>
                <w:sz w:val="20"/>
                <w:szCs w:val="20"/>
              </w:rPr>
              <w:t>P = Pasa)</w:t>
            </w:r>
          </w:p>
        </w:tc>
      </w:tr>
      <w:tr w:rsidR="00B956D2" w14:paraId="7C04CB1F" w14:textId="77777777" w:rsidTr="005D5711">
        <w:trPr>
          <w:trHeight w:val="1250"/>
        </w:trPr>
        <w:tc>
          <w:tcPr>
            <w:tcW w:w="572" w:type="dxa"/>
          </w:tcPr>
          <w:p w14:paraId="43D6D8B1" w14:textId="77777777" w:rsidR="00B956D2" w:rsidRPr="007A721F" w:rsidRDefault="00B956D2" w:rsidP="005D5711">
            <w:pPr>
              <w:pStyle w:val="Normal1"/>
              <w:rPr>
                <w:sz w:val="20"/>
                <w:szCs w:val="20"/>
              </w:rPr>
            </w:pPr>
            <w:r>
              <w:rPr>
                <w:sz w:val="20"/>
                <w:szCs w:val="20"/>
              </w:rPr>
              <w:t>F05-T01</w:t>
            </w:r>
          </w:p>
        </w:tc>
        <w:tc>
          <w:tcPr>
            <w:tcW w:w="1399" w:type="dxa"/>
          </w:tcPr>
          <w:p w14:paraId="2443D093" w14:textId="77777777" w:rsidR="00B956D2" w:rsidRPr="007A721F" w:rsidRDefault="00B956D2" w:rsidP="005D5711">
            <w:pPr>
              <w:pStyle w:val="Normal1"/>
              <w:rPr>
                <w:sz w:val="20"/>
                <w:szCs w:val="20"/>
              </w:rPr>
            </w:pPr>
            <w:r>
              <w:rPr>
                <w:sz w:val="20"/>
                <w:szCs w:val="20"/>
              </w:rPr>
              <w:t>Intentar comprar un producto en oferta.</w:t>
            </w:r>
          </w:p>
        </w:tc>
        <w:tc>
          <w:tcPr>
            <w:tcW w:w="1831" w:type="dxa"/>
          </w:tcPr>
          <w:p w14:paraId="58A55BD0" w14:textId="77777777" w:rsidR="00B956D2" w:rsidRDefault="00B956D2" w:rsidP="005D5711">
            <w:pPr>
              <w:pStyle w:val="Normal1"/>
              <w:rPr>
                <w:sz w:val="20"/>
                <w:szCs w:val="20"/>
              </w:rPr>
            </w:pPr>
            <w:r>
              <w:rPr>
                <w:sz w:val="20"/>
                <w:szCs w:val="20"/>
              </w:rPr>
              <w:t>1.Seleccionar 2 productos en oferta distintos o más.</w:t>
            </w:r>
          </w:p>
          <w:p w14:paraId="5AC00E2E" w14:textId="77777777" w:rsidR="00B956D2" w:rsidRPr="007A721F" w:rsidRDefault="00B956D2" w:rsidP="005D5711">
            <w:pPr>
              <w:pStyle w:val="Normal1"/>
              <w:rPr>
                <w:sz w:val="20"/>
                <w:szCs w:val="20"/>
              </w:rPr>
            </w:pPr>
            <w:r>
              <w:rPr>
                <w:sz w:val="20"/>
                <w:szCs w:val="20"/>
              </w:rPr>
              <w:t>2.Darle al botón de comprar.</w:t>
            </w:r>
          </w:p>
        </w:tc>
        <w:tc>
          <w:tcPr>
            <w:tcW w:w="1037" w:type="dxa"/>
          </w:tcPr>
          <w:p w14:paraId="14ECEFD4" w14:textId="77777777" w:rsidR="00B956D2" w:rsidRPr="007A721F" w:rsidRDefault="00B956D2" w:rsidP="005D5711">
            <w:pPr>
              <w:pStyle w:val="Normal1"/>
              <w:rPr>
                <w:sz w:val="20"/>
                <w:szCs w:val="20"/>
              </w:rPr>
            </w:pPr>
          </w:p>
        </w:tc>
        <w:tc>
          <w:tcPr>
            <w:tcW w:w="1393" w:type="dxa"/>
          </w:tcPr>
          <w:p w14:paraId="60B947D1" w14:textId="77777777" w:rsidR="00B956D2" w:rsidRPr="007A721F" w:rsidRDefault="00B956D2" w:rsidP="005D5711">
            <w:pPr>
              <w:pStyle w:val="Normal1"/>
              <w:rPr>
                <w:sz w:val="20"/>
                <w:szCs w:val="20"/>
              </w:rPr>
            </w:pPr>
            <w:r>
              <w:rPr>
                <w:sz w:val="20"/>
                <w:szCs w:val="20"/>
              </w:rPr>
              <w:t>No se puede comprar más de 1 producto que este en oferta a la vez.</w:t>
            </w:r>
          </w:p>
        </w:tc>
        <w:tc>
          <w:tcPr>
            <w:tcW w:w="1276" w:type="dxa"/>
          </w:tcPr>
          <w:p w14:paraId="3F0518C8" w14:textId="77777777" w:rsidR="00B956D2" w:rsidRPr="007A721F" w:rsidRDefault="00B956D2" w:rsidP="005D5711">
            <w:pPr>
              <w:pStyle w:val="Normal1"/>
              <w:rPr>
                <w:sz w:val="20"/>
                <w:szCs w:val="20"/>
              </w:rPr>
            </w:pPr>
          </w:p>
        </w:tc>
        <w:tc>
          <w:tcPr>
            <w:tcW w:w="992" w:type="dxa"/>
          </w:tcPr>
          <w:p w14:paraId="41949429" w14:textId="77777777" w:rsidR="00B956D2" w:rsidRPr="007A721F" w:rsidRDefault="00B956D2" w:rsidP="005D5711">
            <w:pPr>
              <w:pStyle w:val="Normal1"/>
              <w:rPr>
                <w:sz w:val="20"/>
                <w:szCs w:val="20"/>
              </w:rPr>
            </w:pPr>
          </w:p>
        </w:tc>
      </w:tr>
      <w:tr w:rsidR="00B956D2" w14:paraId="1C80C945" w14:textId="77777777" w:rsidTr="005D5711">
        <w:trPr>
          <w:trHeight w:val="1340"/>
        </w:trPr>
        <w:tc>
          <w:tcPr>
            <w:tcW w:w="572" w:type="dxa"/>
          </w:tcPr>
          <w:p w14:paraId="5EF1697C" w14:textId="77777777" w:rsidR="00B956D2" w:rsidRPr="007A721F" w:rsidRDefault="00B956D2" w:rsidP="005D5711">
            <w:pPr>
              <w:pStyle w:val="Normal1"/>
              <w:rPr>
                <w:sz w:val="20"/>
                <w:szCs w:val="20"/>
              </w:rPr>
            </w:pPr>
            <w:r>
              <w:rPr>
                <w:sz w:val="20"/>
                <w:szCs w:val="20"/>
              </w:rPr>
              <w:t>F05-T02</w:t>
            </w:r>
          </w:p>
        </w:tc>
        <w:tc>
          <w:tcPr>
            <w:tcW w:w="1399" w:type="dxa"/>
          </w:tcPr>
          <w:p w14:paraId="6E689263" w14:textId="77777777" w:rsidR="00B956D2" w:rsidRPr="007A721F" w:rsidRDefault="00B956D2" w:rsidP="005D5711">
            <w:pPr>
              <w:pStyle w:val="Normal1"/>
              <w:rPr>
                <w:sz w:val="20"/>
                <w:szCs w:val="20"/>
              </w:rPr>
            </w:pPr>
            <w:r>
              <w:rPr>
                <w:sz w:val="20"/>
                <w:szCs w:val="20"/>
              </w:rPr>
              <w:t>Intentar comprar más del stock disponible</w:t>
            </w:r>
          </w:p>
        </w:tc>
        <w:tc>
          <w:tcPr>
            <w:tcW w:w="1831" w:type="dxa"/>
          </w:tcPr>
          <w:p w14:paraId="3CC4BFB9" w14:textId="77777777" w:rsidR="00B956D2" w:rsidRDefault="00B956D2" w:rsidP="005D5711">
            <w:pPr>
              <w:pStyle w:val="Normal1"/>
              <w:rPr>
                <w:sz w:val="20"/>
                <w:szCs w:val="20"/>
              </w:rPr>
            </w:pPr>
            <w:r>
              <w:rPr>
                <w:sz w:val="20"/>
                <w:szCs w:val="20"/>
              </w:rPr>
              <w:t>1.Seleccionar una cantidad de ítems mayor que la cantidad de stock del mismo producto en oferta.</w:t>
            </w:r>
          </w:p>
          <w:p w14:paraId="62FBFB70" w14:textId="77777777" w:rsidR="00B956D2" w:rsidRPr="007A721F" w:rsidRDefault="00B956D2" w:rsidP="005D5711">
            <w:pPr>
              <w:pStyle w:val="Normal1"/>
              <w:rPr>
                <w:sz w:val="20"/>
                <w:szCs w:val="20"/>
              </w:rPr>
            </w:pPr>
            <w:r>
              <w:rPr>
                <w:sz w:val="20"/>
                <w:szCs w:val="20"/>
              </w:rPr>
              <w:t>2.Presionar el botón de comprar</w:t>
            </w:r>
          </w:p>
        </w:tc>
        <w:tc>
          <w:tcPr>
            <w:tcW w:w="1037" w:type="dxa"/>
          </w:tcPr>
          <w:p w14:paraId="77E9F2B7" w14:textId="77777777" w:rsidR="00B956D2" w:rsidRPr="007A721F" w:rsidRDefault="00B956D2" w:rsidP="005D5711">
            <w:pPr>
              <w:pStyle w:val="Normal1"/>
              <w:rPr>
                <w:sz w:val="20"/>
                <w:szCs w:val="20"/>
              </w:rPr>
            </w:pPr>
          </w:p>
        </w:tc>
        <w:tc>
          <w:tcPr>
            <w:tcW w:w="1393" w:type="dxa"/>
          </w:tcPr>
          <w:p w14:paraId="6511606C" w14:textId="77777777" w:rsidR="00B956D2" w:rsidRPr="007A721F" w:rsidRDefault="00B956D2" w:rsidP="005D5711">
            <w:pPr>
              <w:pStyle w:val="Normal1"/>
              <w:rPr>
                <w:sz w:val="20"/>
                <w:szCs w:val="20"/>
              </w:rPr>
            </w:pPr>
            <w:r>
              <w:rPr>
                <w:sz w:val="20"/>
                <w:szCs w:val="20"/>
              </w:rPr>
              <w:t>No se puede realizar la compra. No hay stock suficiente.</w:t>
            </w:r>
          </w:p>
        </w:tc>
        <w:tc>
          <w:tcPr>
            <w:tcW w:w="1276" w:type="dxa"/>
          </w:tcPr>
          <w:p w14:paraId="66ACF882" w14:textId="77777777" w:rsidR="00B956D2" w:rsidRPr="007A721F" w:rsidRDefault="00B956D2" w:rsidP="005D5711">
            <w:pPr>
              <w:pStyle w:val="Normal1"/>
              <w:rPr>
                <w:sz w:val="20"/>
                <w:szCs w:val="20"/>
              </w:rPr>
            </w:pPr>
          </w:p>
        </w:tc>
        <w:tc>
          <w:tcPr>
            <w:tcW w:w="992" w:type="dxa"/>
          </w:tcPr>
          <w:p w14:paraId="14C674F0" w14:textId="77777777" w:rsidR="00B956D2" w:rsidRPr="007A721F" w:rsidRDefault="00B956D2" w:rsidP="005D5711">
            <w:pPr>
              <w:pStyle w:val="Normal1"/>
              <w:rPr>
                <w:sz w:val="20"/>
                <w:szCs w:val="20"/>
              </w:rPr>
            </w:pPr>
          </w:p>
        </w:tc>
      </w:tr>
      <w:tr w:rsidR="00B956D2" w14:paraId="3F4D4BDC" w14:textId="77777777" w:rsidTr="005D5711">
        <w:trPr>
          <w:trHeight w:val="1340"/>
        </w:trPr>
        <w:tc>
          <w:tcPr>
            <w:tcW w:w="572" w:type="dxa"/>
          </w:tcPr>
          <w:p w14:paraId="13B62ABF" w14:textId="77777777" w:rsidR="00B956D2" w:rsidRDefault="00B956D2" w:rsidP="005D5711">
            <w:pPr>
              <w:pStyle w:val="Normal1"/>
              <w:rPr>
                <w:sz w:val="20"/>
                <w:szCs w:val="20"/>
              </w:rPr>
            </w:pPr>
            <w:r>
              <w:rPr>
                <w:sz w:val="20"/>
                <w:szCs w:val="20"/>
              </w:rPr>
              <w:t>F05-T03</w:t>
            </w:r>
          </w:p>
        </w:tc>
        <w:tc>
          <w:tcPr>
            <w:tcW w:w="1399" w:type="dxa"/>
          </w:tcPr>
          <w:p w14:paraId="4E928A39" w14:textId="77777777" w:rsidR="00B956D2" w:rsidRDefault="00B956D2" w:rsidP="005D5711">
            <w:pPr>
              <w:pStyle w:val="Normal1"/>
              <w:rPr>
                <w:sz w:val="20"/>
                <w:szCs w:val="20"/>
              </w:rPr>
            </w:pPr>
            <w:r>
              <w:rPr>
                <w:sz w:val="20"/>
                <w:szCs w:val="20"/>
              </w:rPr>
              <w:t>El saldo de la cuenta es inferior al monto a pagar.</w:t>
            </w:r>
          </w:p>
        </w:tc>
        <w:tc>
          <w:tcPr>
            <w:tcW w:w="1831" w:type="dxa"/>
          </w:tcPr>
          <w:p w14:paraId="66CD8652" w14:textId="77777777" w:rsidR="00B956D2" w:rsidRDefault="00B956D2" w:rsidP="005D5711">
            <w:pPr>
              <w:pStyle w:val="Normal1"/>
              <w:rPr>
                <w:sz w:val="20"/>
                <w:szCs w:val="20"/>
              </w:rPr>
            </w:pPr>
            <w:r>
              <w:rPr>
                <w:sz w:val="20"/>
                <w:szCs w:val="20"/>
              </w:rPr>
              <w:t>1. Tener saldo insuficiente.</w:t>
            </w:r>
          </w:p>
          <w:p w14:paraId="75A6DAEB" w14:textId="77777777" w:rsidR="00B956D2" w:rsidRDefault="00B956D2" w:rsidP="005D5711">
            <w:pPr>
              <w:pStyle w:val="Normal1"/>
              <w:rPr>
                <w:sz w:val="20"/>
                <w:szCs w:val="20"/>
              </w:rPr>
            </w:pPr>
            <w:r>
              <w:rPr>
                <w:sz w:val="20"/>
                <w:szCs w:val="20"/>
              </w:rPr>
              <w:t>2.Presionar el botón de comprar.</w:t>
            </w:r>
          </w:p>
        </w:tc>
        <w:tc>
          <w:tcPr>
            <w:tcW w:w="1037" w:type="dxa"/>
          </w:tcPr>
          <w:p w14:paraId="1D294F20" w14:textId="77777777" w:rsidR="00B956D2" w:rsidRPr="007A721F" w:rsidRDefault="00B956D2" w:rsidP="005D5711">
            <w:pPr>
              <w:pStyle w:val="Normal1"/>
              <w:rPr>
                <w:sz w:val="20"/>
                <w:szCs w:val="20"/>
              </w:rPr>
            </w:pPr>
          </w:p>
        </w:tc>
        <w:tc>
          <w:tcPr>
            <w:tcW w:w="1393" w:type="dxa"/>
          </w:tcPr>
          <w:p w14:paraId="54CD4BE0" w14:textId="77777777" w:rsidR="00B956D2" w:rsidRDefault="00B956D2" w:rsidP="005D5711">
            <w:pPr>
              <w:pStyle w:val="Normal1"/>
              <w:rPr>
                <w:sz w:val="20"/>
                <w:szCs w:val="20"/>
              </w:rPr>
            </w:pPr>
            <w:r>
              <w:rPr>
                <w:sz w:val="20"/>
                <w:szCs w:val="20"/>
              </w:rPr>
              <w:t>Su saldo no es suficiente para realizar esta compra.</w:t>
            </w:r>
          </w:p>
        </w:tc>
        <w:tc>
          <w:tcPr>
            <w:tcW w:w="1276" w:type="dxa"/>
          </w:tcPr>
          <w:p w14:paraId="62E4B4A1" w14:textId="77777777" w:rsidR="00B956D2" w:rsidRPr="007A721F" w:rsidRDefault="00B956D2" w:rsidP="005D5711">
            <w:pPr>
              <w:pStyle w:val="Normal1"/>
              <w:rPr>
                <w:sz w:val="20"/>
                <w:szCs w:val="20"/>
              </w:rPr>
            </w:pPr>
          </w:p>
        </w:tc>
        <w:tc>
          <w:tcPr>
            <w:tcW w:w="992" w:type="dxa"/>
          </w:tcPr>
          <w:p w14:paraId="7AF25FAC" w14:textId="77777777" w:rsidR="00B956D2" w:rsidRPr="007A721F" w:rsidRDefault="00B956D2" w:rsidP="005D5711">
            <w:pPr>
              <w:pStyle w:val="Normal1"/>
              <w:rPr>
                <w:sz w:val="20"/>
                <w:szCs w:val="20"/>
              </w:rPr>
            </w:pPr>
          </w:p>
        </w:tc>
      </w:tr>
    </w:tbl>
    <w:p w14:paraId="136412DD" w14:textId="77777777" w:rsidR="00B956D2" w:rsidRDefault="00B956D2" w:rsidP="00B956D2">
      <w:pPr>
        <w:pStyle w:val="Normal1"/>
        <w:rPr>
          <w:bCs/>
          <w:color w:val="808080" w:themeColor="background1" w:themeShade="80"/>
        </w:rPr>
      </w:pPr>
    </w:p>
    <w:p w14:paraId="013456E5" w14:textId="77777777" w:rsidR="00B956D2" w:rsidRDefault="00B956D2" w:rsidP="00B956D2">
      <w:pPr>
        <w:pStyle w:val="Normal1"/>
        <w:rPr>
          <w:b/>
        </w:rPr>
      </w:pPr>
    </w:p>
    <w:p w14:paraId="4FF641EB" w14:textId="77777777" w:rsidR="00B956D2" w:rsidRDefault="00B956D2" w:rsidP="00B956D2">
      <w:pPr>
        <w:pStyle w:val="Normal1"/>
        <w:rPr>
          <w:b/>
        </w:rPr>
      </w:pPr>
    </w:p>
    <w:p w14:paraId="354BAD17" w14:textId="77777777" w:rsidR="00B956D2" w:rsidRDefault="00B956D2" w:rsidP="00B956D2">
      <w:pPr>
        <w:pStyle w:val="Normal1"/>
        <w:rPr>
          <w:b/>
        </w:rPr>
      </w:pPr>
    </w:p>
    <w:p w14:paraId="333C0CB2" w14:textId="77777777" w:rsidR="00B956D2" w:rsidRDefault="00B956D2" w:rsidP="00B956D2">
      <w:pPr>
        <w:pStyle w:val="Normal1"/>
        <w:rPr>
          <w:b/>
        </w:rPr>
      </w:pPr>
    </w:p>
    <w:p w14:paraId="21BFCB21" w14:textId="77777777" w:rsidR="00B956D2" w:rsidRDefault="00B956D2" w:rsidP="00B956D2">
      <w:pPr>
        <w:pStyle w:val="Normal1"/>
        <w:rPr>
          <w:b/>
        </w:rPr>
      </w:pPr>
    </w:p>
    <w:p w14:paraId="55E068E2" w14:textId="77777777" w:rsidR="00B956D2" w:rsidRDefault="00B956D2" w:rsidP="00B956D2">
      <w:pPr>
        <w:pStyle w:val="Normal1"/>
        <w:rPr>
          <w:b/>
        </w:rPr>
      </w:pPr>
    </w:p>
    <w:p w14:paraId="1D249346" w14:textId="77777777" w:rsidR="00B956D2" w:rsidRDefault="00B956D2" w:rsidP="00B956D2">
      <w:pPr>
        <w:pStyle w:val="Normal1"/>
        <w:rPr>
          <w:b/>
        </w:rPr>
      </w:pPr>
    </w:p>
    <w:p w14:paraId="1F32B0DC" w14:textId="77777777" w:rsidR="00B956D2" w:rsidRDefault="00B956D2" w:rsidP="00B956D2">
      <w:pPr>
        <w:pStyle w:val="Normal1"/>
        <w:rPr>
          <w:b/>
        </w:rPr>
      </w:pPr>
    </w:p>
    <w:p w14:paraId="1805B249" w14:textId="21AA7DBC" w:rsidR="00B956D2" w:rsidRDefault="00B956D2" w:rsidP="00B956D2">
      <w:pPr>
        <w:pStyle w:val="Normal1"/>
        <w:rPr>
          <w:b/>
        </w:rPr>
      </w:pPr>
    </w:p>
    <w:p w14:paraId="24A65DC1" w14:textId="77777777" w:rsidR="00DB3DD9" w:rsidRDefault="00DB3DD9" w:rsidP="00B956D2">
      <w:pPr>
        <w:pStyle w:val="Normal1"/>
        <w:rPr>
          <w:b/>
        </w:rPr>
      </w:pPr>
    </w:p>
    <w:p w14:paraId="2D955BA2" w14:textId="77777777" w:rsidR="00B956D2" w:rsidRDefault="00B956D2" w:rsidP="00B956D2">
      <w:pPr>
        <w:pStyle w:val="Normal1"/>
        <w:rPr>
          <w:b/>
        </w:rPr>
      </w:pPr>
    </w:p>
    <w:p w14:paraId="55E929C5" w14:textId="77777777" w:rsidR="00B956D2" w:rsidRDefault="00B956D2" w:rsidP="00B956D2">
      <w:pPr>
        <w:pStyle w:val="Normal1"/>
        <w:rPr>
          <w:b/>
        </w:rPr>
      </w:pPr>
    </w:p>
    <w:p w14:paraId="6CF45530" w14:textId="77777777" w:rsidR="00B956D2" w:rsidRPr="00954DAB" w:rsidRDefault="00B956D2" w:rsidP="00B956D2">
      <w:pPr>
        <w:pStyle w:val="Normal1"/>
        <w:rPr>
          <w:b/>
        </w:rPr>
      </w:pPr>
      <w:r>
        <w:rPr>
          <w:b/>
        </w:rPr>
        <w:lastRenderedPageBreak/>
        <w:t>F-06: Ingreso al sistema de Administrador.</w:t>
      </w:r>
      <w:r>
        <w:rPr>
          <w:b/>
        </w:rPr>
        <w:br/>
        <w:t xml:space="preserve">Precondiciones: </w:t>
      </w:r>
      <w:r>
        <w:rPr>
          <w:sz w:val="20"/>
          <w:szCs w:val="20"/>
        </w:rPr>
        <w:t>- Ninguna.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134"/>
        <w:gridCol w:w="1843"/>
        <w:gridCol w:w="1134"/>
        <w:gridCol w:w="1276"/>
        <w:gridCol w:w="1275"/>
        <w:gridCol w:w="993"/>
      </w:tblGrid>
      <w:tr w:rsidR="00B956D2" w14:paraId="03FB003E" w14:textId="77777777" w:rsidTr="005D5711">
        <w:trPr>
          <w:trHeight w:val="827"/>
        </w:trPr>
        <w:tc>
          <w:tcPr>
            <w:tcW w:w="704" w:type="dxa"/>
          </w:tcPr>
          <w:p w14:paraId="7474FE7B" w14:textId="77777777" w:rsidR="00B956D2" w:rsidRDefault="00B956D2" w:rsidP="005D5711">
            <w:pPr>
              <w:pStyle w:val="Normal1"/>
              <w:rPr>
                <w:b/>
                <w:sz w:val="20"/>
                <w:szCs w:val="20"/>
              </w:rPr>
            </w:pPr>
            <w:r>
              <w:rPr>
                <w:b/>
                <w:sz w:val="20"/>
                <w:szCs w:val="20"/>
              </w:rPr>
              <w:t xml:space="preserve">ID </w:t>
            </w:r>
          </w:p>
        </w:tc>
        <w:tc>
          <w:tcPr>
            <w:tcW w:w="1134" w:type="dxa"/>
          </w:tcPr>
          <w:p w14:paraId="4753B230" w14:textId="77777777" w:rsidR="00B956D2" w:rsidRDefault="00B956D2" w:rsidP="005D5711">
            <w:pPr>
              <w:pStyle w:val="Normal1"/>
              <w:rPr>
                <w:b/>
                <w:sz w:val="20"/>
                <w:szCs w:val="20"/>
              </w:rPr>
            </w:pPr>
            <w:r>
              <w:rPr>
                <w:b/>
                <w:sz w:val="20"/>
                <w:szCs w:val="20"/>
              </w:rPr>
              <w:t>Escenario de test</w:t>
            </w:r>
          </w:p>
        </w:tc>
        <w:tc>
          <w:tcPr>
            <w:tcW w:w="1843" w:type="dxa"/>
          </w:tcPr>
          <w:p w14:paraId="70E7BEDD" w14:textId="77777777" w:rsidR="00B956D2" w:rsidRDefault="00B956D2" w:rsidP="005D5711">
            <w:pPr>
              <w:pStyle w:val="Normal1"/>
              <w:rPr>
                <w:b/>
                <w:sz w:val="20"/>
                <w:szCs w:val="20"/>
              </w:rPr>
            </w:pPr>
            <w:r>
              <w:rPr>
                <w:b/>
                <w:sz w:val="20"/>
                <w:szCs w:val="20"/>
              </w:rPr>
              <w:t>Pasos</w:t>
            </w:r>
          </w:p>
        </w:tc>
        <w:tc>
          <w:tcPr>
            <w:tcW w:w="1134" w:type="dxa"/>
          </w:tcPr>
          <w:p w14:paraId="059225EA" w14:textId="77777777" w:rsidR="00B956D2" w:rsidRDefault="00B956D2" w:rsidP="005D5711">
            <w:pPr>
              <w:pStyle w:val="Normal1"/>
              <w:rPr>
                <w:b/>
                <w:sz w:val="20"/>
                <w:szCs w:val="20"/>
              </w:rPr>
            </w:pPr>
            <w:r>
              <w:rPr>
                <w:b/>
                <w:sz w:val="20"/>
                <w:szCs w:val="20"/>
              </w:rPr>
              <w:t>Datos utilizados</w:t>
            </w:r>
          </w:p>
        </w:tc>
        <w:tc>
          <w:tcPr>
            <w:tcW w:w="1276" w:type="dxa"/>
          </w:tcPr>
          <w:p w14:paraId="52C53EC6" w14:textId="77777777" w:rsidR="00B956D2" w:rsidRDefault="00B956D2" w:rsidP="005D5711">
            <w:pPr>
              <w:pStyle w:val="Normal1"/>
              <w:rPr>
                <w:b/>
                <w:sz w:val="20"/>
                <w:szCs w:val="20"/>
              </w:rPr>
            </w:pPr>
            <w:r>
              <w:rPr>
                <w:b/>
                <w:sz w:val="20"/>
                <w:szCs w:val="20"/>
              </w:rPr>
              <w:t>Resultado esperado</w:t>
            </w:r>
          </w:p>
        </w:tc>
        <w:tc>
          <w:tcPr>
            <w:tcW w:w="1275" w:type="dxa"/>
          </w:tcPr>
          <w:p w14:paraId="740617AE" w14:textId="77777777" w:rsidR="00B956D2" w:rsidRDefault="00B956D2" w:rsidP="005D5711">
            <w:pPr>
              <w:pStyle w:val="Normal1"/>
              <w:rPr>
                <w:b/>
                <w:sz w:val="20"/>
                <w:szCs w:val="20"/>
              </w:rPr>
            </w:pPr>
            <w:r>
              <w:rPr>
                <w:b/>
                <w:sz w:val="20"/>
                <w:szCs w:val="20"/>
              </w:rPr>
              <w:t>Resultado obtenido</w:t>
            </w:r>
          </w:p>
        </w:tc>
        <w:tc>
          <w:tcPr>
            <w:tcW w:w="993" w:type="dxa"/>
          </w:tcPr>
          <w:p w14:paraId="28C761AD" w14:textId="77777777" w:rsidR="00B956D2" w:rsidRDefault="00B956D2" w:rsidP="005D5711">
            <w:pPr>
              <w:pStyle w:val="Normal1"/>
              <w:rPr>
                <w:b/>
                <w:sz w:val="20"/>
                <w:szCs w:val="20"/>
              </w:rPr>
            </w:pPr>
            <w:r>
              <w:rPr>
                <w:b/>
                <w:sz w:val="20"/>
                <w:szCs w:val="20"/>
              </w:rPr>
              <w:t>Estado (F=Falla, P=pasa)</w:t>
            </w:r>
          </w:p>
        </w:tc>
      </w:tr>
      <w:tr w:rsidR="00B956D2" w14:paraId="54F0E3BE" w14:textId="77777777" w:rsidTr="005D5711">
        <w:tc>
          <w:tcPr>
            <w:tcW w:w="704" w:type="dxa"/>
          </w:tcPr>
          <w:p w14:paraId="4F450E8F" w14:textId="77777777" w:rsidR="00B956D2" w:rsidRDefault="00B956D2" w:rsidP="005D5711">
            <w:pPr>
              <w:pStyle w:val="Normal1"/>
              <w:rPr>
                <w:sz w:val="20"/>
                <w:szCs w:val="20"/>
              </w:rPr>
            </w:pPr>
            <w:r>
              <w:rPr>
                <w:sz w:val="20"/>
                <w:szCs w:val="20"/>
              </w:rPr>
              <w:t>F06-T01</w:t>
            </w:r>
          </w:p>
        </w:tc>
        <w:tc>
          <w:tcPr>
            <w:tcW w:w="1134" w:type="dxa"/>
          </w:tcPr>
          <w:p w14:paraId="274C5B18" w14:textId="77777777" w:rsidR="00B956D2" w:rsidRDefault="00B956D2" w:rsidP="005D5711">
            <w:pPr>
              <w:pStyle w:val="Normal1"/>
              <w:rPr>
                <w:sz w:val="20"/>
                <w:szCs w:val="20"/>
              </w:rPr>
            </w:pPr>
            <w:r>
              <w:rPr>
                <w:sz w:val="20"/>
                <w:szCs w:val="20"/>
              </w:rPr>
              <w:t>Los campos están vacíos</w:t>
            </w:r>
          </w:p>
        </w:tc>
        <w:tc>
          <w:tcPr>
            <w:tcW w:w="1843" w:type="dxa"/>
          </w:tcPr>
          <w:p w14:paraId="374F64B6" w14:textId="77777777" w:rsidR="00B956D2" w:rsidRDefault="00B956D2" w:rsidP="00B956D2">
            <w:pPr>
              <w:pStyle w:val="Normal1"/>
              <w:numPr>
                <w:ilvl w:val="0"/>
                <w:numId w:val="31"/>
              </w:numPr>
              <w:pBdr>
                <w:top w:val="nil"/>
                <w:left w:val="nil"/>
                <w:bottom w:val="nil"/>
                <w:right w:val="nil"/>
                <w:between w:val="nil"/>
              </w:pBdr>
              <w:ind w:left="209" w:hanging="218"/>
              <w:contextualSpacing/>
              <w:rPr>
                <w:color w:val="000000"/>
                <w:sz w:val="20"/>
                <w:szCs w:val="20"/>
              </w:rPr>
            </w:pPr>
            <w:r>
              <w:rPr>
                <w:color w:val="000000"/>
                <w:sz w:val="20"/>
                <w:szCs w:val="20"/>
              </w:rPr>
              <w:t>No escribir nada.</w:t>
            </w:r>
          </w:p>
          <w:p w14:paraId="7BD76E68" w14:textId="77777777" w:rsidR="00B956D2" w:rsidRPr="002D1400" w:rsidRDefault="00B956D2" w:rsidP="00B956D2">
            <w:pPr>
              <w:pStyle w:val="Normal1"/>
              <w:numPr>
                <w:ilvl w:val="0"/>
                <w:numId w:val="31"/>
              </w:numPr>
              <w:pBdr>
                <w:top w:val="nil"/>
                <w:left w:val="nil"/>
                <w:bottom w:val="nil"/>
                <w:right w:val="nil"/>
                <w:between w:val="nil"/>
              </w:pBdr>
              <w:ind w:left="209" w:hanging="218"/>
              <w:contextualSpacing/>
              <w:rPr>
                <w:color w:val="000000"/>
                <w:sz w:val="20"/>
                <w:szCs w:val="20"/>
              </w:rPr>
            </w:pPr>
            <w:r>
              <w:rPr>
                <w:color w:val="000000"/>
                <w:sz w:val="20"/>
                <w:szCs w:val="20"/>
              </w:rPr>
              <w:t>Presionar el botón de ingresar</w:t>
            </w:r>
          </w:p>
        </w:tc>
        <w:tc>
          <w:tcPr>
            <w:tcW w:w="1134" w:type="dxa"/>
          </w:tcPr>
          <w:p w14:paraId="12B39940" w14:textId="77777777" w:rsidR="00B956D2" w:rsidRDefault="00B956D2" w:rsidP="005D5711">
            <w:pPr>
              <w:pStyle w:val="Normal1"/>
              <w:rPr>
                <w:sz w:val="20"/>
                <w:szCs w:val="20"/>
              </w:rPr>
            </w:pPr>
          </w:p>
        </w:tc>
        <w:tc>
          <w:tcPr>
            <w:tcW w:w="1276" w:type="dxa"/>
          </w:tcPr>
          <w:p w14:paraId="0F0ADD55" w14:textId="77777777" w:rsidR="00B956D2" w:rsidRDefault="00B956D2" w:rsidP="005D5711">
            <w:pPr>
              <w:pStyle w:val="Normal1"/>
              <w:rPr>
                <w:sz w:val="20"/>
                <w:szCs w:val="20"/>
              </w:rPr>
            </w:pPr>
            <w:r>
              <w:rPr>
                <w:sz w:val="20"/>
                <w:szCs w:val="20"/>
              </w:rPr>
              <w:t>No puede haber campos vacíos</w:t>
            </w:r>
          </w:p>
        </w:tc>
        <w:tc>
          <w:tcPr>
            <w:tcW w:w="1275" w:type="dxa"/>
          </w:tcPr>
          <w:p w14:paraId="2ED9B862" w14:textId="77777777" w:rsidR="00B956D2" w:rsidRDefault="00B956D2" w:rsidP="005D5711">
            <w:pPr>
              <w:pStyle w:val="Normal1"/>
              <w:rPr>
                <w:sz w:val="20"/>
                <w:szCs w:val="20"/>
              </w:rPr>
            </w:pPr>
          </w:p>
        </w:tc>
        <w:tc>
          <w:tcPr>
            <w:tcW w:w="993" w:type="dxa"/>
          </w:tcPr>
          <w:p w14:paraId="71834B69" w14:textId="77777777" w:rsidR="00B956D2" w:rsidRDefault="00B956D2" w:rsidP="005D5711">
            <w:pPr>
              <w:pStyle w:val="Normal1"/>
              <w:rPr>
                <w:sz w:val="20"/>
                <w:szCs w:val="20"/>
              </w:rPr>
            </w:pPr>
          </w:p>
        </w:tc>
      </w:tr>
      <w:tr w:rsidR="00B956D2" w14:paraId="3E244D61" w14:textId="77777777" w:rsidTr="005D5711">
        <w:tc>
          <w:tcPr>
            <w:tcW w:w="704" w:type="dxa"/>
          </w:tcPr>
          <w:p w14:paraId="385DDFBE" w14:textId="77777777" w:rsidR="00B956D2" w:rsidRDefault="00B956D2" w:rsidP="005D5711">
            <w:pPr>
              <w:pStyle w:val="Normal1"/>
              <w:rPr>
                <w:sz w:val="20"/>
                <w:szCs w:val="20"/>
              </w:rPr>
            </w:pPr>
            <w:r>
              <w:rPr>
                <w:sz w:val="20"/>
                <w:szCs w:val="20"/>
              </w:rPr>
              <w:t>F06-T02</w:t>
            </w:r>
          </w:p>
        </w:tc>
        <w:tc>
          <w:tcPr>
            <w:tcW w:w="1134" w:type="dxa"/>
          </w:tcPr>
          <w:p w14:paraId="045D4F33" w14:textId="77777777" w:rsidR="00B956D2" w:rsidRDefault="00B956D2" w:rsidP="005D5711">
            <w:pPr>
              <w:pStyle w:val="Normal1"/>
              <w:rPr>
                <w:sz w:val="20"/>
                <w:szCs w:val="20"/>
              </w:rPr>
            </w:pPr>
            <w:r>
              <w:rPr>
                <w:sz w:val="20"/>
                <w:szCs w:val="20"/>
              </w:rPr>
              <w:t>Nombre de usuario ingresado Inexistente.</w:t>
            </w:r>
          </w:p>
        </w:tc>
        <w:tc>
          <w:tcPr>
            <w:tcW w:w="1843" w:type="dxa"/>
          </w:tcPr>
          <w:p w14:paraId="0AB3FC78" w14:textId="77777777" w:rsidR="00B956D2" w:rsidRDefault="00B956D2" w:rsidP="005D5711">
            <w:pPr>
              <w:pStyle w:val="Normal1"/>
              <w:rPr>
                <w:sz w:val="20"/>
                <w:szCs w:val="20"/>
              </w:rPr>
            </w:pPr>
            <w:r>
              <w:rPr>
                <w:sz w:val="20"/>
                <w:szCs w:val="20"/>
              </w:rPr>
              <w:t>1.Ingresar un nombre de usuario no registrado.</w:t>
            </w:r>
          </w:p>
          <w:p w14:paraId="35E95020" w14:textId="77777777" w:rsidR="00B956D2" w:rsidRDefault="00B956D2" w:rsidP="005D5711">
            <w:pPr>
              <w:pStyle w:val="Normal1"/>
              <w:rPr>
                <w:sz w:val="20"/>
                <w:szCs w:val="20"/>
              </w:rPr>
            </w:pPr>
            <w:r>
              <w:rPr>
                <w:sz w:val="20"/>
                <w:szCs w:val="20"/>
              </w:rPr>
              <w:t>2.Presionar el botón de ingresar.</w:t>
            </w:r>
          </w:p>
        </w:tc>
        <w:tc>
          <w:tcPr>
            <w:tcW w:w="1134" w:type="dxa"/>
          </w:tcPr>
          <w:p w14:paraId="52B3AEDF" w14:textId="77777777" w:rsidR="00B956D2" w:rsidRDefault="00B956D2" w:rsidP="005D5711">
            <w:pPr>
              <w:pStyle w:val="Normal1"/>
              <w:rPr>
                <w:sz w:val="20"/>
                <w:szCs w:val="20"/>
              </w:rPr>
            </w:pPr>
          </w:p>
        </w:tc>
        <w:tc>
          <w:tcPr>
            <w:tcW w:w="1276" w:type="dxa"/>
          </w:tcPr>
          <w:p w14:paraId="52487348" w14:textId="77777777" w:rsidR="00B956D2" w:rsidRDefault="00B956D2" w:rsidP="005D5711">
            <w:pPr>
              <w:pStyle w:val="Normal1"/>
              <w:rPr>
                <w:sz w:val="20"/>
                <w:szCs w:val="20"/>
              </w:rPr>
            </w:pPr>
            <w:r>
              <w:rPr>
                <w:sz w:val="20"/>
                <w:szCs w:val="20"/>
              </w:rPr>
              <w:t>El usuario no está registrado.</w:t>
            </w:r>
          </w:p>
        </w:tc>
        <w:tc>
          <w:tcPr>
            <w:tcW w:w="1275" w:type="dxa"/>
          </w:tcPr>
          <w:p w14:paraId="407B7BEE" w14:textId="77777777" w:rsidR="00B956D2" w:rsidRDefault="00B956D2" w:rsidP="005D5711">
            <w:pPr>
              <w:pStyle w:val="Normal1"/>
              <w:rPr>
                <w:sz w:val="20"/>
                <w:szCs w:val="20"/>
              </w:rPr>
            </w:pPr>
          </w:p>
        </w:tc>
        <w:tc>
          <w:tcPr>
            <w:tcW w:w="993" w:type="dxa"/>
          </w:tcPr>
          <w:p w14:paraId="5C4E2D14" w14:textId="77777777" w:rsidR="00B956D2" w:rsidRDefault="00B956D2" w:rsidP="005D5711">
            <w:pPr>
              <w:pStyle w:val="Normal1"/>
              <w:rPr>
                <w:sz w:val="20"/>
                <w:szCs w:val="20"/>
              </w:rPr>
            </w:pPr>
          </w:p>
        </w:tc>
      </w:tr>
      <w:tr w:rsidR="00B956D2" w14:paraId="3E7A90E9" w14:textId="77777777" w:rsidTr="005D5711">
        <w:tc>
          <w:tcPr>
            <w:tcW w:w="704" w:type="dxa"/>
          </w:tcPr>
          <w:p w14:paraId="11B95869" w14:textId="77777777" w:rsidR="00B956D2" w:rsidRDefault="00B956D2" w:rsidP="005D5711">
            <w:pPr>
              <w:pStyle w:val="Normal1"/>
              <w:rPr>
                <w:sz w:val="20"/>
                <w:szCs w:val="20"/>
              </w:rPr>
            </w:pPr>
            <w:r>
              <w:rPr>
                <w:sz w:val="20"/>
                <w:szCs w:val="20"/>
              </w:rPr>
              <w:t>F06-T03</w:t>
            </w:r>
          </w:p>
        </w:tc>
        <w:tc>
          <w:tcPr>
            <w:tcW w:w="1134" w:type="dxa"/>
          </w:tcPr>
          <w:p w14:paraId="0E816347" w14:textId="77777777" w:rsidR="00B956D2" w:rsidRPr="002D1400" w:rsidRDefault="00B956D2" w:rsidP="005D5711">
            <w:pPr>
              <w:pStyle w:val="Normal1"/>
              <w:rPr>
                <w:sz w:val="20"/>
                <w:szCs w:val="20"/>
                <w:lang w:val="es-MX"/>
              </w:rPr>
            </w:pPr>
            <w:r>
              <w:rPr>
                <w:sz w:val="20"/>
                <w:szCs w:val="20"/>
              </w:rPr>
              <w:t>Ingresar una contraseña incorrecta</w:t>
            </w:r>
          </w:p>
        </w:tc>
        <w:tc>
          <w:tcPr>
            <w:tcW w:w="1843" w:type="dxa"/>
          </w:tcPr>
          <w:p w14:paraId="14CA57F0" w14:textId="77777777" w:rsidR="00B956D2" w:rsidRDefault="00B956D2" w:rsidP="005D5711">
            <w:pPr>
              <w:pStyle w:val="Normal1"/>
              <w:rPr>
                <w:sz w:val="20"/>
                <w:szCs w:val="20"/>
              </w:rPr>
            </w:pPr>
            <w:r>
              <w:rPr>
                <w:sz w:val="20"/>
                <w:szCs w:val="20"/>
              </w:rPr>
              <w:t>1.Ingresar una contraseña que no esté asociada al usuario.</w:t>
            </w:r>
          </w:p>
          <w:p w14:paraId="319C4E0E" w14:textId="77777777" w:rsidR="00B956D2" w:rsidRDefault="00B956D2" w:rsidP="005D5711">
            <w:pPr>
              <w:pStyle w:val="Normal1"/>
              <w:rPr>
                <w:sz w:val="20"/>
                <w:szCs w:val="20"/>
              </w:rPr>
            </w:pPr>
            <w:r>
              <w:rPr>
                <w:sz w:val="20"/>
                <w:szCs w:val="20"/>
              </w:rPr>
              <w:t>2.Presionar el botón de Ingresar.</w:t>
            </w:r>
          </w:p>
        </w:tc>
        <w:tc>
          <w:tcPr>
            <w:tcW w:w="1134" w:type="dxa"/>
          </w:tcPr>
          <w:p w14:paraId="546B4DF2" w14:textId="77777777" w:rsidR="00B956D2" w:rsidRDefault="00B956D2" w:rsidP="005D5711">
            <w:pPr>
              <w:pStyle w:val="Normal1"/>
              <w:rPr>
                <w:sz w:val="20"/>
                <w:szCs w:val="20"/>
              </w:rPr>
            </w:pPr>
          </w:p>
        </w:tc>
        <w:tc>
          <w:tcPr>
            <w:tcW w:w="1276" w:type="dxa"/>
          </w:tcPr>
          <w:p w14:paraId="339A151B" w14:textId="77777777" w:rsidR="00B956D2" w:rsidRDefault="00B956D2" w:rsidP="005D5711">
            <w:pPr>
              <w:pStyle w:val="Normal1"/>
              <w:rPr>
                <w:sz w:val="20"/>
                <w:szCs w:val="20"/>
              </w:rPr>
            </w:pPr>
            <w:r>
              <w:rPr>
                <w:sz w:val="20"/>
                <w:szCs w:val="20"/>
              </w:rPr>
              <w:t>La contraseña es incorrecta.</w:t>
            </w:r>
          </w:p>
        </w:tc>
        <w:tc>
          <w:tcPr>
            <w:tcW w:w="1275" w:type="dxa"/>
          </w:tcPr>
          <w:p w14:paraId="39287EA2" w14:textId="77777777" w:rsidR="00B956D2" w:rsidRDefault="00B956D2" w:rsidP="005D5711">
            <w:pPr>
              <w:pStyle w:val="Normal1"/>
              <w:rPr>
                <w:sz w:val="20"/>
                <w:szCs w:val="20"/>
              </w:rPr>
            </w:pPr>
          </w:p>
        </w:tc>
        <w:tc>
          <w:tcPr>
            <w:tcW w:w="993" w:type="dxa"/>
          </w:tcPr>
          <w:p w14:paraId="618ECDD0" w14:textId="77777777" w:rsidR="00B956D2" w:rsidRDefault="00B956D2" w:rsidP="005D5711">
            <w:pPr>
              <w:pStyle w:val="Normal1"/>
              <w:rPr>
                <w:sz w:val="20"/>
                <w:szCs w:val="20"/>
              </w:rPr>
            </w:pPr>
          </w:p>
        </w:tc>
      </w:tr>
    </w:tbl>
    <w:p w14:paraId="7F160725" w14:textId="77777777" w:rsidR="00B956D2" w:rsidRDefault="00B956D2" w:rsidP="00B956D2">
      <w:pPr>
        <w:pStyle w:val="Normal1"/>
        <w:rPr>
          <w:bCs/>
          <w:color w:val="808080" w:themeColor="background1" w:themeShade="80"/>
        </w:rPr>
      </w:pPr>
    </w:p>
    <w:p w14:paraId="0B1D01BE" w14:textId="77777777" w:rsidR="00B956D2" w:rsidRDefault="00B956D2" w:rsidP="00B956D2">
      <w:pPr>
        <w:pStyle w:val="Normal1"/>
        <w:rPr>
          <w:b/>
        </w:rPr>
      </w:pPr>
    </w:p>
    <w:p w14:paraId="72D88DB1" w14:textId="77777777" w:rsidR="00B956D2" w:rsidRDefault="00B956D2" w:rsidP="00B956D2">
      <w:pPr>
        <w:pStyle w:val="Normal1"/>
        <w:rPr>
          <w:b/>
        </w:rPr>
      </w:pPr>
    </w:p>
    <w:p w14:paraId="78C0BDED" w14:textId="77777777" w:rsidR="00B956D2" w:rsidRDefault="00B956D2" w:rsidP="00B956D2">
      <w:pPr>
        <w:pStyle w:val="Normal1"/>
        <w:rPr>
          <w:b/>
        </w:rPr>
      </w:pPr>
    </w:p>
    <w:p w14:paraId="15432C67" w14:textId="77777777" w:rsidR="00B956D2" w:rsidRDefault="00B956D2" w:rsidP="00B956D2">
      <w:pPr>
        <w:pStyle w:val="Normal1"/>
        <w:rPr>
          <w:b/>
        </w:rPr>
      </w:pPr>
    </w:p>
    <w:p w14:paraId="4D0B3645" w14:textId="77777777" w:rsidR="00B956D2" w:rsidRDefault="00B956D2" w:rsidP="00B956D2">
      <w:pPr>
        <w:pStyle w:val="Normal1"/>
        <w:rPr>
          <w:b/>
        </w:rPr>
      </w:pPr>
    </w:p>
    <w:p w14:paraId="422DE084" w14:textId="77777777" w:rsidR="00B956D2" w:rsidRDefault="00B956D2" w:rsidP="00B956D2">
      <w:pPr>
        <w:pStyle w:val="Normal1"/>
        <w:rPr>
          <w:b/>
        </w:rPr>
      </w:pPr>
    </w:p>
    <w:p w14:paraId="175C96D3" w14:textId="1D678165" w:rsidR="00B956D2" w:rsidRDefault="00B956D2" w:rsidP="00B956D2">
      <w:pPr>
        <w:pStyle w:val="Normal1"/>
        <w:rPr>
          <w:b/>
        </w:rPr>
      </w:pPr>
    </w:p>
    <w:p w14:paraId="26DBAFB9" w14:textId="77777777" w:rsidR="00DB3DD9" w:rsidRDefault="00DB3DD9" w:rsidP="00B956D2">
      <w:pPr>
        <w:pStyle w:val="Normal1"/>
        <w:rPr>
          <w:b/>
        </w:rPr>
      </w:pPr>
    </w:p>
    <w:p w14:paraId="5612CFD4" w14:textId="77777777" w:rsidR="00B956D2" w:rsidRDefault="00B956D2" w:rsidP="00B956D2">
      <w:pPr>
        <w:pStyle w:val="Normal1"/>
        <w:rPr>
          <w:b/>
        </w:rPr>
      </w:pPr>
    </w:p>
    <w:p w14:paraId="2ABBD42E" w14:textId="77777777" w:rsidR="00B956D2" w:rsidRDefault="00B956D2" w:rsidP="00B956D2">
      <w:pPr>
        <w:pStyle w:val="Normal1"/>
        <w:rPr>
          <w:b/>
        </w:rPr>
      </w:pPr>
    </w:p>
    <w:p w14:paraId="02C7AC3A" w14:textId="77777777" w:rsidR="00B956D2" w:rsidRDefault="00B956D2" w:rsidP="00B956D2">
      <w:pPr>
        <w:pStyle w:val="Normal1"/>
        <w:rPr>
          <w:b/>
        </w:rPr>
      </w:pPr>
    </w:p>
    <w:p w14:paraId="4126D36F" w14:textId="77777777" w:rsidR="00B956D2" w:rsidRDefault="00B956D2" w:rsidP="00B956D2">
      <w:pPr>
        <w:pStyle w:val="Normal1"/>
        <w:rPr>
          <w:sz w:val="20"/>
          <w:szCs w:val="20"/>
        </w:rPr>
      </w:pPr>
      <w:r>
        <w:rPr>
          <w:b/>
        </w:rPr>
        <w:lastRenderedPageBreak/>
        <w:t>F-07: Listado y aprobación de la compra.</w:t>
      </w:r>
      <w:r>
        <w:rPr>
          <w:b/>
        </w:rPr>
        <w:br/>
        <w:t xml:space="preserve">Precondiciones: </w:t>
      </w:r>
      <w:r>
        <w:rPr>
          <w:sz w:val="20"/>
          <w:szCs w:val="20"/>
        </w:rPr>
        <w:t>- Que el usuario haya comprado algo.</w:t>
      </w:r>
    </w:p>
    <w:tbl>
      <w:tblPr>
        <w:tblStyle w:val="Tablaconcuadrcula"/>
        <w:tblW w:w="8359" w:type="dxa"/>
        <w:tblLook w:val="04A0" w:firstRow="1" w:lastRow="0" w:firstColumn="1" w:lastColumn="0" w:noHBand="0" w:noVBand="1"/>
      </w:tblPr>
      <w:tblGrid>
        <w:gridCol w:w="813"/>
        <w:gridCol w:w="1210"/>
        <w:gridCol w:w="1658"/>
        <w:gridCol w:w="1134"/>
        <w:gridCol w:w="1417"/>
        <w:gridCol w:w="1134"/>
        <w:gridCol w:w="993"/>
      </w:tblGrid>
      <w:tr w:rsidR="00B956D2" w14:paraId="4EFCB13B" w14:textId="77777777" w:rsidTr="005D5711">
        <w:trPr>
          <w:trHeight w:val="1070"/>
        </w:trPr>
        <w:tc>
          <w:tcPr>
            <w:tcW w:w="813" w:type="dxa"/>
          </w:tcPr>
          <w:p w14:paraId="098A232B" w14:textId="77777777" w:rsidR="00B956D2" w:rsidRPr="002061CF" w:rsidRDefault="00B956D2" w:rsidP="005D5711">
            <w:pPr>
              <w:pStyle w:val="Normal1"/>
              <w:rPr>
                <w:b/>
                <w:bCs/>
                <w:sz w:val="20"/>
                <w:szCs w:val="20"/>
              </w:rPr>
            </w:pPr>
            <w:bookmarkStart w:id="9" w:name="_Hlk167123432"/>
            <w:r w:rsidRPr="002061CF">
              <w:rPr>
                <w:b/>
                <w:bCs/>
                <w:sz w:val="20"/>
                <w:szCs w:val="20"/>
              </w:rPr>
              <w:t>ID</w:t>
            </w:r>
          </w:p>
        </w:tc>
        <w:tc>
          <w:tcPr>
            <w:tcW w:w="1210" w:type="dxa"/>
          </w:tcPr>
          <w:p w14:paraId="1373EAF0" w14:textId="77777777" w:rsidR="00B956D2" w:rsidRPr="002061CF" w:rsidRDefault="00B956D2" w:rsidP="005D5711">
            <w:pPr>
              <w:pStyle w:val="Normal1"/>
              <w:rPr>
                <w:b/>
                <w:bCs/>
                <w:sz w:val="20"/>
                <w:szCs w:val="20"/>
              </w:rPr>
            </w:pPr>
            <w:r w:rsidRPr="002061CF">
              <w:rPr>
                <w:b/>
                <w:bCs/>
                <w:sz w:val="20"/>
                <w:szCs w:val="20"/>
              </w:rPr>
              <w:t>Escenario de test</w:t>
            </w:r>
          </w:p>
        </w:tc>
        <w:tc>
          <w:tcPr>
            <w:tcW w:w="1658" w:type="dxa"/>
          </w:tcPr>
          <w:p w14:paraId="6108A325" w14:textId="77777777" w:rsidR="00B956D2" w:rsidRPr="002061CF" w:rsidRDefault="00B956D2" w:rsidP="005D5711">
            <w:pPr>
              <w:pStyle w:val="Normal1"/>
              <w:rPr>
                <w:b/>
                <w:bCs/>
                <w:sz w:val="20"/>
                <w:szCs w:val="20"/>
              </w:rPr>
            </w:pPr>
            <w:r w:rsidRPr="002061CF">
              <w:rPr>
                <w:b/>
                <w:bCs/>
                <w:sz w:val="20"/>
                <w:szCs w:val="20"/>
              </w:rPr>
              <w:t>Pasos</w:t>
            </w:r>
          </w:p>
        </w:tc>
        <w:tc>
          <w:tcPr>
            <w:tcW w:w="1134" w:type="dxa"/>
          </w:tcPr>
          <w:p w14:paraId="2367B7DB" w14:textId="77777777" w:rsidR="00B956D2" w:rsidRPr="002061CF" w:rsidRDefault="00B956D2" w:rsidP="005D5711">
            <w:pPr>
              <w:pStyle w:val="Normal1"/>
              <w:rPr>
                <w:b/>
                <w:bCs/>
                <w:sz w:val="20"/>
                <w:szCs w:val="20"/>
              </w:rPr>
            </w:pPr>
            <w:r w:rsidRPr="002061CF">
              <w:rPr>
                <w:b/>
                <w:bCs/>
                <w:sz w:val="20"/>
                <w:szCs w:val="20"/>
              </w:rPr>
              <w:t>Datos Utilizados</w:t>
            </w:r>
          </w:p>
        </w:tc>
        <w:tc>
          <w:tcPr>
            <w:tcW w:w="1417" w:type="dxa"/>
          </w:tcPr>
          <w:p w14:paraId="5D05183C" w14:textId="77777777" w:rsidR="00B956D2" w:rsidRPr="002061CF" w:rsidRDefault="00B956D2" w:rsidP="005D5711">
            <w:pPr>
              <w:pStyle w:val="Normal1"/>
              <w:rPr>
                <w:b/>
                <w:bCs/>
                <w:sz w:val="20"/>
                <w:szCs w:val="20"/>
              </w:rPr>
            </w:pPr>
            <w:r w:rsidRPr="002061CF">
              <w:rPr>
                <w:b/>
                <w:bCs/>
                <w:sz w:val="20"/>
                <w:szCs w:val="20"/>
              </w:rPr>
              <w:t>Resultado Esperado</w:t>
            </w:r>
          </w:p>
        </w:tc>
        <w:tc>
          <w:tcPr>
            <w:tcW w:w="1134" w:type="dxa"/>
          </w:tcPr>
          <w:p w14:paraId="277FA12C" w14:textId="77777777" w:rsidR="00B956D2" w:rsidRPr="002061CF" w:rsidRDefault="00B956D2" w:rsidP="005D5711">
            <w:pPr>
              <w:pStyle w:val="Normal1"/>
              <w:rPr>
                <w:b/>
                <w:bCs/>
                <w:sz w:val="20"/>
                <w:szCs w:val="20"/>
              </w:rPr>
            </w:pPr>
            <w:r w:rsidRPr="002061CF">
              <w:rPr>
                <w:b/>
                <w:bCs/>
                <w:sz w:val="20"/>
                <w:szCs w:val="20"/>
              </w:rPr>
              <w:t>Resultado Obtenido</w:t>
            </w:r>
          </w:p>
        </w:tc>
        <w:tc>
          <w:tcPr>
            <w:tcW w:w="993" w:type="dxa"/>
          </w:tcPr>
          <w:p w14:paraId="6656D39F" w14:textId="77777777" w:rsidR="00B956D2" w:rsidRPr="002061CF" w:rsidRDefault="00B956D2" w:rsidP="005D5711">
            <w:pPr>
              <w:pStyle w:val="Normal1"/>
              <w:rPr>
                <w:b/>
                <w:bCs/>
                <w:sz w:val="20"/>
                <w:szCs w:val="20"/>
              </w:rPr>
            </w:pPr>
            <w:r w:rsidRPr="002061CF">
              <w:rPr>
                <w:b/>
                <w:bCs/>
                <w:sz w:val="20"/>
                <w:szCs w:val="20"/>
              </w:rPr>
              <w:t>Estado (F = Falla,</w:t>
            </w:r>
          </w:p>
          <w:p w14:paraId="2C017545" w14:textId="77777777" w:rsidR="00B956D2" w:rsidRPr="002061CF" w:rsidRDefault="00B956D2" w:rsidP="005D5711">
            <w:pPr>
              <w:pStyle w:val="Normal1"/>
              <w:rPr>
                <w:b/>
                <w:bCs/>
                <w:sz w:val="20"/>
                <w:szCs w:val="20"/>
              </w:rPr>
            </w:pPr>
            <w:r w:rsidRPr="002061CF">
              <w:rPr>
                <w:b/>
                <w:bCs/>
                <w:sz w:val="20"/>
                <w:szCs w:val="20"/>
              </w:rPr>
              <w:t>P = Pasa)</w:t>
            </w:r>
          </w:p>
        </w:tc>
      </w:tr>
      <w:tr w:rsidR="00B956D2" w14:paraId="55BCBD0A" w14:textId="77777777" w:rsidTr="005D5711">
        <w:trPr>
          <w:trHeight w:val="1250"/>
        </w:trPr>
        <w:tc>
          <w:tcPr>
            <w:tcW w:w="813" w:type="dxa"/>
          </w:tcPr>
          <w:p w14:paraId="4F28041E" w14:textId="77777777" w:rsidR="00B956D2" w:rsidRPr="007A721F" w:rsidRDefault="00B956D2" w:rsidP="005D5711">
            <w:pPr>
              <w:pStyle w:val="Normal1"/>
              <w:rPr>
                <w:sz w:val="20"/>
                <w:szCs w:val="20"/>
              </w:rPr>
            </w:pPr>
            <w:r>
              <w:rPr>
                <w:sz w:val="20"/>
                <w:szCs w:val="20"/>
              </w:rPr>
              <w:t>F07-T01</w:t>
            </w:r>
          </w:p>
        </w:tc>
        <w:tc>
          <w:tcPr>
            <w:tcW w:w="1210" w:type="dxa"/>
          </w:tcPr>
          <w:p w14:paraId="4D32CB03" w14:textId="77777777" w:rsidR="00B956D2" w:rsidRPr="007A721F" w:rsidRDefault="00B956D2" w:rsidP="005D5711">
            <w:pPr>
              <w:pStyle w:val="Normal1"/>
              <w:rPr>
                <w:sz w:val="20"/>
                <w:szCs w:val="20"/>
              </w:rPr>
            </w:pPr>
            <w:r>
              <w:rPr>
                <w:sz w:val="20"/>
                <w:szCs w:val="20"/>
              </w:rPr>
              <w:t>Intentar autorizar la compra con el saldo del comprador insuficiente.</w:t>
            </w:r>
          </w:p>
        </w:tc>
        <w:tc>
          <w:tcPr>
            <w:tcW w:w="1658" w:type="dxa"/>
          </w:tcPr>
          <w:p w14:paraId="30A3234F" w14:textId="77777777" w:rsidR="00B956D2" w:rsidRPr="007A721F" w:rsidRDefault="00B956D2" w:rsidP="005D5711">
            <w:pPr>
              <w:pStyle w:val="Normal1"/>
              <w:rPr>
                <w:sz w:val="20"/>
                <w:szCs w:val="20"/>
              </w:rPr>
            </w:pPr>
            <w:r>
              <w:rPr>
                <w:sz w:val="20"/>
                <w:szCs w:val="20"/>
              </w:rPr>
              <w:t>1.Que el administrador intente aprobar la compra</w:t>
            </w:r>
          </w:p>
        </w:tc>
        <w:tc>
          <w:tcPr>
            <w:tcW w:w="1134" w:type="dxa"/>
          </w:tcPr>
          <w:p w14:paraId="7D8E52C8" w14:textId="77777777" w:rsidR="00B956D2" w:rsidRPr="007A721F" w:rsidRDefault="00B956D2" w:rsidP="005D5711">
            <w:pPr>
              <w:pStyle w:val="Normal1"/>
              <w:rPr>
                <w:sz w:val="20"/>
                <w:szCs w:val="20"/>
              </w:rPr>
            </w:pPr>
          </w:p>
        </w:tc>
        <w:tc>
          <w:tcPr>
            <w:tcW w:w="1417" w:type="dxa"/>
          </w:tcPr>
          <w:p w14:paraId="580AAEA0" w14:textId="77777777" w:rsidR="00B956D2" w:rsidRPr="007A721F" w:rsidRDefault="00B956D2" w:rsidP="005D5711">
            <w:pPr>
              <w:pStyle w:val="Normal1"/>
              <w:rPr>
                <w:sz w:val="20"/>
                <w:szCs w:val="20"/>
              </w:rPr>
            </w:pPr>
            <w:r>
              <w:rPr>
                <w:sz w:val="20"/>
                <w:szCs w:val="20"/>
              </w:rPr>
              <w:t>La compra no puede ser procesada. Saldo insuficiente.</w:t>
            </w:r>
          </w:p>
        </w:tc>
        <w:tc>
          <w:tcPr>
            <w:tcW w:w="1134" w:type="dxa"/>
          </w:tcPr>
          <w:p w14:paraId="2CDA2697" w14:textId="77777777" w:rsidR="00B956D2" w:rsidRPr="007A721F" w:rsidRDefault="00B956D2" w:rsidP="005D5711">
            <w:pPr>
              <w:pStyle w:val="Normal1"/>
              <w:rPr>
                <w:sz w:val="20"/>
                <w:szCs w:val="20"/>
              </w:rPr>
            </w:pPr>
          </w:p>
        </w:tc>
        <w:tc>
          <w:tcPr>
            <w:tcW w:w="993" w:type="dxa"/>
          </w:tcPr>
          <w:p w14:paraId="48072900" w14:textId="77777777" w:rsidR="00B956D2" w:rsidRPr="007A721F" w:rsidRDefault="00B956D2" w:rsidP="005D5711">
            <w:pPr>
              <w:pStyle w:val="Normal1"/>
              <w:rPr>
                <w:sz w:val="20"/>
                <w:szCs w:val="20"/>
              </w:rPr>
            </w:pPr>
          </w:p>
        </w:tc>
      </w:tr>
      <w:tr w:rsidR="00B956D2" w14:paraId="33CDA67E" w14:textId="77777777" w:rsidTr="005D5711">
        <w:trPr>
          <w:trHeight w:val="1340"/>
        </w:trPr>
        <w:tc>
          <w:tcPr>
            <w:tcW w:w="813" w:type="dxa"/>
          </w:tcPr>
          <w:p w14:paraId="44AD12E2" w14:textId="77777777" w:rsidR="00B956D2" w:rsidRPr="007A721F" w:rsidRDefault="00B956D2" w:rsidP="005D5711">
            <w:pPr>
              <w:pStyle w:val="Normal1"/>
              <w:rPr>
                <w:sz w:val="20"/>
                <w:szCs w:val="20"/>
              </w:rPr>
            </w:pPr>
            <w:r>
              <w:rPr>
                <w:sz w:val="20"/>
                <w:szCs w:val="20"/>
              </w:rPr>
              <w:t>F07-T02</w:t>
            </w:r>
          </w:p>
        </w:tc>
        <w:tc>
          <w:tcPr>
            <w:tcW w:w="1210" w:type="dxa"/>
          </w:tcPr>
          <w:p w14:paraId="3EBA314F" w14:textId="77777777" w:rsidR="00B956D2" w:rsidRPr="007A721F" w:rsidRDefault="00B956D2" w:rsidP="005D5711">
            <w:pPr>
              <w:pStyle w:val="Normal1"/>
              <w:rPr>
                <w:sz w:val="20"/>
                <w:szCs w:val="20"/>
              </w:rPr>
            </w:pPr>
            <w:r>
              <w:rPr>
                <w:sz w:val="20"/>
                <w:szCs w:val="20"/>
              </w:rPr>
              <w:t>Intentar autorizar la compra con stock insuficiente.</w:t>
            </w:r>
          </w:p>
        </w:tc>
        <w:tc>
          <w:tcPr>
            <w:tcW w:w="1658" w:type="dxa"/>
          </w:tcPr>
          <w:p w14:paraId="080268F0" w14:textId="77777777" w:rsidR="00B956D2" w:rsidRPr="007A721F" w:rsidRDefault="00B956D2" w:rsidP="005D5711">
            <w:pPr>
              <w:pStyle w:val="Normal1"/>
              <w:rPr>
                <w:sz w:val="20"/>
                <w:szCs w:val="20"/>
              </w:rPr>
            </w:pPr>
            <w:r>
              <w:rPr>
                <w:sz w:val="20"/>
                <w:szCs w:val="20"/>
              </w:rPr>
              <w:t>1. Que el administrador intente aprobar la compra</w:t>
            </w:r>
          </w:p>
        </w:tc>
        <w:tc>
          <w:tcPr>
            <w:tcW w:w="1134" w:type="dxa"/>
          </w:tcPr>
          <w:p w14:paraId="5F806C5E" w14:textId="77777777" w:rsidR="00B956D2" w:rsidRPr="007A721F" w:rsidRDefault="00B956D2" w:rsidP="005D5711">
            <w:pPr>
              <w:pStyle w:val="Normal1"/>
              <w:rPr>
                <w:sz w:val="20"/>
                <w:szCs w:val="20"/>
              </w:rPr>
            </w:pPr>
          </w:p>
        </w:tc>
        <w:tc>
          <w:tcPr>
            <w:tcW w:w="1417" w:type="dxa"/>
          </w:tcPr>
          <w:p w14:paraId="5CCA404B" w14:textId="77777777" w:rsidR="00B956D2" w:rsidRPr="007A721F" w:rsidRDefault="00B956D2" w:rsidP="005D5711">
            <w:pPr>
              <w:pStyle w:val="Normal1"/>
              <w:rPr>
                <w:sz w:val="20"/>
                <w:szCs w:val="20"/>
              </w:rPr>
            </w:pPr>
            <w:r>
              <w:rPr>
                <w:sz w:val="20"/>
                <w:szCs w:val="20"/>
              </w:rPr>
              <w:t>La compra no puede ser procesada. Stock insuficiente.</w:t>
            </w:r>
          </w:p>
        </w:tc>
        <w:tc>
          <w:tcPr>
            <w:tcW w:w="1134" w:type="dxa"/>
          </w:tcPr>
          <w:p w14:paraId="56115789" w14:textId="77777777" w:rsidR="00B956D2" w:rsidRPr="007A721F" w:rsidRDefault="00B956D2" w:rsidP="005D5711">
            <w:pPr>
              <w:pStyle w:val="Normal1"/>
              <w:rPr>
                <w:sz w:val="20"/>
                <w:szCs w:val="20"/>
              </w:rPr>
            </w:pPr>
          </w:p>
        </w:tc>
        <w:tc>
          <w:tcPr>
            <w:tcW w:w="993" w:type="dxa"/>
          </w:tcPr>
          <w:p w14:paraId="7257F7E3" w14:textId="77777777" w:rsidR="00B956D2" w:rsidRPr="007A721F" w:rsidRDefault="00B956D2" w:rsidP="005D5711">
            <w:pPr>
              <w:pStyle w:val="Normal1"/>
              <w:rPr>
                <w:sz w:val="20"/>
                <w:szCs w:val="20"/>
              </w:rPr>
            </w:pPr>
          </w:p>
        </w:tc>
      </w:tr>
      <w:tr w:rsidR="00B956D2" w14:paraId="558A2DA2" w14:textId="77777777" w:rsidTr="005D5711">
        <w:trPr>
          <w:trHeight w:val="1340"/>
        </w:trPr>
        <w:tc>
          <w:tcPr>
            <w:tcW w:w="813" w:type="dxa"/>
          </w:tcPr>
          <w:p w14:paraId="73790052" w14:textId="77777777" w:rsidR="00B956D2" w:rsidRDefault="00B956D2" w:rsidP="005D5711">
            <w:pPr>
              <w:pStyle w:val="Normal1"/>
              <w:rPr>
                <w:sz w:val="20"/>
                <w:szCs w:val="20"/>
              </w:rPr>
            </w:pPr>
            <w:r>
              <w:rPr>
                <w:sz w:val="20"/>
                <w:szCs w:val="20"/>
              </w:rPr>
              <w:t>F07-T03</w:t>
            </w:r>
          </w:p>
        </w:tc>
        <w:tc>
          <w:tcPr>
            <w:tcW w:w="1210" w:type="dxa"/>
          </w:tcPr>
          <w:p w14:paraId="040E2DBF" w14:textId="77777777" w:rsidR="00B956D2" w:rsidRDefault="00B956D2" w:rsidP="005D5711">
            <w:pPr>
              <w:pStyle w:val="Normal1"/>
              <w:rPr>
                <w:sz w:val="20"/>
                <w:szCs w:val="20"/>
              </w:rPr>
            </w:pPr>
            <w:r>
              <w:rPr>
                <w:sz w:val="20"/>
                <w:szCs w:val="20"/>
              </w:rPr>
              <w:t>Intentar autorizar la compra de un producto inactivo.</w:t>
            </w:r>
          </w:p>
        </w:tc>
        <w:tc>
          <w:tcPr>
            <w:tcW w:w="1658" w:type="dxa"/>
          </w:tcPr>
          <w:p w14:paraId="2EFDB7DA" w14:textId="77777777" w:rsidR="00B956D2" w:rsidRDefault="00B956D2" w:rsidP="005D5711">
            <w:pPr>
              <w:pStyle w:val="Normal1"/>
              <w:rPr>
                <w:sz w:val="20"/>
                <w:szCs w:val="20"/>
              </w:rPr>
            </w:pPr>
            <w:r>
              <w:rPr>
                <w:sz w:val="20"/>
                <w:szCs w:val="20"/>
              </w:rPr>
              <w:t>1. Que el administrador intente aprobar la compra de un producto con estado “Inactivo”.</w:t>
            </w:r>
          </w:p>
        </w:tc>
        <w:tc>
          <w:tcPr>
            <w:tcW w:w="1134" w:type="dxa"/>
          </w:tcPr>
          <w:p w14:paraId="5682FA44" w14:textId="77777777" w:rsidR="00B956D2" w:rsidRPr="007A721F" w:rsidRDefault="00B956D2" w:rsidP="005D5711">
            <w:pPr>
              <w:pStyle w:val="Normal1"/>
              <w:rPr>
                <w:sz w:val="20"/>
                <w:szCs w:val="20"/>
              </w:rPr>
            </w:pPr>
          </w:p>
        </w:tc>
        <w:tc>
          <w:tcPr>
            <w:tcW w:w="1417" w:type="dxa"/>
          </w:tcPr>
          <w:p w14:paraId="79C7D4E5" w14:textId="77777777" w:rsidR="00B956D2" w:rsidRDefault="00B956D2" w:rsidP="005D5711">
            <w:pPr>
              <w:pStyle w:val="Normal1"/>
              <w:rPr>
                <w:sz w:val="20"/>
                <w:szCs w:val="20"/>
              </w:rPr>
            </w:pPr>
            <w:r>
              <w:rPr>
                <w:sz w:val="20"/>
                <w:szCs w:val="20"/>
              </w:rPr>
              <w:t>La compra no puede ser procesada. Producto inactivo.</w:t>
            </w:r>
          </w:p>
        </w:tc>
        <w:tc>
          <w:tcPr>
            <w:tcW w:w="1134" w:type="dxa"/>
          </w:tcPr>
          <w:p w14:paraId="023F5F5D" w14:textId="77777777" w:rsidR="00B956D2" w:rsidRPr="007A721F" w:rsidRDefault="00B956D2" w:rsidP="005D5711">
            <w:pPr>
              <w:pStyle w:val="Normal1"/>
              <w:rPr>
                <w:sz w:val="20"/>
                <w:szCs w:val="20"/>
              </w:rPr>
            </w:pPr>
          </w:p>
        </w:tc>
        <w:tc>
          <w:tcPr>
            <w:tcW w:w="993" w:type="dxa"/>
          </w:tcPr>
          <w:p w14:paraId="543A2429" w14:textId="77777777" w:rsidR="00B956D2" w:rsidRPr="007A721F" w:rsidRDefault="00B956D2" w:rsidP="005D5711">
            <w:pPr>
              <w:pStyle w:val="Normal1"/>
              <w:rPr>
                <w:sz w:val="20"/>
                <w:szCs w:val="20"/>
              </w:rPr>
            </w:pPr>
          </w:p>
        </w:tc>
      </w:tr>
      <w:bookmarkEnd w:id="9"/>
    </w:tbl>
    <w:p w14:paraId="3105908C" w14:textId="77777777" w:rsidR="00B956D2" w:rsidRDefault="00B956D2" w:rsidP="00B956D2">
      <w:pPr>
        <w:pStyle w:val="Normal1"/>
        <w:rPr>
          <w:bCs/>
          <w:color w:val="808080" w:themeColor="background1" w:themeShade="80"/>
        </w:rPr>
      </w:pPr>
    </w:p>
    <w:p w14:paraId="3D870587" w14:textId="77777777" w:rsidR="00B956D2" w:rsidRDefault="00B956D2" w:rsidP="00B956D2">
      <w:pPr>
        <w:pStyle w:val="Normal1"/>
        <w:rPr>
          <w:bCs/>
          <w:color w:val="808080" w:themeColor="background1" w:themeShade="80"/>
        </w:rPr>
      </w:pPr>
    </w:p>
    <w:p w14:paraId="7FEBEE7F" w14:textId="77777777" w:rsidR="00B956D2" w:rsidRDefault="00B956D2" w:rsidP="00B956D2">
      <w:pPr>
        <w:pStyle w:val="Normal1"/>
        <w:rPr>
          <w:bCs/>
          <w:color w:val="808080" w:themeColor="background1" w:themeShade="80"/>
        </w:rPr>
      </w:pPr>
    </w:p>
    <w:p w14:paraId="192971E7" w14:textId="77777777" w:rsidR="00B956D2" w:rsidRDefault="00B956D2" w:rsidP="00B956D2">
      <w:pPr>
        <w:pStyle w:val="Normal1"/>
        <w:rPr>
          <w:bCs/>
          <w:color w:val="808080" w:themeColor="background1" w:themeShade="80"/>
        </w:rPr>
      </w:pPr>
    </w:p>
    <w:p w14:paraId="660376D1" w14:textId="77777777" w:rsidR="00B956D2" w:rsidRDefault="00B956D2" w:rsidP="00B956D2">
      <w:pPr>
        <w:pStyle w:val="Normal1"/>
        <w:rPr>
          <w:bCs/>
          <w:color w:val="808080" w:themeColor="background1" w:themeShade="80"/>
        </w:rPr>
      </w:pPr>
    </w:p>
    <w:p w14:paraId="2DF23034" w14:textId="77777777" w:rsidR="00B956D2" w:rsidRDefault="00B956D2" w:rsidP="00B956D2">
      <w:pPr>
        <w:pStyle w:val="Normal1"/>
        <w:rPr>
          <w:bCs/>
          <w:color w:val="808080" w:themeColor="background1" w:themeShade="80"/>
        </w:rPr>
      </w:pPr>
    </w:p>
    <w:p w14:paraId="3F301388" w14:textId="77777777" w:rsidR="00B956D2" w:rsidRDefault="00B956D2" w:rsidP="00B956D2">
      <w:pPr>
        <w:pStyle w:val="Normal1"/>
        <w:rPr>
          <w:bCs/>
          <w:color w:val="808080" w:themeColor="background1" w:themeShade="80"/>
        </w:rPr>
      </w:pPr>
    </w:p>
    <w:p w14:paraId="326A1DAD" w14:textId="77777777" w:rsidR="00B956D2" w:rsidRDefault="00B956D2" w:rsidP="00B956D2">
      <w:pPr>
        <w:pStyle w:val="Normal1"/>
        <w:rPr>
          <w:bCs/>
          <w:color w:val="808080" w:themeColor="background1" w:themeShade="80"/>
        </w:rPr>
      </w:pPr>
    </w:p>
    <w:p w14:paraId="2C014473" w14:textId="77777777" w:rsidR="00B956D2" w:rsidRDefault="00B956D2" w:rsidP="00B956D2">
      <w:pPr>
        <w:pStyle w:val="Normal1"/>
        <w:rPr>
          <w:bCs/>
          <w:color w:val="808080" w:themeColor="background1" w:themeShade="80"/>
        </w:rPr>
      </w:pPr>
    </w:p>
    <w:p w14:paraId="7ECCC6F9" w14:textId="54F1103E" w:rsidR="00B956D2" w:rsidRDefault="00B956D2" w:rsidP="00B956D2">
      <w:pPr>
        <w:pStyle w:val="Normal1"/>
        <w:rPr>
          <w:bCs/>
          <w:color w:val="808080" w:themeColor="background1" w:themeShade="80"/>
        </w:rPr>
      </w:pPr>
    </w:p>
    <w:p w14:paraId="3F08F1AA" w14:textId="77777777" w:rsidR="00DB3DD9" w:rsidRDefault="00DB3DD9" w:rsidP="00B956D2">
      <w:pPr>
        <w:pStyle w:val="Normal1"/>
        <w:rPr>
          <w:bCs/>
          <w:color w:val="808080" w:themeColor="background1" w:themeShade="80"/>
        </w:rPr>
      </w:pPr>
    </w:p>
    <w:p w14:paraId="10FA3945" w14:textId="77777777" w:rsidR="00B956D2" w:rsidRDefault="00B956D2" w:rsidP="00B956D2">
      <w:pPr>
        <w:pStyle w:val="Normal1"/>
        <w:rPr>
          <w:bCs/>
          <w:color w:val="808080" w:themeColor="background1" w:themeShade="80"/>
        </w:rPr>
      </w:pPr>
    </w:p>
    <w:p w14:paraId="6A73C2D6" w14:textId="77777777" w:rsidR="00B956D2" w:rsidRDefault="00B956D2" w:rsidP="00B956D2">
      <w:pPr>
        <w:pStyle w:val="Normal1"/>
        <w:rPr>
          <w:bCs/>
          <w:color w:val="808080" w:themeColor="background1" w:themeShade="80"/>
        </w:rPr>
      </w:pPr>
    </w:p>
    <w:p w14:paraId="7606837A" w14:textId="77777777" w:rsidR="00B956D2" w:rsidRDefault="00B956D2" w:rsidP="00B956D2">
      <w:pPr>
        <w:pStyle w:val="Normal1"/>
        <w:rPr>
          <w:sz w:val="20"/>
          <w:szCs w:val="20"/>
        </w:rPr>
      </w:pPr>
      <w:r>
        <w:rPr>
          <w:b/>
        </w:rPr>
        <w:lastRenderedPageBreak/>
        <w:t>F-08: Añadir un producto.</w:t>
      </w:r>
      <w:r>
        <w:rPr>
          <w:b/>
        </w:rPr>
        <w:br/>
        <w:t xml:space="preserve">Precondiciones: </w:t>
      </w:r>
      <w:r>
        <w:rPr>
          <w:sz w:val="20"/>
          <w:szCs w:val="20"/>
        </w:rPr>
        <w:t>- Que el administrador este ingresado en el sistema.</w:t>
      </w:r>
    </w:p>
    <w:tbl>
      <w:tblPr>
        <w:tblStyle w:val="Tablaconcuadrcula"/>
        <w:tblW w:w="8500" w:type="dxa"/>
        <w:tblLook w:val="04A0" w:firstRow="1" w:lastRow="0" w:firstColumn="1" w:lastColumn="0" w:noHBand="0" w:noVBand="1"/>
      </w:tblPr>
      <w:tblGrid>
        <w:gridCol w:w="895"/>
        <w:gridCol w:w="1085"/>
        <w:gridCol w:w="1701"/>
        <w:gridCol w:w="1134"/>
        <w:gridCol w:w="1559"/>
        <w:gridCol w:w="1134"/>
        <w:gridCol w:w="992"/>
      </w:tblGrid>
      <w:tr w:rsidR="00B956D2" w14:paraId="5BFA5920" w14:textId="77777777" w:rsidTr="005D5711">
        <w:trPr>
          <w:trHeight w:val="732"/>
        </w:trPr>
        <w:tc>
          <w:tcPr>
            <w:tcW w:w="895" w:type="dxa"/>
          </w:tcPr>
          <w:p w14:paraId="72EEC332" w14:textId="77777777" w:rsidR="00B956D2" w:rsidRPr="002061CF" w:rsidRDefault="00B956D2" w:rsidP="005D5711">
            <w:pPr>
              <w:pStyle w:val="Normal1"/>
              <w:rPr>
                <w:b/>
                <w:bCs/>
                <w:sz w:val="20"/>
                <w:szCs w:val="20"/>
              </w:rPr>
            </w:pPr>
            <w:r w:rsidRPr="002061CF">
              <w:rPr>
                <w:b/>
                <w:bCs/>
                <w:sz w:val="20"/>
                <w:szCs w:val="20"/>
              </w:rPr>
              <w:t>ID</w:t>
            </w:r>
          </w:p>
        </w:tc>
        <w:tc>
          <w:tcPr>
            <w:tcW w:w="1085" w:type="dxa"/>
          </w:tcPr>
          <w:p w14:paraId="4CC35A50" w14:textId="77777777" w:rsidR="00B956D2" w:rsidRPr="002061CF" w:rsidRDefault="00B956D2" w:rsidP="005D5711">
            <w:pPr>
              <w:pStyle w:val="Normal1"/>
              <w:rPr>
                <w:b/>
                <w:bCs/>
                <w:sz w:val="20"/>
                <w:szCs w:val="20"/>
              </w:rPr>
            </w:pPr>
            <w:r w:rsidRPr="002061CF">
              <w:rPr>
                <w:b/>
                <w:bCs/>
                <w:sz w:val="20"/>
                <w:szCs w:val="20"/>
              </w:rPr>
              <w:t>Escenario de test</w:t>
            </w:r>
          </w:p>
        </w:tc>
        <w:tc>
          <w:tcPr>
            <w:tcW w:w="1701" w:type="dxa"/>
          </w:tcPr>
          <w:p w14:paraId="7D6C805B" w14:textId="77777777" w:rsidR="00B956D2" w:rsidRPr="002061CF" w:rsidRDefault="00B956D2" w:rsidP="005D5711">
            <w:pPr>
              <w:pStyle w:val="Normal1"/>
              <w:rPr>
                <w:b/>
                <w:bCs/>
                <w:sz w:val="20"/>
                <w:szCs w:val="20"/>
              </w:rPr>
            </w:pPr>
            <w:r w:rsidRPr="002061CF">
              <w:rPr>
                <w:b/>
                <w:bCs/>
                <w:sz w:val="20"/>
                <w:szCs w:val="20"/>
              </w:rPr>
              <w:t>Pasos</w:t>
            </w:r>
          </w:p>
        </w:tc>
        <w:tc>
          <w:tcPr>
            <w:tcW w:w="1134" w:type="dxa"/>
          </w:tcPr>
          <w:p w14:paraId="46852655" w14:textId="77777777" w:rsidR="00B956D2" w:rsidRPr="002061CF" w:rsidRDefault="00B956D2" w:rsidP="005D5711">
            <w:pPr>
              <w:pStyle w:val="Normal1"/>
              <w:rPr>
                <w:b/>
                <w:bCs/>
                <w:sz w:val="20"/>
                <w:szCs w:val="20"/>
              </w:rPr>
            </w:pPr>
            <w:r w:rsidRPr="002061CF">
              <w:rPr>
                <w:b/>
                <w:bCs/>
                <w:sz w:val="20"/>
                <w:szCs w:val="20"/>
              </w:rPr>
              <w:t>Datos Utilizados</w:t>
            </w:r>
          </w:p>
        </w:tc>
        <w:tc>
          <w:tcPr>
            <w:tcW w:w="1559" w:type="dxa"/>
          </w:tcPr>
          <w:p w14:paraId="7D1C6DB5" w14:textId="77777777" w:rsidR="00B956D2" w:rsidRPr="002061CF" w:rsidRDefault="00B956D2" w:rsidP="005D5711">
            <w:pPr>
              <w:pStyle w:val="Normal1"/>
              <w:rPr>
                <w:b/>
                <w:bCs/>
                <w:sz w:val="20"/>
                <w:szCs w:val="20"/>
              </w:rPr>
            </w:pPr>
            <w:r w:rsidRPr="002061CF">
              <w:rPr>
                <w:b/>
                <w:bCs/>
                <w:sz w:val="20"/>
                <w:szCs w:val="20"/>
              </w:rPr>
              <w:t>Resultado Esperado</w:t>
            </w:r>
          </w:p>
        </w:tc>
        <w:tc>
          <w:tcPr>
            <w:tcW w:w="1134" w:type="dxa"/>
          </w:tcPr>
          <w:p w14:paraId="46A9A8FF" w14:textId="77777777" w:rsidR="00B956D2" w:rsidRPr="002061CF" w:rsidRDefault="00B956D2" w:rsidP="005D5711">
            <w:pPr>
              <w:pStyle w:val="Normal1"/>
              <w:rPr>
                <w:b/>
                <w:bCs/>
                <w:sz w:val="20"/>
                <w:szCs w:val="20"/>
              </w:rPr>
            </w:pPr>
            <w:r w:rsidRPr="002061CF">
              <w:rPr>
                <w:b/>
                <w:bCs/>
                <w:sz w:val="20"/>
                <w:szCs w:val="20"/>
              </w:rPr>
              <w:t>Resultado Obtenido</w:t>
            </w:r>
          </w:p>
        </w:tc>
        <w:tc>
          <w:tcPr>
            <w:tcW w:w="992" w:type="dxa"/>
          </w:tcPr>
          <w:p w14:paraId="75C51C5E" w14:textId="77777777" w:rsidR="00B956D2" w:rsidRPr="002061CF" w:rsidRDefault="00B956D2" w:rsidP="005D5711">
            <w:pPr>
              <w:pStyle w:val="Normal1"/>
              <w:rPr>
                <w:b/>
                <w:bCs/>
                <w:sz w:val="20"/>
                <w:szCs w:val="20"/>
              </w:rPr>
            </w:pPr>
            <w:r w:rsidRPr="002061CF">
              <w:rPr>
                <w:b/>
                <w:bCs/>
                <w:sz w:val="20"/>
                <w:szCs w:val="20"/>
              </w:rPr>
              <w:t>Estado (F = Falla,</w:t>
            </w:r>
          </w:p>
          <w:p w14:paraId="25DE4B45" w14:textId="77777777" w:rsidR="00B956D2" w:rsidRPr="002061CF" w:rsidRDefault="00B956D2" w:rsidP="005D5711">
            <w:pPr>
              <w:pStyle w:val="Normal1"/>
              <w:rPr>
                <w:b/>
                <w:bCs/>
                <w:sz w:val="20"/>
                <w:szCs w:val="20"/>
              </w:rPr>
            </w:pPr>
            <w:r w:rsidRPr="002061CF">
              <w:rPr>
                <w:b/>
                <w:bCs/>
                <w:sz w:val="20"/>
                <w:szCs w:val="20"/>
              </w:rPr>
              <w:t>P = Pasa)</w:t>
            </w:r>
          </w:p>
        </w:tc>
      </w:tr>
      <w:tr w:rsidR="00B956D2" w14:paraId="7CFE7373" w14:textId="77777777" w:rsidTr="005D5711">
        <w:trPr>
          <w:trHeight w:val="1250"/>
        </w:trPr>
        <w:tc>
          <w:tcPr>
            <w:tcW w:w="895" w:type="dxa"/>
          </w:tcPr>
          <w:p w14:paraId="2E3A1045" w14:textId="77777777" w:rsidR="00B956D2" w:rsidRPr="007A721F" w:rsidRDefault="00B956D2" w:rsidP="005D5711">
            <w:pPr>
              <w:pStyle w:val="Normal1"/>
              <w:rPr>
                <w:sz w:val="20"/>
                <w:szCs w:val="20"/>
              </w:rPr>
            </w:pPr>
            <w:r>
              <w:rPr>
                <w:sz w:val="20"/>
                <w:szCs w:val="20"/>
              </w:rPr>
              <w:t>F08-T01</w:t>
            </w:r>
          </w:p>
        </w:tc>
        <w:tc>
          <w:tcPr>
            <w:tcW w:w="1085" w:type="dxa"/>
          </w:tcPr>
          <w:p w14:paraId="048EF346" w14:textId="77777777" w:rsidR="00B956D2" w:rsidRPr="007A721F" w:rsidRDefault="00B956D2" w:rsidP="005D5711">
            <w:pPr>
              <w:pStyle w:val="Normal1"/>
              <w:rPr>
                <w:sz w:val="20"/>
                <w:szCs w:val="20"/>
              </w:rPr>
            </w:pPr>
            <w:r>
              <w:rPr>
                <w:sz w:val="20"/>
                <w:szCs w:val="20"/>
              </w:rPr>
              <w:t>Los campos están vacíos</w:t>
            </w:r>
          </w:p>
        </w:tc>
        <w:tc>
          <w:tcPr>
            <w:tcW w:w="1701" w:type="dxa"/>
          </w:tcPr>
          <w:p w14:paraId="7B176D7D" w14:textId="77777777" w:rsidR="00B956D2" w:rsidRDefault="00B956D2" w:rsidP="005D5711">
            <w:pPr>
              <w:pStyle w:val="Normal1"/>
              <w:pBdr>
                <w:top w:val="nil"/>
                <w:left w:val="nil"/>
                <w:bottom w:val="nil"/>
                <w:right w:val="nil"/>
                <w:between w:val="nil"/>
              </w:pBdr>
              <w:spacing w:after="200" w:line="276" w:lineRule="auto"/>
              <w:contextualSpacing/>
              <w:rPr>
                <w:color w:val="000000"/>
                <w:sz w:val="20"/>
                <w:szCs w:val="20"/>
              </w:rPr>
            </w:pPr>
            <w:r>
              <w:rPr>
                <w:color w:val="000000"/>
                <w:sz w:val="20"/>
                <w:szCs w:val="20"/>
              </w:rPr>
              <w:t>1.No escribir nada.</w:t>
            </w:r>
          </w:p>
          <w:p w14:paraId="4CD042EE" w14:textId="77777777" w:rsidR="00B956D2" w:rsidRPr="007A721F" w:rsidRDefault="00B956D2" w:rsidP="005D5711">
            <w:pPr>
              <w:pStyle w:val="Normal1"/>
              <w:rPr>
                <w:sz w:val="20"/>
                <w:szCs w:val="20"/>
              </w:rPr>
            </w:pPr>
            <w:r>
              <w:rPr>
                <w:color w:val="000000"/>
                <w:sz w:val="20"/>
                <w:szCs w:val="20"/>
              </w:rPr>
              <w:t>2.Presionar el botón de añadir producto.</w:t>
            </w:r>
          </w:p>
        </w:tc>
        <w:tc>
          <w:tcPr>
            <w:tcW w:w="1134" w:type="dxa"/>
          </w:tcPr>
          <w:p w14:paraId="6CA47B4D" w14:textId="77777777" w:rsidR="00B956D2" w:rsidRPr="007A721F" w:rsidRDefault="00B956D2" w:rsidP="005D5711">
            <w:pPr>
              <w:pStyle w:val="Normal1"/>
              <w:rPr>
                <w:sz w:val="20"/>
                <w:szCs w:val="20"/>
              </w:rPr>
            </w:pPr>
          </w:p>
        </w:tc>
        <w:tc>
          <w:tcPr>
            <w:tcW w:w="1559" w:type="dxa"/>
          </w:tcPr>
          <w:p w14:paraId="7D1B26D0" w14:textId="77777777" w:rsidR="00B956D2" w:rsidRPr="007A721F" w:rsidRDefault="00B956D2" w:rsidP="005D5711">
            <w:pPr>
              <w:pStyle w:val="Normal1"/>
              <w:rPr>
                <w:sz w:val="20"/>
                <w:szCs w:val="20"/>
              </w:rPr>
            </w:pPr>
            <w:r>
              <w:rPr>
                <w:sz w:val="20"/>
                <w:szCs w:val="20"/>
              </w:rPr>
              <w:t>No puede haber campos vacíos.</w:t>
            </w:r>
          </w:p>
        </w:tc>
        <w:tc>
          <w:tcPr>
            <w:tcW w:w="1134" w:type="dxa"/>
          </w:tcPr>
          <w:p w14:paraId="15AD04DB" w14:textId="77777777" w:rsidR="00B956D2" w:rsidRPr="007A721F" w:rsidRDefault="00B956D2" w:rsidP="005D5711">
            <w:pPr>
              <w:pStyle w:val="Normal1"/>
              <w:rPr>
                <w:sz w:val="20"/>
                <w:szCs w:val="20"/>
              </w:rPr>
            </w:pPr>
          </w:p>
        </w:tc>
        <w:tc>
          <w:tcPr>
            <w:tcW w:w="992" w:type="dxa"/>
          </w:tcPr>
          <w:p w14:paraId="29A012D0" w14:textId="77777777" w:rsidR="00B956D2" w:rsidRPr="007A721F" w:rsidRDefault="00B956D2" w:rsidP="005D5711">
            <w:pPr>
              <w:pStyle w:val="Normal1"/>
              <w:rPr>
                <w:sz w:val="20"/>
                <w:szCs w:val="20"/>
              </w:rPr>
            </w:pPr>
          </w:p>
        </w:tc>
      </w:tr>
      <w:tr w:rsidR="00B956D2" w14:paraId="0D0B4191" w14:textId="77777777" w:rsidTr="005D5711">
        <w:trPr>
          <w:trHeight w:val="1340"/>
        </w:trPr>
        <w:tc>
          <w:tcPr>
            <w:tcW w:w="895" w:type="dxa"/>
          </w:tcPr>
          <w:p w14:paraId="48A00454" w14:textId="77777777" w:rsidR="00B956D2" w:rsidRPr="007A721F" w:rsidRDefault="00B956D2" w:rsidP="005D5711">
            <w:pPr>
              <w:pStyle w:val="Normal1"/>
              <w:rPr>
                <w:sz w:val="20"/>
                <w:szCs w:val="20"/>
              </w:rPr>
            </w:pPr>
            <w:r>
              <w:rPr>
                <w:sz w:val="20"/>
                <w:szCs w:val="20"/>
              </w:rPr>
              <w:t>F08-T02</w:t>
            </w:r>
          </w:p>
        </w:tc>
        <w:tc>
          <w:tcPr>
            <w:tcW w:w="1085" w:type="dxa"/>
          </w:tcPr>
          <w:p w14:paraId="3DD2E69A" w14:textId="77777777" w:rsidR="00B956D2" w:rsidRPr="007A721F" w:rsidRDefault="00B956D2" w:rsidP="005D5711">
            <w:pPr>
              <w:pStyle w:val="Normal1"/>
              <w:rPr>
                <w:sz w:val="20"/>
                <w:szCs w:val="20"/>
              </w:rPr>
            </w:pPr>
            <w:r>
              <w:rPr>
                <w:sz w:val="20"/>
                <w:szCs w:val="20"/>
              </w:rPr>
              <w:t>Intentar añadir un producto con precio 0.</w:t>
            </w:r>
          </w:p>
        </w:tc>
        <w:tc>
          <w:tcPr>
            <w:tcW w:w="1701" w:type="dxa"/>
          </w:tcPr>
          <w:p w14:paraId="5EE584D9" w14:textId="77777777" w:rsidR="00B956D2" w:rsidRDefault="00B956D2" w:rsidP="005D5711">
            <w:pPr>
              <w:pStyle w:val="Normal1"/>
              <w:rPr>
                <w:sz w:val="20"/>
                <w:szCs w:val="20"/>
              </w:rPr>
            </w:pPr>
            <w:r>
              <w:rPr>
                <w:sz w:val="20"/>
                <w:szCs w:val="20"/>
              </w:rPr>
              <w:t>1. Que el administrador complete los campos y que el precio sea 0 o menos.</w:t>
            </w:r>
          </w:p>
          <w:p w14:paraId="2626700B" w14:textId="77777777" w:rsidR="00B956D2" w:rsidRPr="007A721F" w:rsidRDefault="00B956D2" w:rsidP="005D5711">
            <w:pPr>
              <w:pStyle w:val="Normal1"/>
              <w:rPr>
                <w:sz w:val="20"/>
                <w:szCs w:val="20"/>
              </w:rPr>
            </w:pPr>
            <w:r>
              <w:rPr>
                <w:sz w:val="20"/>
                <w:szCs w:val="20"/>
              </w:rPr>
              <w:t>2. Darle al botón añadir producto.</w:t>
            </w:r>
          </w:p>
        </w:tc>
        <w:tc>
          <w:tcPr>
            <w:tcW w:w="1134" w:type="dxa"/>
          </w:tcPr>
          <w:p w14:paraId="2BA52F76" w14:textId="77777777" w:rsidR="00B956D2" w:rsidRPr="007A721F" w:rsidRDefault="00B956D2" w:rsidP="005D5711">
            <w:pPr>
              <w:pStyle w:val="Normal1"/>
              <w:rPr>
                <w:sz w:val="20"/>
                <w:szCs w:val="20"/>
              </w:rPr>
            </w:pPr>
          </w:p>
        </w:tc>
        <w:tc>
          <w:tcPr>
            <w:tcW w:w="1559" w:type="dxa"/>
          </w:tcPr>
          <w:p w14:paraId="7B1A970F" w14:textId="77777777" w:rsidR="00B956D2" w:rsidRPr="007A721F" w:rsidRDefault="00B956D2" w:rsidP="005D5711">
            <w:pPr>
              <w:pStyle w:val="Normal1"/>
              <w:rPr>
                <w:sz w:val="20"/>
                <w:szCs w:val="20"/>
              </w:rPr>
            </w:pPr>
            <w:r>
              <w:rPr>
                <w:sz w:val="20"/>
                <w:szCs w:val="20"/>
              </w:rPr>
              <w:t>El producto no puede tener un precio menor o igual a 0.</w:t>
            </w:r>
          </w:p>
        </w:tc>
        <w:tc>
          <w:tcPr>
            <w:tcW w:w="1134" w:type="dxa"/>
          </w:tcPr>
          <w:p w14:paraId="46220872" w14:textId="77777777" w:rsidR="00B956D2" w:rsidRPr="007A721F" w:rsidRDefault="00B956D2" w:rsidP="005D5711">
            <w:pPr>
              <w:pStyle w:val="Normal1"/>
              <w:rPr>
                <w:sz w:val="20"/>
                <w:szCs w:val="20"/>
              </w:rPr>
            </w:pPr>
          </w:p>
        </w:tc>
        <w:tc>
          <w:tcPr>
            <w:tcW w:w="992" w:type="dxa"/>
          </w:tcPr>
          <w:p w14:paraId="22AAC9C5" w14:textId="77777777" w:rsidR="00B956D2" w:rsidRPr="007A721F" w:rsidRDefault="00B956D2" w:rsidP="005D5711">
            <w:pPr>
              <w:pStyle w:val="Normal1"/>
              <w:rPr>
                <w:sz w:val="20"/>
                <w:szCs w:val="20"/>
              </w:rPr>
            </w:pPr>
          </w:p>
        </w:tc>
      </w:tr>
      <w:tr w:rsidR="00B956D2" w14:paraId="7485B28A" w14:textId="77777777" w:rsidTr="005D5711">
        <w:trPr>
          <w:trHeight w:val="1340"/>
        </w:trPr>
        <w:tc>
          <w:tcPr>
            <w:tcW w:w="895" w:type="dxa"/>
          </w:tcPr>
          <w:p w14:paraId="03DF1798" w14:textId="77777777" w:rsidR="00B956D2" w:rsidRDefault="00B956D2" w:rsidP="005D5711">
            <w:pPr>
              <w:pStyle w:val="Normal1"/>
              <w:rPr>
                <w:sz w:val="20"/>
                <w:szCs w:val="20"/>
              </w:rPr>
            </w:pPr>
            <w:r>
              <w:rPr>
                <w:sz w:val="20"/>
                <w:szCs w:val="20"/>
              </w:rPr>
              <w:t>F08-T03</w:t>
            </w:r>
          </w:p>
        </w:tc>
        <w:tc>
          <w:tcPr>
            <w:tcW w:w="1085" w:type="dxa"/>
          </w:tcPr>
          <w:p w14:paraId="2098D360" w14:textId="77777777" w:rsidR="00B956D2" w:rsidRDefault="00B956D2" w:rsidP="005D5711">
            <w:pPr>
              <w:pStyle w:val="Normal1"/>
              <w:rPr>
                <w:sz w:val="20"/>
                <w:szCs w:val="20"/>
              </w:rPr>
            </w:pPr>
            <w:r>
              <w:rPr>
                <w:sz w:val="20"/>
                <w:szCs w:val="20"/>
              </w:rPr>
              <w:t>Intentar añadir un producto con cantidad de stock 0</w:t>
            </w:r>
          </w:p>
        </w:tc>
        <w:tc>
          <w:tcPr>
            <w:tcW w:w="1701" w:type="dxa"/>
          </w:tcPr>
          <w:p w14:paraId="21F1C359" w14:textId="77777777" w:rsidR="00B956D2" w:rsidRDefault="00B956D2" w:rsidP="005D5711">
            <w:pPr>
              <w:pStyle w:val="Normal1"/>
              <w:rPr>
                <w:sz w:val="20"/>
                <w:szCs w:val="20"/>
              </w:rPr>
            </w:pPr>
            <w:r>
              <w:rPr>
                <w:sz w:val="20"/>
                <w:szCs w:val="20"/>
              </w:rPr>
              <w:t>1. Que el administrador complete los campos y que la cantidad de stock sea 0 o menos.</w:t>
            </w:r>
          </w:p>
          <w:p w14:paraId="52DFED05" w14:textId="77777777" w:rsidR="00B956D2" w:rsidRDefault="00B956D2" w:rsidP="005D5711">
            <w:pPr>
              <w:pStyle w:val="Normal1"/>
              <w:rPr>
                <w:sz w:val="20"/>
                <w:szCs w:val="20"/>
              </w:rPr>
            </w:pPr>
            <w:r>
              <w:rPr>
                <w:sz w:val="20"/>
                <w:szCs w:val="20"/>
              </w:rPr>
              <w:t>2. Darle al botón añadir producto.</w:t>
            </w:r>
          </w:p>
        </w:tc>
        <w:tc>
          <w:tcPr>
            <w:tcW w:w="1134" w:type="dxa"/>
          </w:tcPr>
          <w:p w14:paraId="7394C1CA" w14:textId="77777777" w:rsidR="00B956D2" w:rsidRPr="007A721F" w:rsidRDefault="00B956D2" w:rsidP="005D5711">
            <w:pPr>
              <w:pStyle w:val="Normal1"/>
              <w:rPr>
                <w:sz w:val="20"/>
                <w:szCs w:val="20"/>
              </w:rPr>
            </w:pPr>
          </w:p>
        </w:tc>
        <w:tc>
          <w:tcPr>
            <w:tcW w:w="1559" w:type="dxa"/>
          </w:tcPr>
          <w:p w14:paraId="2CDB4E95" w14:textId="77777777" w:rsidR="00B956D2" w:rsidRDefault="00B956D2" w:rsidP="005D5711">
            <w:pPr>
              <w:pStyle w:val="Normal1"/>
              <w:rPr>
                <w:sz w:val="20"/>
                <w:szCs w:val="20"/>
              </w:rPr>
            </w:pPr>
            <w:r>
              <w:rPr>
                <w:sz w:val="20"/>
                <w:szCs w:val="20"/>
              </w:rPr>
              <w:t>El producto no puede tener un stock menor a 1.</w:t>
            </w:r>
          </w:p>
        </w:tc>
        <w:tc>
          <w:tcPr>
            <w:tcW w:w="1134" w:type="dxa"/>
          </w:tcPr>
          <w:p w14:paraId="746268B1" w14:textId="77777777" w:rsidR="00B956D2" w:rsidRPr="007A721F" w:rsidRDefault="00B956D2" w:rsidP="005D5711">
            <w:pPr>
              <w:pStyle w:val="Normal1"/>
              <w:rPr>
                <w:sz w:val="20"/>
                <w:szCs w:val="20"/>
              </w:rPr>
            </w:pPr>
          </w:p>
        </w:tc>
        <w:tc>
          <w:tcPr>
            <w:tcW w:w="992" w:type="dxa"/>
          </w:tcPr>
          <w:p w14:paraId="7E5741D6" w14:textId="77777777" w:rsidR="00B956D2" w:rsidRPr="007A721F" w:rsidRDefault="00B956D2" w:rsidP="005D5711">
            <w:pPr>
              <w:pStyle w:val="Normal1"/>
              <w:rPr>
                <w:sz w:val="20"/>
                <w:szCs w:val="20"/>
              </w:rPr>
            </w:pPr>
          </w:p>
        </w:tc>
      </w:tr>
    </w:tbl>
    <w:p w14:paraId="481F4574" w14:textId="77777777" w:rsidR="00B956D2" w:rsidRDefault="00B956D2" w:rsidP="00B956D2">
      <w:pPr>
        <w:pStyle w:val="Normal1"/>
        <w:rPr>
          <w:bCs/>
          <w:color w:val="808080" w:themeColor="background1" w:themeShade="80"/>
        </w:rPr>
      </w:pPr>
    </w:p>
    <w:p w14:paraId="72B84D94" w14:textId="77777777" w:rsidR="00B956D2" w:rsidRDefault="00B956D2" w:rsidP="00B956D2">
      <w:pPr>
        <w:pStyle w:val="Normal1"/>
        <w:rPr>
          <w:bCs/>
          <w:color w:val="808080" w:themeColor="background1" w:themeShade="80"/>
        </w:rPr>
      </w:pPr>
    </w:p>
    <w:p w14:paraId="238509D3" w14:textId="77777777" w:rsidR="00B956D2" w:rsidRDefault="00B956D2" w:rsidP="00B956D2">
      <w:pPr>
        <w:pStyle w:val="Normal1"/>
        <w:rPr>
          <w:bCs/>
          <w:color w:val="808080" w:themeColor="background1" w:themeShade="80"/>
        </w:rPr>
      </w:pPr>
    </w:p>
    <w:p w14:paraId="41D69C39" w14:textId="77777777" w:rsidR="00B956D2" w:rsidRDefault="00B956D2" w:rsidP="00B956D2">
      <w:pPr>
        <w:pStyle w:val="Normal1"/>
        <w:rPr>
          <w:bCs/>
          <w:color w:val="808080" w:themeColor="background1" w:themeShade="80"/>
        </w:rPr>
      </w:pPr>
    </w:p>
    <w:p w14:paraId="613415DD" w14:textId="77777777" w:rsidR="00B956D2" w:rsidRDefault="00B956D2" w:rsidP="00B956D2">
      <w:pPr>
        <w:pStyle w:val="Normal1"/>
        <w:rPr>
          <w:bCs/>
          <w:color w:val="808080" w:themeColor="background1" w:themeShade="80"/>
        </w:rPr>
      </w:pPr>
    </w:p>
    <w:p w14:paraId="2637B35A" w14:textId="77777777" w:rsidR="00B956D2" w:rsidRDefault="00B956D2" w:rsidP="00B956D2">
      <w:pPr>
        <w:pStyle w:val="Normal1"/>
        <w:rPr>
          <w:bCs/>
          <w:color w:val="808080" w:themeColor="background1" w:themeShade="80"/>
        </w:rPr>
      </w:pPr>
    </w:p>
    <w:p w14:paraId="41E84508" w14:textId="77777777" w:rsidR="00B956D2" w:rsidRDefault="00B956D2" w:rsidP="00B956D2">
      <w:pPr>
        <w:pStyle w:val="Normal1"/>
        <w:rPr>
          <w:bCs/>
          <w:color w:val="808080" w:themeColor="background1" w:themeShade="80"/>
        </w:rPr>
      </w:pPr>
    </w:p>
    <w:p w14:paraId="742F081D" w14:textId="552BEA1D" w:rsidR="00B956D2" w:rsidRDefault="00B956D2" w:rsidP="00B956D2">
      <w:pPr>
        <w:pStyle w:val="Normal1"/>
        <w:rPr>
          <w:bCs/>
          <w:color w:val="808080" w:themeColor="background1" w:themeShade="80"/>
        </w:rPr>
      </w:pPr>
    </w:p>
    <w:p w14:paraId="10C12ED5" w14:textId="77777777" w:rsidR="00DB3DD9" w:rsidRDefault="00DB3DD9" w:rsidP="00B956D2">
      <w:pPr>
        <w:pStyle w:val="Normal1"/>
        <w:rPr>
          <w:bCs/>
          <w:color w:val="808080" w:themeColor="background1" w:themeShade="80"/>
        </w:rPr>
      </w:pPr>
    </w:p>
    <w:p w14:paraId="4B573ECA" w14:textId="77777777" w:rsidR="00B956D2" w:rsidRDefault="00B956D2" w:rsidP="00B956D2">
      <w:pPr>
        <w:pStyle w:val="Normal1"/>
        <w:rPr>
          <w:bCs/>
          <w:color w:val="808080" w:themeColor="background1" w:themeShade="80"/>
        </w:rPr>
      </w:pPr>
    </w:p>
    <w:p w14:paraId="6D10A7C4" w14:textId="77777777" w:rsidR="00B956D2" w:rsidRDefault="00B956D2" w:rsidP="00B956D2">
      <w:pPr>
        <w:pStyle w:val="Normal1"/>
        <w:rPr>
          <w:bCs/>
          <w:color w:val="808080" w:themeColor="background1" w:themeShade="80"/>
        </w:rPr>
      </w:pPr>
    </w:p>
    <w:p w14:paraId="330108FC" w14:textId="77777777" w:rsidR="00B956D2" w:rsidRDefault="00B956D2" w:rsidP="00B956D2">
      <w:pPr>
        <w:pStyle w:val="Normal1"/>
        <w:rPr>
          <w:bCs/>
          <w:color w:val="808080" w:themeColor="background1" w:themeShade="80"/>
        </w:rPr>
      </w:pPr>
    </w:p>
    <w:p w14:paraId="49C26BE9" w14:textId="77777777" w:rsidR="00B956D2" w:rsidRDefault="00B956D2" w:rsidP="00B956D2">
      <w:pPr>
        <w:pStyle w:val="Normal1"/>
        <w:rPr>
          <w:sz w:val="20"/>
          <w:szCs w:val="20"/>
        </w:rPr>
      </w:pPr>
      <w:r>
        <w:rPr>
          <w:b/>
        </w:rPr>
        <w:lastRenderedPageBreak/>
        <w:t>F-09: Administrar Productos.</w:t>
      </w:r>
      <w:r>
        <w:rPr>
          <w:b/>
        </w:rPr>
        <w:br/>
        <w:t xml:space="preserve">Precondiciones: </w:t>
      </w:r>
      <w:r>
        <w:rPr>
          <w:sz w:val="20"/>
          <w:szCs w:val="20"/>
        </w:rPr>
        <w:t>- Que el administrador este ingresado en el sistema.</w:t>
      </w:r>
    </w:p>
    <w:tbl>
      <w:tblPr>
        <w:tblStyle w:val="Tablaconcuadrcula"/>
        <w:tblW w:w="8642" w:type="dxa"/>
        <w:tblLook w:val="04A0" w:firstRow="1" w:lastRow="0" w:firstColumn="1" w:lastColumn="0" w:noHBand="0" w:noVBand="1"/>
      </w:tblPr>
      <w:tblGrid>
        <w:gridCol w:w="985"/>
        <w:gridCol w:w="1012"/>
        <w:gridCol w:w="1692"/>
        <w:gridCol w:w="1134"/>
        <w:gridCol w:w="1558"/>
        <w:gridCol w:w="1269"/>
        <w:gridCol w:w="6"/>
        <w:gridCol w:w="986"/>
      </w:tblGrid>
      <w:tr w:rsidR="00B956D2" w14:paraId="6BCED3F2" w14:textId="77777777" w:rsidTr="005D5711">
        <w:trPr>
          <w:trHeight w:val="550"/>
        </w:trPr>
        <w:tc>
          <w:tcPr>
            <w:tcW w:w="985" w:type="dxa"/>
          </w:tcPr>
          <w:p w14:paraId="42B2A49C" w14:textId="77777777" w:rsidR="00B956D2" w:rsidRPr="002061CF" w:rsidRDefault="00B956D2" w:rsidP="005D5711">
            <w:pPr>
              <w:pStyle w:val="Normal1"/>
              <w:rPr>
                <w:b/>
                <w:bCs/>
                <w:sz w:val="20"/>
                <w:szCs w:val="20"/>
              </w:rPr>
            </w:pPr>
            <w:r w:rsidRPr="002061CF">
              <w:rPr>
                <w:b/>
                <w:bCs/>
                <w:sz w:val="20"/>
                <w:szCs w:val="20"/>
              </w:rPr>
              <w:t>ID</w:t>
            </w:r>
          </w:p>
        </w:tc>
        <w:tc>
          <w:tcPr>
            <w:tcW w:w="1012" w:type="dxa"/>
          </w:tcPr>
          <w:p w14:paraId="5A61BBC7" w14:textId="77777777" w:rsidR="00B956D2" w:rsidRPr="002061CF" w:rsidRDefault="00B956D2" w:rsidP="005D5711">
            <w:pPr>
              <w:pStyle w:val="Normal1"/>
              <w:rPr>
                <w:b/>
                <w:bCs/>
                <w:sz w:val="20"/>
                <w:szCs w:val="20"/>
              </w:rPr>
            </w:pPr>
            <w:r w:rsidRPr="002061CF">
              <w:rPr>
                <w:b/>
                <w:bCs/>
                <w:sz w:val="20"/>
                <w:szCs w:val="20"/>
              </w:rPr>
              <w:t>Escenario de test</w:t>
            </w:r>
          </w:p>
        </w:tc>
        <w:tc>
          <w:tcPr>
            <w:tcW w:w="1692" w:type="dxa"/>
          </w:tcPr>
          <w:p w14:paraId="726DA997" w14:textId="77777777" w:rsidR="00B956D2" w:rsidRPr="002061CF" w:rsidRDefault="00B956D2" w:rsidP="005D5711">
            <w:pPr>
              <w:pStyle w:val="Normal1"/>
              <w:rPr>
                <w:b/>
                <w:bCs/>
                <w:sz w:val="20"/>
                <w:szCs w:val="20"/>
              </w:rPr>
            </w:pPr>
            <w:r w:rsidRPr="002061CF">
              <w:rPr>
                <w:b/>
                <w:bCs/>
                <w:sz w:val="20"/>
                <w:szCs w:val="20"/>
              </w:rPr>
              <w:t>Pasos</w:t>
            </w:r>
          </w:p>
        </w:tc>
        <w:tc>
          <w:tcPr>
            <w:tcW w:w="1134" w:type="dxa"/>
          </w:tcPr>
          <w:p w14:paraId="74100010" w14:textId="77777777" w:rsidR="00B956D2" w:rsidRPr="002061CF" w:rsidRDefault="00B956D2" w:rsidP="005D5711">
            <w:pPr>
              <w:pStyle w:val="Normal1"/>
              <w:rPr>
                <w:b/>
                <w:bCs/>
                <w:sz w:val="20"/>
                <w:szCs w:val="20"/>
              </w:rPr>
            </w:pPr>
            <w:r w:rsidRPr="002061CF">
              <w:rPr>
                <w:b/>
                <w:bCs/>
                <w:sz w:val="20"/>
                <w:szCs w:val="20"/>
              </w:rPr>
              <w:t>Datos Utilizados</w:t>
            </w:r>
          </w:p>
        </w:tc>
        <w:tc>
          <w:tcPr>
            <w:tcW w:w="1558" w:type="dxa"/>
          </w:tcPr>
          <w:p w14:paraId="24DF498B" w14:textId="77777777" w:rsidR="00B956D2" w:rsidRPr="002061CF" w:rsidRDefault="00B956D2" w:rsidP="005D5711">
            <w:pPr>
              <w:pStyle w:val="Normal1"/>
              <w:rPr>
                <w:b/>
                <w:bCs/>
                <w:sz w:val="20"/>
                <w:szCs w:val="20"/>
              </w:rPr>
            </w:pPr>
            <w:r w:rsidRPr="002061CF">
              <w:rPr>
                <w:b/>
                <w:bCs/>
                <w:sz w:val="20"/>
                <w:szCs w:val="20"/>
              </w:rPr>
              <w:t>Resultado Esperado</w:t>
            </w:r>
          </w:p>
        </w:tc>
        <w:tc>
          <w:tcPr>
            <w:tcW w:w="1275" w:type="dxa"/>
            <w:gridSpan w:val="2"/>
          </w:tcPr>
          <w:p w14:paraId="25152A58" w14:textId="77777777" w:rsidR="00B956D2" w:rsidRPr="002061CF" w:rsidRDefault="00B956D2" w:rsidP="005D5711">
            <w:pPr>
              <w:pStyle w:val="Normal1"/>
              <w:rPr>
                <w:b/>
                <w:bCs/>
                <w:sz w:val="20"/>
                <w:szCs w:val="20"/>
              </w:rPr>
            </w:pPr>
            <w:r w:rsidRPr="002061CF">
              <w:rPr>
                <w:b/>
                <w:bCs/>
                <w:sz w:val="20"/>
                <w:szCs w:val="20"/>
              </w:rPr>
              <w:t>Resultado Obtenido</w:t>
            </w:r>
          </w:p>
        </w:tc>
        <w:tc>
          <w:tcPr>
            <w:tcW w:w="986" w:type="dxa"/>
          </w:tcPr>
          <w:p w14:paraId="38064B6F" w14:textId="77777777" w:rsidR="00B956D2" w:rsidRPr="002061CF" w:rsidRDefault="00B956D2" w:rsidP="005D5711">
            <w:pPr>
              <w:pStyle w:val="Normal1"/>
              <w:rPr>
                <w:b/>
                <w:bCs/>
                <w:sz w:val="20"/>
                <w:szCs w:val="20"/>
              </w:rPr>
            </w:pPr>
            <w:r w:rsidRPr="002061CF">
              <w:rPr>
                <w:b/>
                <w:bCs/>
                <w:sz w:val="20"/>
                <w:szCs w:val="20"/>
              </w:rPr>
              <w:t>Estado (F = Falla,</w:t>
            </w:r>
          </w:p>
          <w:p w14:paraId="6488B684" w14:textId="77777777" w:rsidR="00B956D2" w:rsidRPr="002061CF" w:rsidRDefault="00B956D2" w:rsidP="005D5711">
            <w:pPr>
              <w:pStyle w:val="Normal1"/>
              <w:rPr>
                <w:b/>
                <w:bCs/>
                <w:sz w:val="20"/>
                <w:szCs w:val="20"/>
              </w:rPr>
            </w:pPr>
            <w:r w:rsidRPr="002061CF">
              <w:rPr>
                <w:b/>
                <w:bCs/>
                <w:sz w:val="20"/>
                <w:szCs w:val="20"/>
              </w:rPr>
              <w:t>P = Pasa)</w:t>
            </w:r>
          </w:p>
        </w:tc>
      </w:tr>
      <w:tr w:rsidR="00B956D2" w14:paraId="5108ABA1" w14:textId="77777777" w:rsidTr="005D5711">
        <w:trPr>
          <w:trHeight w:val="1250"/>
        </w:trPr>
        <w:tc>
          <w:tcPr>
            <w:tcW w:w="985" w:type="dxa"/>
          </w:tcPr>
          <w:p w14:paraId="78A5DDA0" w14:textId="77777777" w:rsidR="00B956D2" w:rsidRPr="007A721F" w:rsidRDefault="00B956D2" w:rsidP="005D5711">
            <w:pPr>
              <w:pStyle w:val="Normal1"/>
              <w:rPr>
                <w:sz w:val="20"/>
                <w:szCs w:val="20"/>
              </w:rPr>
            </w:pPr>
            <w:r>
              <w:rPr>
                <w:sz w:val="20"/>
                <w:szCs w:val="20"/>
              </w:rPr>
              <w:t>F09-T01</w:t>
            </w:r>
          </w:p>
        </w:tc>
        <w:tc>
          <w:tcPr>
            <w:tcW w:w="1012" w:type="dxa"/>
          </w:tcPr>
          <w:p w14:paraId="0E3446ED" w14:textId="77777777" w:rsidR="00B956D2" w:rsidRPr="007A721F" w:rsidRDefault="00B956D2" w:rsidP="005D5711">
            <w:pPr>
              <w:pStyle w:val="Normal1"/>
              <w:rPr>
                <w:sz w:val="20"/>
                <w:szCs w:val="20"/>
              </w:rPr>
            </w:pPr>
            <w:r>
              <w:rPr>
                <w:sz w:val="20"/>
                <w:szCs w:val="20"/>
              </w:rPr>
              <w:t>Modificar un producto para que su stock sea 0.</w:t>
            </w:r>
          </w:p>
        </w:tc>
        <w:tc>
          <w:tcPr>
            <w:tcW w:w="1692" w:type="dxa"/>
          </w:tcPr>
          <w:p w14:paraId="0691B90F" w14:textId="77777777" w:rsidR="00B956D2" w:rsidRDefault="00B956D2" w:rsidP="005D5711">
            <w:pPr>
              <w:pStyle w:val="Normal1"/>
              <w:rPr>
                <w:sz w:val="20"/>
                <w:szCs w:val="20"/>
              </w:rPr>
            </w:pPr>
            <w:r>
              <w:rPr>
                <w:sz w:val="20"/>
                <w:szCs w:val="20"/>
              </w:rPr>
              <w:t>1.El administrador modifica el valor del stock del producto a 0.</w:t>
            </w:r>
          </w:p>
          <w:p w14:paraId="1F752874" w14:textId="77777777" w:rsidR="00B956D2" w:rsidRPr="007A721F" w:rsidRDefault="00B956D2" w:rsidP="005D5711">
            <w:pPr>
              <w:pStyle w:val="Normal1"/>
              <w:rPr>
                <w:sz w:val="20"/>
                <w:szCs w:val="20"/>
              </w:rPr>
            </w:pPr>
            <w:r>
              <w:rPr>
                <w:sz w:val="20"/>
                <w:szCs w:val="20"/>
              </w:rPr>
              <w:t>2.Presionar el botón de guardar cambios.</w:t>
            </w:r>
          </w:p>
        </w:tc>
        <w:tc>
          <w:tcPr>
            <w:tcW w:w="1134" w:type="dxa"/>
          </w:tcPr>
          <w:p w14:paraId="6C9D9FDD" w14:textId="77777777" w:rsidR="00B956D2" w:rsidRPr="007A721F" w:rsidRDefault="00B956D2" w:rsidP="005D5711">
            <w:pPr>
              <w:pStyle w:val="Normal1"/>
              <w:rPr>
                <w:sz w:val="20"/>
                <w:szCs w:val="20"/>
              </w:rPr>
            </w:pPr>
          </w:p>
        </w:tc>
        <w:tc>
          <w:tcPr>
            <w:tcW w:w="1558" w:type="dxa"/>
          </w:tcPr>
          <w:p w14:paraId="760AC430" w14:textId="77777777" w:rsidR="00B956D2" w:rsidRPr="007A721F" w:rsidRDefault="00B956D2" w:rsidP="005D5711">
            <w:pPr>
              <w:pStyle w:val="Normal1"/>
              <w:rPr>
                <w:sz w:val="20"/>
                <w:szCs w:val="20"/>
              </w:rPr>
            </w:pPr>
            <w:r>
              <w:rPr>
                <w:sz w:val="20"/>
                <w:szCs w:val="20"/>
              </w:rPr>
              <w:t>El producto pasa de estado “Activo” a “Pausado”.</w:t>
            </w:r>
          </w:p>
        </w:tc>
        <w:tc>
          <w:tcPr>
            <w:tcW w:w="1269" w:type="dxa"/>
          </w:tcPr>
          <w:p w14:paraId="16155CA7" w14:textId="77777777" w:rsidR="00B956D2" w:rsidRPr="007A721F" w:rsidRDefault="00B956D2" w:rsidP="005D5711">
            <w:pPr>
              <w:pStyle w:val="Normal1"/>
              <w:rPr>
                <w:sz w:val="20"/>
                <w:szCs w:val="20"/>
              </w:rPr>
            </w:pPr>
          </w:p>
        </w:tc>
        <w:tc>
          <w:tcPr>
            <w:tcW w:w="992" w:type="dxa"/>
            <w:gridSpan w:val="2"/>
          </w:tcPr>
          <w:p w14:paraId="4C9025D8" w14:textId="77777777" w:rsidR="00B956D2" w:rsidRPr="007A721F" w:rsidRDefault="00B956D2" w:rsidP="005D5711">
            <w:pPr>
              <w:pStyle w:val="Normal1"/>
              <w:rPr>
                <w:sz w:val="20"/>
                <w:szCs w:val="20"/>
              </w:rPr>
            </w:pPr>
          </w:p>
        </w:tc>
      </w:tr>
      <w:tr w:rsidR="00B956D2" w14:paraId="14258ADD" w14:textId="77777777" w:rsidTr="005D5711">
        <w:trPr>
          <w:trHeight w:val="1250"/>
        </w:trPr>
        <w:tc>
          <w:tcPr>
            <w:tcW w:w="985" w:type="dxa"/>
          </w:tcPr>
          <w:p w14:paraId="54AD295C" w14:textId="77777777" w:rsidR="00B956D2" w:rsidRDefault="00B956D2" w:rsidP="005D5711">
            <w:pPr>
              <w:pStyle w:val="Normal1"/>
              <w:rPr>
                <w:sz w:val="20"/>
                <w:szCs w:val="20"/>
              </w:rPr>
            </w:pPr>
            <w:r>
              <w:rPr>
                <w:sz w:val="20"/>
                <w:szCs w:val="20"/>
              </w:rPr>
              <w:t>F09-T02</w:t>
            </w:r>
          </w:p>
        </w:tc>
        <w:tc>
          <w:tcPr>
            <w:tcW w:w="1012" w:type="dxa"/>
          </w:tcPr>
          <w:p w14:paraId="1218A184" w14:textId="77777777" w:rsidR="00B956D2" w:rsidRDefault="00B956D2" w:rsidP="005D5711">
            <w:pPr>
              <w:pStyle w:val="Normal1"/>
              <w:rPr>
                <w:sz w:val="20"/>
                <w:szCs w:val="20"/>
              </w:rPr>
            </w:pPr>
            <w:r>
              <w:rPr>
                <w:sz w:val="20"/>
                <w:szCs w:val="20"/>
              </w:rPr>
              <w:t xml:space="preserve">Modificar el estado de un producto </w:t>
            </w:r>
          </w:p>
        </w:tc>
        <w:tc>
          <w:tcPr>
            <w:tcW w:w="1692" w:type="dxa"/>
          </w:tcPr>
          <w:p w14:paraId="55F8F86E" w14:textId="77777777" w:rsidR="00B956D2" w:rsidRDefault="00B956D2" w:rsidP="005D5711">
            <w:pPr>
              <w:pStyle w:val="Normal1"/>
              <w:rPr>
                <w:sz w:val="20"/>
                <w:szCs w:val="20"/>
              </w:rPr>
            </w:pPr>
            <w:r>
              <w:rPr>
                <w:sz w:val="20"/>
                <w:szCs w:val="20"/>
              </w:rPr>
              <w:t>1.El administrador modifica el valor del estado del producto a “Pausado”</w:t>
            </w:r>
          </w:p>
          <w:p w14:paraId="4B5F65A2" w14:textId="77777777" w:rsidR="00B956D2" w:rsidRDefault="00B956D2" w:rsidP="005D5711">
            <w:pPr>
              <w:pStyle w:val="Normal1"/>
              <w:rPr>
                <w:sz w:val="20"/>
                <w:szCs w:val="20"/>
              </w:rPr>
            </w:pPr>
            <w:r>
              <w:rPr>
                <w:sz w:val="20"/>
                <w:szCs w:val="20"/>
              </w:rPr>
              <w:t>2.Presionar el botón de guardar cambios</w:t>
            </w:r>
          </w:p>
        </w:tc>
        <w:tc>
          <w:tcPr>
            <w:tcW w:w="1134" w:type="dxa"/>
          </w:tcPr>
          <w:p w14:paraId="25CAD13E" w14:textId="77777777" w:rsidR="00B956D2" w:rsidRPr="007A721F" w:rsidRDefault="00B956D2" w:rsidP="005D5711">
            <w:pPr>
              <w:pStyle w:val="Normal1"/>
              <w:rPr>
                <w:sz w:val="20"/>
                <w:szCs w:val="20"/>
              </w:rPr>
            </w:pPr>
          </w:p>
        </w:tc>
        <w:tc>
          <w:tcPr>
            <w:tcW w:w="1558" w:type="dxa"/>
          </w:tcPr>
          <w:p w14:paraId="70CA05BF" w14:textId="77777777" w:rsidR="00B956D2" w:rsidRDefault="00B956D2" w:rsidP="005D5711">
            <w:pPr>
              <w:pStyle w:val="Normal1"/>
              <w:rPr>
                <w:sz w:val="20"/>
                <w:szCs w:val="20"/>
              </w:rPr>
            </w:pPr>
            <w:r>
              <w:rPr>
                <w:sz w:val="20"/>
                <w:szCs w:val="20"/>
              </w:rPr>
              <w:t>El producto se mostrará “Pausado”</w:t>
            </w:r>
          </w:p>
        </w:tc>
        <w:tc>
          <w:tcPr>
            <w:tcW w:w="1269" w:type="dxa"/>
          </w:tcPr>
          <w:p w14:paraId="114B6281" w14:textId="77777777" w:rsidR="00B956D2" w:rsidRPr="007A721F" w:rsidRDefault="00B956D2" w:rsidP="005D5711">
            <w:pPr>
              <w:pStyle w:val="Normal1"/>
              <w:rPr>
                <w:sz w:val="20"/>
                <w:szCs w:val="20"/>
              </w:rPr>
            </w:pPr>
          </w:p>
        </w:tc>
        <w:tc>
          <w:tcPr>
            <w:tcW w:w="992" w:type="dxa"/>
            <w:gridSpan w:val="2"/>
          </w:tcPr>
          <w:p w14:paraId="140EBAEB" w14:textId="77777777" w:rsidR="00B956D2" w:rsidRPr="007A721F" w:rsidRDefault="00B956D2" w:rsidP="005D5711">
            <w:pPr>
              <w:pStyle w:val="Normal1"/>
              <w:rPr>
                <w:sz w:val="20"/>
                <w:szCs w:val="20"/>
              </w:rPr>
            </w:pPr>
          </w:p>
        </w:tc>
      </w:tr>
      <w:tr w:rsidR="00B956D2" w14:paraId="216F8471" w14:textId="77777777" w:rsidTr="005D5711">
        <w:trPr>
          <w:trHeight w:val="1250"/>
        </w:trPr>
        <w:tc>
          <w:tcPr>
            <w:tcW w:w="985" w:type="dxa"/>
          </w:tcPr>
          <w:p w14:paraId="7F4CEA51" w14:textId="77777777" w:rsidR="00B956D2" w:rsidRDefault="00B956D2" w:rsidP="005D5711">
            <w:pPr>
              <w:pStyle w:val="Normal1"/>
              <w:rPr>
                <w:sz w:val="20"/>
                <w:szCs w:val="20"/>
              </w:rPr>
            </w:pPr>
            <w:r>
              <w:rPr>
                <w:sz w:val="20"/>
                <w:szCs w:val="20"/>
              </w:rPr>
              <w:t>F09-T03</w:t>
            </w:r>
          </w:p>
        </w:tc>
        <w:tc>
          <w:tcPr>
            <w:tcW w:w="1012" w:type="dxa"/>
          </w:tcPr>
          <w:p w14:paraId="44C621CF" w14:textId="77777777" w:rsidR="00B956D2" w:rsidRDefault="00B956D2" w:rsidP="005D5711">
            <w:pPr>
              <w:pStyle w:val="Normal1"/>
              <w:rPr>
                <w:sz w:val="20"/>
                <w:szCs w:val="20"/>
              </w:rPr>
            </w:pPr>
            <w:r>
              <w:rPr>
                <w:sz w:val="20"/>
                <w:szCs w:val="20"/>
              </w:rPr>
              <w:t>Modificar el estado de un producto</w:t>
            </w:r>
          </w:p>
        </w:tc>
        <w:tc>
          <w:tcPr>
            <w:tcW w:w="1692" w:type="dxa"/>
          </w:tcPr>
          <w:p w14:paraId="000BC9C3" w14:textId="77777777" w:rsidR="00B956D2" w:rsidRDefault="00B956D2" w:rsidP="005D5711">
            <w:pPr>
              <w:pStyle w:val="Normal1"/>
              <w:rPr>
                <w:sz w:val="20"/>
                <w:szCs w:val="20"/>
              </w:rPr>
            </w:pPr>
            <w:r>
              <w:rPr>
                <w:sz w:val="20"/>
                <w:szCs w:val="20"/>
              </w:rPr>
              <w:t>1.El administrador modifica el valor del estado del producto a “Oferta”</w:t>
            </w:r>
          </w:p>
          <w:p w14:paraId="5F47DCDC" w14:textId="77777777" w:rsidR="00B956D2" w:rsidRDefault="00B956D2" w:rsidP="005D5711">
            <w:pPr>
              <w:pStyle w:val="Normal1"/>
              <w:rPr>
                <w:sz w:val="20"/>
                <w:szCs w:val="20"/>
              </w:rPr>
            </w:pPr>
            <w:r>
              <w:rPr>
                <w:sz w:val="20"/>
                <w:szCs w:val="20"/>
              </w:rPr>
              <w:t>2.Presionar el botón de guardar cambios</w:t>
            </w:r>
          </w:p>
        </w:tc>
        <w:tc>
          <w:tcPr>
            <w:tcW w:w="1134" w:type="dxa"/>
          </w:tcPr>
          <w:p w14:paraId="62F0C567" w14:textId="77777777" w:rsidR="00B956D2" w:rsidRPr="007A721F" w:rsidRDefault="00B956D2" w:rsidP="005D5711">
            <w:pPr>
              <w:pStyle w:val="Normal1"/>
              <w:rPr>
                <w:sz w:val="20"/>
                <w:szCs w:val="20"/>
              </w:rPr>
            </w:pPr>
          </w:p>
        </w:tc>
        <w:tc>
          <w:tcPr>
            <w:tcW w:w="1558" w:type="dxa"/>
          </w:tcPr>
          <w:p w14:paraId="49D1F3F5" w14:textId="77777777" w:rsidR="00B956D2" w:rsidRDefault="00B956D2" w:rsidP="005D5711">
            <w:pPr>
              <w:pStyle w:val="Normal1"/>
              <w:rPr>
                <w:sz w:val="20"/>
                <w:szCs w:val="20"/>
              </w:rPr>
            </w:pPr>
            <w:r>
              <w:rPr>
                <w:sz w:val="20"/>
                <w:szCs w:val="20"/>
              </w:rPr>
              <w:t>El producto se mostrará en la sección de Ofertas con el estado de “Activo” y de “Oferta”</w:t>
            </w:r>
          </w:p>
        </w:tc>
        <w:tc>
          <w:tcPr>
            <w:tcW w:w="1269" w:type="dxa"/>
          </w:tcPr>
          <w:p w14:paraId="1688DB4B" w14:textId="77777777" w:rsidR="00B956D2" w:rsidRPr="007A721F" w:rsidRDefault="00B956D2" w:rsidP="005D5711">
            <w:pPr>
              <w:pStyle w:val="Normal1"/>
              <w:rPr>
                <w:sz w:val="20"/>
                <w:szCs w:val="20"/>
              </w:rPr>
            </w:pPr>
          </w:p>
        </w:tc>
        <w:tc>
          <w:tcPr>
            <w:tcW w:w="992" w:type="dxa"/>
            <w:gridSpan w:val="2"/>
          </w:tcPr>
          <w:p w14:paraId="1B518532" w14:textId="77777777" w:rsidR="00B956D2" w:rsidRPr="007A721F" w:rsidRDefault="00B956D2" w:rsidP="005D5711">
            <w:pPr>
              <w:pStyle w:val="Normal1"/>
              <w:rPr>
                <w:sz w:val="20"/>
                <w:szCs w:val="20"/>
              </w:rPr>
            </w:pPr>
          </w:p>
        </w:tc>
      </w:tr>
    </w:tbl>
    <w:p w14:paraId="4E389C25" w14:textId="77777777" w:rsidR="00B956D2" w:rsidRDefault="00B956D2" w:rsidP="00B956D2">
      <w:pPr>
        <w:pStyle w:val="Normal1"/>
        <w:rPr>
          <w:sz w:val="20"/>
          <w:szCs w:val="20"/>
        </w:rPr>
      </w:pPr>
    </w:p>
    <w:p w14:paraId="6CCB2103" w14:textId="77777777" w:rsidR="00B956D2" w:rsidRDefault="00B956D2" w:rsidP="00B956D2">
      <w:pPr>
        <w:pStyle w:val="Normal1"/>
        <w:rPr>
          <w:sz w:val="20"/>
          <w:szCs w:val="20"/>
        </w:rPr>
      </w:pPr>
    </w:p>
    <w:p w14:paraId="47BE6DAB" w14:textId="77777777" w:rsidR="00B956D2" w:rsidRDefault="00B956D2" w:rsidP="00B956D2">
      <w:pPr>
        <w:pStyle w:val="Normal1"/>
        <w:rPr>
          <w:sz w:val="20"/>
          <w:szCs w:val="20"/>
        </w:rPr>
      </w:pPr>
    </w:p>
    <w:p w14:paraId="6F822371" w14:textId="77777777" w:rsidR="00B956D2" w:rsidRDefault="00B956D2" w:rsidP="00B956D2">
      <w:pPr>
        <w:pStyle w:val="Normal1"/>
        <w:rPr>
          <w:sz w:val="20"/>
          <w:szCs w:val="20"/>
        </w:rPr>
      </w:pPr>
    </w:p>
    <w:p w14:paraId="6E969C96" w14:textId="77777777" w:rsidR="00B956D2" w:rsidRDefault="00B956D2" w:rsidP="00B956D2">
      <w:pPr>
        <w:pStyle w:val="Normal1"/>
        <w:rPr>
          <w:sz w:val="20"/>
          <w:szCs w:val="20"/>
        </w:rPr>
      </w:pPr>
    </w:p>
    <w:p w14:paraId="1D5E7DB9" w14:textId="5E2E621E" w:rsidR="00B956D2" w:rsidRDefault="00B956D2" w:rsidP="00B956D2">
      <w:pPr>
        <w:pStyle w:val="Normal1"/>
        <w:rPr>
          <w:sz w:val="20"/>
          <w:szCs w:val="20"/>
        </w:rPr>
      </w:pPr>
    </w:p>
    <w:p w14:paraId="3476F057" w14:textId="77777777" w:rsidR="00DB3DD9" w:rsidRDefault="00DB3DD9" w:rsidP="00B956D2">
      <w:pPr>
        <w:pStyle w:val="Normal1"/>
        <w:rPr>
          <w:sz w:val="20"/>
          <w:szCs w:val="20"/>
        </w:rPr>
      </w:pPr>
    </w:p>
    <w:p w14:paraId="4D09E9C3" w14:textId="77777777" w:rsidR="00B956D2" w:rsidRDefault="00B956D2" w:rsidP="00B956D2">
      <w:pPr>
        <w:pStyle w:val="Normal1"/>
        <w:rPr>
          <w:sz w:val="20"/>
          <w:szCs w:val="20"/>
        </w:rPr>
      </w:pPr>
    </w:p>
    <w:p w14:paraId="1059C997" w14:textId="77777777" w:rsidR="00B956D2" w:rsidRDefault="00B956D2" w:rsidP="00B956D2">
      <w:pPr>
        <w:pStyle w:val="Normal1"/>
        <w:rPr>
          <w:sz w:val="20"/>
          <w:szCs w:val="20"/>
        </w:rPr>
      </w:pPr>
    </w:p>
    <w:p w14:paraId="5F9760F9" w14:textId="77777777" w:rsidR="00B956D2" w:rsidRDefault="00B956D2" w:rsidP="00B956D2">
      <w:pPr>
        <w:pStyle w:val="Normal1"/>
        <w:rPr>
          <w:sz w:val="20"/>
          <w:szCs w:val="20"/>
        </w:rPr>
      </w:pPr>
    </w:p>
    <w:p w14:paraId="4D70165C" w14:textId="77777777" w:rsidR="00B956D2" w:rsidRDefault="00B956D2" w:rsidP="00B956D2">
      <w:pPr>
        <w:pStyle w:val="Normal1"/>
        <w:rPr>
          <w:sz w:val="20"/>
          <w:szCs w:val="20"/>
        </w:rPr>
      </w:pPr>
      <w:r>
        <w:rPr>
          <w:b/>
        </w:rPr>
        <w:lastRenderedPageBreak/>
        <w:t>F-10: informe de Ganancias.</w:t>
      </w:r>
      <w:r>
        <w:rPr>
          <w:b/>
        </w:rPr>
        <w:br/>
        <w:t xml:space="preserve">Precondiciones: </w:t>
      </w:r>
      <w:r>
        <w:rPr>
          <w:sz w:val="20"/>
          <w:szCs w:val="20"/>
        </w:rPr>
        <w:t>- Que el administrador este ingresado en el sistema y que se hayan vendido productos.</w:t>
      </w:r>
    </w:p>
    <w:tbl>
      <w:tblPr>
        <w:tblStyle w:val="Tablaconcuadrcula"/>
        <w:tblW w:w="8642" w:type="dxa"/>
        <w:tblLook w:val="04A0" w:firstRow="1" w:lastRow="0" w:firstColumn="1" w:lastColumn="0" w:noHBand="0" w:noVBand="1"/>
      </w:tblPr>
      <w:tblGrid>
        <w:gridCol w:w="896"/>
        <w:gridCol w:w="1139"/>
        <w:gridCol w:w="1646"/>
        <w:gridCol w:w="1134"/>
        <w:gridCol w:w="1559"/>
        <w:gridCol w:w="1276"/>
        <w:gridCol w:w="992"/>
      </w:tblGrid>
      <w:tr w:rsidR="00B956D2" w14:paraId="61B22B69" w14:textId="77777777" w:rsidTr="005D5711">
        <w:trPr>
          <w:trHeight w:val="845"/>
        </w:trPr>
        <w:tc>
          <w:tcPr>
            <w:tcW w:w="896" w:type="dxa"/>
          </w:tcPr>
          <w:p w14:paraId="6016A275" w14:textId="77777777" w:rsidR="00B956D2" w:rsidRPr="003E1074" w:rsidRDefault="00B956D2" w:rsidP="005D5711">
            <w:pPr>
              <w:pStyle w:val="Normal1"/>
              <w:rPr>
                <w:b/>
                <w:bCs/>
                <w:sz w:val="20"/>
                <w:szCs w:val="20"/>
              </w:rPr>
            </w:pPr>
            <w:r w:rsidRPr="003E1074">
              <w:rPr>
                <w:b/>
                <w:bCs/>
                <w:sz w:val="20"/>
                <w:szCs w:val="20"/>
              </w:rPr>
              <w:t>ID</w:t>
            </w:r>
          </w:p>
        </w:tc>
        <w:tc>
          <w:tcPr>
            <w:tcW w:w="1139" w:type="dxa"/>
          </w:tcPr>
          <w:p w14:paraId="5F6356F1" w14:textId="77777777" w:rsidR="00B956D2" w:rsidRPr="003E1074" w:rsidRDefault="00B956D2" w:rsidP="005D5711">
            <w:pPr>
              <w:pStyle w:val="Normal1"/>
              <w:rPr>
                <w:b/>
                <w:bCs/>
                <w:sz w:val="20"/>
                <w:szCs w:val="20"/>
              </w:rPr>
            </w:pPr>
            <w:r w:rsidRPr="003E1074">
              <w:rPr>
                <w:b/>
                <w:bCs/>
                <w:sz w:val="20"/>
                <w:szCs w:val="20"/>
              </w:rPr>
              <w:t>Escenario de test</w:t>
            </w:r>
          </w:p>
        </w:tc>
        <w:tc>
          <w:tcPr>
            <w:tcW w:w="1646" w:type="dxa"/>
          </w:tcPr>
          <w:p w14:paraId="010B3FBC" w14:textId="77777777" w:rsidR="00B956D2" w:rsidRPr="003E1074" w:rsidRDefault="00B956D2" w:rsidP="005D5711">
            <w:pPr>
              <w:pStyle w:val="Normal1"/>
              <w:rPr>
                <w:b/>
                <w:bCs/>
                <w:sz w:val="18"/>
                <w:szCs w:val="18"/>
              </w:rPr>
            </w:pPr>
            <w:r w:rsidRPr="003E1074">
              <w:rPr>
                <w:b/>
                <w:bCs/>
                <w:sz w:val="20"/>
                <w:szCs w:val="20"/>
              </w:rPr>
              <w:t>Pasos</w:t>
            </w:r>
          </w:p>
        </w:tc>
        <w:tc>
          <w:tcPr>
            <w:tcW w:w="1134" w:type="dxa"/>
          </w:tcPr>
          <w:p w14:paraId="2798BD28" w14:textId="77777777" w:rsidR="00B956D2" w:rsidRPr="003E1074" w:rsidRDefault="00B956D2" w:rsidP="005D5711">
            <w:pPr>
              <w:pStyle w:val="Normal1"/>
              <w:rPr>
                <w:b/>
                <w:bCs/>
                <w:sz w:val="20"/>
                <w:szCs w:val="20"/>
              </w:rPr>
            </w:pPr>
            <w:r w:rsidRPr="003E1074">
              <w:rPr>
                <w:b/>
                <w:bCs/>
                <w:sz w:val="20"/>
                <w:szCs w:val="20"/>
              </w:rPr>
              <w:t>Datos Utilizados</w:t>
            </w:r>
          </w:p>
        </w:tc>
        <w:tc>
          <w:tcPr>
            <w:tcW w:w="1559" w:type="dxa"/>
          </w:tcPr>
          <w:p w14:paraId="299D614E" w14:textId="77777777" w:rsidR="00B956D2" w:rsidRPr="003E1074" w:rsidRDefault="00B956D2" w:rsidP="005D5711">
            <w:pPr>
              <w:pStyle w:val="Normal1"/>
              <w:rPr>
                <w:b/>
                <w:bCs/>
                <w:sz w:val="20"/>
                <w:szCs w:val="20"/>
              </w:rPr>
            </w:pPr>
            <w:r w:rsidRPr="003E1074">
              <w:rPr>
                <w:b/>
                <w:bCs/>
                <w:sz w:val="20"/>
                <w:szCs w:val="20"/>
              </w:rPr>
              <w:t>Resultado Esperado</w:t>
            </w:r>
          </w:p>
        </w:tc>
        <w:tc>
          <w:tcPr>
            <w:tcW w:w="1276" w:type="dxa"/>
          </w:tcPr>
          <w:p w14:paraId="15AAAE0A" w14:textId="77777777" w:rsidR="00B956D2" w:rsidRPr="003E1074" w:rsidRDefault="00B956D2" w:rsidP="005D5711">
            <w:pPr>
              <w:pStyle w:val="Normal1"/>
              <w:rPr>
                <w:b/>
                <w:bCs/>
                <w:sz w:val="20"/>
                <w:szCs w:val="20"/>
              </w:rPr>
            </w:pPr>
            <w:r w:rsidRPr="003E1074">
              <w:rPr>
                <w:b/>
                <w:bCs/>
                <w:sz w:val="20"/>
                <w:szCs w:val="20"/>
              </w:rPr>
              <w:t>Resultado Obtenido</w:t>
            </w:r>
          </w:p>
        </w:tc>
        <w:tc>
          <w:tcPr>
            <w:tcW w:w="992" w:type="dxa"/>
          </w:tcPr>
          <w:p w14:paraId="4FE37668" w14:textId="77777777" w:rsidR="00B956D2" w:rsidRPr="003E1074" w:rsidRDefault="00B956D2" w:rsidP="005D5711">
            <w:pPr>
              <w:pStyle w:val="Normal1"/>
              <w:rPr>
                <w:b/>
                <w:bCs/>
                <w:sz w:val="20"/>
                <w:szCs w:val="20"/>
              </w:rPr>
            </w:pPr>
            <w:r w:rsidRPr="003E1074">
              <w:rPr>
                <w:b/>
                <w:bCs/>
                <w:sz w:val="20"/>
                <w:szCs w:val="20"/>
              </w:rPr>
              <w:t>Estado (F = Falla,</w:t>
            </w:r>
          </w:p>
          <w:p w14:paraId="644261E3" w14:textId="77777777" w:rsidR="00B956D2" w:rsidRPr="003E1074" w:rsidRDefault="00B956D2" w:rsidP="005D5711">
            <w:pPr>
              <w:pStyle w:val="Normal1"/>
              <w:rPr>
                <w:b/>
                <w:bCs/>
                <w:sz w:val="20"/>
                <w:szCs w:val="20"/>
              </w:rPr>
            </w:pPr>
            <w:r w:rsidRPr="003E1074">
              <w:rPr>
                <w:b/>
                <w:bCs/>
                <w:sz w:val="20"/>
                <w:szCs w:val="20"/>
              </w:rPr>
              <w:t>P = Pasa)</w:t>
            </w:r>
          </w:p>
        </w:tc>
      </w:tr>
      <w:tr w:rsidR="00B956D2" w14:paraId="480B042E" w14:textId="77777777" w:rsidTr="005D5711">
        <w:trPr>
          <w:trHeight w:val="1250"/>
        </w:trPr>
        <w:tc>
          <w:tcPr>
            <w:tcW w:w="896" w:type="dxa"/>
          </w:tcPr>
          <w:p w14:paraId="0B385535" w14:textId="77777777" w:rsidR="00B956D2" w:rsidRPr="007A721F" w:rsidRDefault="00B956D2" w:rsidP="005D5711">
            <w:pPr>
              <w:pStyle w:val="Normal1"/>
              <w:rPr>
                <w:sz w:val="20"/>
                <w:szCs w:val="20"/>
              </w:rPr>
            </w:pPr>
            <w:r>
              <w:rPr>
                <w:sz w:val="20"/>
                <w:szCs w:val="20"/>
              </w:rPr>
              <w:t>F10-T01</w:t>
            </w:r>
          </w:p>
        </w:tc>
        <w:tc>
          <w:tcPr>
            <w:tcW w:w="1139" w:type="dxa"/>
          </w:tcPr>
          <w:p w14:paraId="0B29819D" w14:textId="77777777" w:rsidR="00B956D2" w:rsidRPr="007A721F" w:rsidRDefault="00B956D2" w:rsidP="005D5711">
            <w:pPr>
              <w:pStyle w:val="Normal1"/>
              <w:rPr>
                <w:sz w:val="20"/>
                <w:szCs w:val="20"/>
              </w:rPr>
            </w:pPr>
            <w:r>
              <w:rPr>
                <w:sz w:val="20"/>
                <w:szCs w:val="20"/>
              </w:rPr>
              <w:t>Que se haya concretado al menos 1 venta.</w:t>
            </w:r>
          </w:p>
        </w:tc>
        <w:tc>
          <w:tcPr>
            <w:tcW w:w="1646" w:type="dxa"/>
          </w:tcPr>
          <w:p w14:paraId="525E0FB8" w14:textId="77777777" w:rsidR="00B956D2" w:rsidRDefault="00B956D2" w:rsidP="005D5711">
            <w:pPr>
              <w:pStyle w:val="Normal1"/>
              <w:rPr>
                <w:sz w:val="20"/>
                <w:szCs w:val="20"/>
              </w:rPr>
            </w:pPr>
            <w:r>
              <w:rPr>
                <w:sz w:val="20"/>
                <w:szCs w:val="20"/>
              </w:rPr>
              <w:t>1.Que el administrador presione el botón de Realizar informe de compras.</w:t>
            </w:r>
          </w:p>
          <w:p w14:paraId="7D8DDBB5" w14:textId="77777777" w:rsidR="00B956D2" w:rsidRPr="007A721F" w:rsidRDefault="00B956D2" w:rsidP="005D5711">
            <w:pPr>
              <w:pStyle w:val="Normal1"/>
              <w:rPr>
                <w:sz w:val="20"/>
                <w:szCs w:val="20"/>
              </w:rPr>
            </w:pPr>
          </w:p>
        </w:tc>
        <w:tc>
          <w:tcPr>
            <w:tcW w:w="1134" w:type="dxa"/>
          </w:tcPr>
          <w:p w14:paraId="4632B51A" w14:textId="77777777" w:rsidR="00B956D2" w:rsidRPr="007A721F" w:rsidRDefault="00B956D2" w:rsidP="005D5711">
            <w:pPr>
              <w:pStyle w:val="Normal1"/>
              <w:rPr>
                <w:sz w:val="20"/>
                <w:szCs w:val="20"/>
              </w:rPr>
            </w:pPr>
          </w:p>
        </w:tc>
        <w:tc>
          <w:tcPr>
            <w:tcW w:w="1559" w:type="dxa"/>
          </w:tcPr>
          <w:p w14:paraId="225A7426" w14:textId="77777777" w:rsidR="00B956D2" w:rsidRPr="007A721F" w:rsidRDefault="00B956D2" w:rsidP="005D5711">
            <w:pPr>
              <w:pStyle w:val="Normal1"/>
              <w:rPr>
                <w:sz w:val="20"/>
                <w:szCs w:val="20"/>
              </w:rPr>
            </w:pPr>
            <w:r>
              <w:rPr>
                <w:sz w:val="20"/>
                <w:szCs w:val="20"/>
              </w:rPr>
              <w:t>Se muestra la cantidad de unidades vendidas de cada producto y las ganancias totales.</w:t>
            </w:r>
          </w:p>
        </w:tc>
        <w:tc>
          <w:tcPr>
            <w:tcW w:w="1276" w:type="dxa"/>
          </w:tcPr>
          <w:p w14:paraId="03269725" w14:textId="77777777" w:rsidR="00B956D2" w:rsidRPr="007A721F" w:rsidRDefault="00B956D2" w:rsidP="005D5711">
            <w:pPr>
              <w:pStyle w:val="Normal1"/>
              <w:rPr>
                <w:sz w:val="20"/>
                <w:szCs w:val="20"/>
              </w:rPr>
            </w:pPr>
          </w:p>
        </w:tc>
        <w:tc>
          <w:tcPr>
            <w:tcW w:w="992" w:type="dxa"/>
          </w:tcPr>
          <w:p w14:paraId="7A8128E6" w14:textId="77777777" w:rsidR="00B956D2" w:rsidRPr="007A721F" w:rsidRDefault="00B956D2" w:rsidP="005D5711">
            <w:pPr>
              <w:pStyle w:val="Normal1"/>
              <w:rPr>
                <w:sz w:val="20"/>
                <w:szCs w:val="20"/>
              </w:rPr>
            </w:pPr>
          </w:p>
        </w:tc>
      </w:tr>
    </w:tbl>
    <w:p w14:paraId="69AC3698" w14:textId="77777777" w:rsidR="00B956D2" w:rsidRDefault="00B956D2" w:rsidP="00B956D2">
      <w:pPr>
        <w:pStyle w:val="Normal1"/>
        <w:rPr>
          <w:sz w:val="20"/>
          <w:szCs w:val="20"/>
        </w:rPr>
      </w:pPr>
    </w:p>
    <w:p w14:paraId="1C9D5F16" w14:textId="77777777" w:rsidR="007440E0" w:rsidRPr="007440E0" w:rsidRDefault="007440E0" w:rsidP="007440E0">
      <w:pPr>
        <w:rPr>
          <w:lang w:val="es-ES"/>
        </w:rPr>
      </w:pPr>
    </w:p>
    <w:sectPr w:rsidR="007440E0" w:rsidRPr="007440E0" w:rsidSect="00505622">
      <w:footerReference w:type="default" r:id="rId12"/>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87B55" w14:textId="77777777" w:rsidR="006A4642" w:rsidRDefault="006A4642" w:rsidP="00505622">
      <w:pPr>
        <w:spacing w:after="0" w:line="240" w:lineRule="auto"/>
      </w:pPr>
      <w:r>
        <w:separator/>
      </w:r>
    </w:p>
  </w:endnote>
  <w:endnote w:type="continuationSeparator" w:id="0">
    <w:p w14:paraId="6B560467" w14:textId="77777777" w:rsidR="006A4642" w:rsidRDefault="006A4642"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64499"/>
      <w:docPartObj>
        <w:docPartGallery w:val="Page Numbers (Bottom of Page)"/>
        <w:docPartUnique/>
      </w:docPartObj>
    </w:sdtPr>
    <w:sdtEndPr/>
    <w:sdtContent>
      <w:p w14:paraId="7306DB9A" w14:textId="77777777" w:rsidR="00B74B10" w:rsidRDefault="00B74B10">
        <w:pPr>
          <w:pStyle w:val="Piedepgina"/>
          <w:jc w:val="right"/>
        </w:pPr>
        <w:r>
          <w:fldChar w:fldCharType="begin"/>
        </w:r>
        <w:r>
          <w:instrText xml:space="preserve"> PAGE   \* MERGEFORMAT </w:instrText>
        </w:r>
        <w:r>
          <w:fldChar w:fldCharType="separate"/>
        </w:r>
        <w:r w:rsidR="007A1A65">
          <w:rPr>
            <w:noProof/>
          </w:rPr>
          <w:t>4</w:t>
        </w:r>
        <w:r>
          <w:rPr>
            <w:noProof/>
          </w:rPr>
          <w:fldChar w:fldCharType="end"/>
        </w:r>
      </w:p>
    </w:sdtContent>
  </w:sdt>
  <w:p w14:paraId="69239223" w14:textId="77777777" w:rsidR="00B74B10" w:rsidRDefault="00B74B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A8C1D" w14:textId="77777777" w:rsidR="006A4642" w:rsidRDefault="006A4642" w:rsidP="00505622">
      <w:pPr>
        <w:spacing w:after="0" w:line="240" w:lineRule="auto"/>
      </w:pPr>
      <w:r>
        <w:separator/>
      </w:r>
    </w:p>
  </w:footnote>
  <w:footnote w:type="continuationSeparator" w:id="0">
    <w:p w14:paraId="08512428" w14:textId="77777777" w:rsidR="006A4642" w:rsidRDefault="006A4642" w:rsidP="0050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73E"/>
    <w:multiLevelType w:val="hybridMultilevel"/>
    <w:tmpl w:val="69185430"/>
    <w:lvl w:ilvl="0" w:tplc="A150059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3242A5"/>
    <w:multiLevelType w:val="hybridMultilevel"/>
    <w:tmpl w:val="F36C1B92"/>
    <w:lvl w:ilvl="0" w:tplc="0C000001">
      <w:start w:val="1"/>
      <w:numFmt w:val="bullet"/>
      <w:lvlText w:val=""/>
      <w:lvlJc w:val="left"/>
      <w:pPr>
        <w:ind w:left="1068" w:hanging="360"/>
      </w:pPr>
      <w:rPr>
        <w:rFonts w:ascii="Symbol" w:hAnsi="Symbol" w:hint="default"/>
      </w:rPr>
    </w:lvl>
    <w:lvl w:ilvl="1" w:tplc="0C000003" w:tentative="1">
      <w:start w:val="1"/>
      <w:numFmt w:val="bullet"/>
      <w:lvlText w:val="o"/>
      <w:lvlJc w:val="left"/>
      <w:pPr>
        <w:ind w:left="1788" w:hanging="360"/>
      </w:pPr>
      <w:rPr>
        <w:rFonts w:ascii="Courier New" w:hAnsi="Courier New" w:cs="Courier New" w:hint="default"/>
      </w:rPr>
    </w:lvl>
    <w:lvl w:ilvl="2" w:tplc="0C000005" w:tentative="1">
      <w:start w:val="1"/>
      <w:numFmt w:val="bullet"/>
      <w:lvlText w:val=""/>
      <w:lvlJc w:val="left"/>
      <w:pPr>
        <w:ind w:left="2508" w:hanging="360"/>
      </w:pPr>
      <w:rPr>
        <w:rFonts w:ascii="Wingdings" w:hAnsi="Wingdings" w:hint="default"/>
      </w:rPr>
    </w:lvl>
    <w:lvl w:ilvl="3" w:tplc="0C000001" w:tentative="1">
      <w:start w:val="1"/>
      <w:numFmt w:val="bullet"/>
      <w:lvlText w:val=""/>
      <w:lvlJc w:val="left"/>
      <w:pPr>
        <w:ind w:left="3228" w:hanging="360"/>
      </w:pPr>
      <w:rPr>
        <w:rFonts w:ascii="Symbol" w:hAnsi="Symbol" w:hint="default"/>
      </w:rPr>
    </w:lvl>
    <w:lvl w:ilvl="4" w:tplc="0C000003" w:tentative="1">
      <w:start w:val="1"/>
      <w:numFmt w:val="bullet"/>
      <w:lvlText w:val="o"/>
      <w:lvlJc w:val="left"/>
      <w:pPr>
        <w:ind w:left="3948" w:hanging="360"/>
      </w:pPr>
      <w:rPr>
        <w:rFonts w:ascii="Courier New" w:hAnsi="Courier New" w:cs="Courier New" w:hint="default"/>
      </w:rPr>
    </w:lvl>
    <w:lvl w:ilvl="5" w:tplc="0C000005" w:tentative="1">
      <w:start w:val="1"/>
      <w:numFmt w:val="bullet"/>
      <w:lvlText w:val=""/>
      <w:lvlJc w:val="left"/>
      <w:pPr>
        <w:ind w:left="4668" w:hanging="360"/>
      </w:pPr>
      <w:rPr>
        <w:rFonts w:ascii="Wingdings" w:hAnsi="Wingdings" w:hint="default"/>
      </w:rPr>
    </w:lvl>
    <w:lvl w:ilvl="6" w:tplc="0C000001" w:tentative="1">
      <w:start w:val="1"/>
      <w:numFmt w:val="bullet"/>
      <w:lvlText w:val=""/>
      <w:lvlJc w:val="left"/>
      <w:pPr>
        <w:ind w:left="5388" w:hanging="360"/>
      </w:pPr>
      <w:rPr>
        <w:rFonts w:ascii="Symbol" w:hAnsi="Symbol" w:hint="default"/>
      </w:rPr>
    </w:lvl>
    <w:lvl w:ilvl="7" w:tplc="0C000003" w:tentative="1">
      <w:start w:val="1"/>
      <w:numFmt w:val="bullet"/>
      <w:lvlText w:val="o"/>
      <w:lvlJc w:val="left"/>
      <w:pPr>
        <w:ind w:left="6108" w:hanging="360"/>
      </w:pPr>
      <w:rPr>
        <w:rFonts w:ascii="Courier New" w:hAnsi="Courier New" w:cs="Courier New" w:hint="default"/>
      </w:rPr>
    </w:lvl>
    <w:lvl w:ilvl="8" w:tplc="0C000005" w:tentative="1">
      <w:start w:val="1"/>
      <w:numFmt w:val="bullet"/>
      <w:lvlText w:val=""/>
      <w:lvlJc w:val="left"/>
      <w:pPr>
        <w:ind w:left="6828" w:hanging="360"/>
      </w:pPr>
      <w:rPr>
        <w:rFonts w:ascii="Wingdings" w:hAnsi="Wingdings" w:hint="default"/>
      </w:rPr>
    </w:lvl>
  </w:abstractNum>
  <w:abstractNum w:abstractNumId="2" w15:restartNumberingAfterBreak="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3" w15:restartNumberingAfterBreak="0">
    <w:nsid w:val="2F4068D4"/>
    <w:multiLevelType w:val="multilevel"/>
    <w:tmpl w:val="CE52B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FB3285"/>
    <w:multiLevelType w:val="multilevel"/>
    <w:tmpl w:val="FFCE306C"/>
    <w:lvl w:ilvl="0">
      <w:start w:val="1"/>
      <w:numFmt w:val="decimal"/>
      <w:pStyle w:val="Titulo1Numerado"/>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A13693"/>
    <w:multiLevelType w:val="hybridMultilevel"/>
    <w:tmpl w:val="A8C2C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1884CCB"/>
    <w:multiLevelType w:val="hybridMultilevel"/>
    <w:tmpl w:val="95DEC9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30C5D04"/>
    <w:multiLevelType w:val="multilevel"/>
    <w:tmpl w:val="6F044574"/>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C936A5E"/>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6758723A"/>
    <w:multiLevelType w:val="hybridMultilevel"/>
    <w:tmpl w:val="C46E2AB0"/>
    <w:lvl w:ilvl="0" w:tplc="CC26486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93265F0"/>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4"/>
  </w:num>
  <w:num w:numId="3">
    <w:abstractNumId w:val="4"/>
  </w:num>
  <w:num w:numId="4">
    <w:abstractNumId w:val="4"/>
  </w:num>
  <w:num w:numId="5">
    <w:abstractNumId w:val="4"/>
  </w:num>
  <w:num w:numId="6">
    <w:abstractNumId w:val="4"/>
  </w:num>
  <w:num w:numId="7">
    <w:abstractNumId w:val="8"/>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8"/>
  </w:num>
  <w:num w:numId="16">
    <w:abstractNumId w:val="8"/>
  </w:num>
  <w:num w:numId="17">
    <w:abstractNumId w:val="4"/>
  </w:num>
  <w:num w:numId="18">
    <w:abstractNumId w:val="4"/>
  </w:num>
  <w:num w:numId="19">
    <w:abstractNumId w:val="9"/>
  </w:num>
  <w:num w:numId="20">
    <w:abstractNumId w:val="8"/>
  </w:num>
  <w:num w:numId="21">
    <w:abstractNumId w:val="4"/>
  </w:num>
  <w:num w:numId="22">
    <w:abstractNumId w:val="10"/>
  </w:num>
  <w:num w:numId="23">
    <w:abstractNumId w:val="8"/>
  </w:num>
  <w:num w:numId="24">
    <w:abstractNumId w:val="1"/>
  </w:num>
  <w:num w:numId="25">
    <w:abstractNumId w:val="5"/>
  </w:num>
  <w:num w:numId="26">
    <w:abstractNumId w:val="6"/>
  </w:num>
  <w:num w:numId="27">
    <w:abstractNumId w:val="12"/>
  </w:num>
  <w:num w:numId="28">
    <w:abstractNumId w:val="11"/>
  </w:num>
  <w:num w:numId="29">
    <w:abstractNumId w:val="0"/>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714A54"/>
    <w:rsid w:val="00010621"/>
    <w:rsid w:val="0002364A"/>
    <w:rsid w:val="0003056D"/>
    <w:rsid w:val="00066724"/>
    <w:rsid w:val="00085A46"/>
    <w:rsid w:val="000A3074"/>
    <w:rsid w:val="000A7A66"/>
    <w:rsid w:val="000C6336"/>
    <w:rsid w:val="000F1E36"/>
    <w:rsid w:val="00144FFD"/>
    <w:rsid w:val="00173F40"/>
    <w:rsid w:val="00177F05"/>
    <w:rsid w:val="001B3DA7"/>
    <w:rsid w:val="002005DE"/>
    <w:rsid w:val="00210381"/>
    <w:rsid w:val="00225103"/>
    <w:rsid w:val="002873A7"/>
    <w:rsid w:val="002A5A58"/>
    <w:rsid w:val="002D0AE0"/>
    <w:rsid w:val="002F66DB"/>
    <w:rsid w:val="0032193F"/>
    <w:rsid w:val="003563B8"/>
    <w:rsid w:val="003B2E1C"/>
    <w:rsid w:val="003B3136"/>
    <w:rsid w:val="003D7BCF"/>
    <w:rsid w:val="003F42C3"/>
    <w:rsid w:val="00401C99"/>
    <w:rsid w:val="00411E1C"/>
    <w:rsid w:val="004126CD"/>
    <w:rsid w:val="00446BA9"/>
    <w:rsid w:val="00450F51"/>
    <w:rsid w:val="004552A2"/>
    <w:rsid w:val="00464362"/>
    <w:rsid w:val="00480FAF"/>
    <w:rsid w:val="00486C9C"/>
    <w:rsid w:val="004A4B2C"/>
    <w:rsid w:val="004E7C57"/>
    <w:rsid w:val="00505622"/>
    <w:rsid w:val="0059282E"/>
    <w:rsid w:val="005A248B"/>
    <w:rsid w:val="005C03C0"/>
    <w:rsid w:val="005D273F"/>
    <w:rsid w:val="005F7F03"/>
    <w:rsid w:val="00606FC5"/>
    <w:rsid w:val="00632333"/>
    <w:rsid w:val="0063289F"/>
    <w:rsid w:val="006377C8"/>
    <w:rsid w:val="006461AA"/>
    <w:rsid w:val="006A4642"/>
    <w:rsid w:val="006C2E60"/>
    <w:rsid w:val="00714A54"/>
    <w:rsid w:val="007440E0"/>
    <w:rsid w:val="007750E5"/>
    <w:rsid w:val="00791CA2"/>
    <w:rsid w:val="00792E32"/>
    <w:rsid w:val="007A1A65"/>
    <w:rsid w:val="007B5554"/>
    <w:rsid w:val="007B6C3C"/>
    <w:rsid w:val="0085080E"/>
    <w:rsid w:val="00865DC0"/>
    <w:rsid w:val="008726EF"/>
    <w:rsid w:val="00896DB6"/>
    <w:rsid w:val="008B2B9A"/>
    <w:rsid w:val="008E5B43"/>
    <w:rsid w:val="00903A62"/>
    <w:rsid w:val="009607B2"/>
    <w:rsid w:val="00987957"/>
    <w:rsid w:val="00A05B82"/>
    <w:rsid w:val="00A06B07"/>
    <w:rsid w:val="00A14E1D"/>
    <w:rsid w:val="00A162F3"/>
    <w:rsid w:val="00A25E1F"/>
    <w:rsid w:val="00A417C3"/>
    <w:rsid w:val="00A64141"/>
    <w:rsid w:val="00A804B6"/>
    <w:rsid w:val="00A8065D"/>
    <w:rsid w:val="00A8366A"/>
    <w:rsid w:val="00A925F4"/>
    <w:rsid w:val="00AA326D"/>
    <w:rsid w:val="00AB41A1"/>
    <w:rsid w:val="00B25810"/>
    <w:rsid w:val="00B33E0E"/>
    <w:rsid w:val="00B74B10"/>
    <w:rsid w:val="00B956D2"/>
    <w:rsid w:val="00BD63F4"/>
    <w:rsid w:val="00BF376F"/>
    <w:rsid w:val="00BF4A80"/>
    <w:rsid w:val="00C16F32"/>
    <w:rsid w:val="00C6312A"/>
    <w:rsid w:val="00C7460D"/>
    <w:rsid w:val="00D22675"/>
    <w:rsid w:val="00DB3DD9"/>
    <w:rsid w:val="00DC4D30"/>
    <w:rsid w:val="00DE2DAE"/>
    <w:rsid w:val="00E3307C"/>
    <w:rsid w:val="00E4527F"/>
    <w:rsid w:val="00E8090A"/>
    <w:rsid w:val="00EE3347"/>
    <w:rsid w:val="00F01740"/>
    <w:rsid w:val="00F01F86"/>
    <w:rsid w:val="00F364D9"/>
    <w:rsid w:val="00F52BF8"/>
    <w:rsid w:val="00FD6A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D1F5"/>
  <w15:docId w15:val="{95AD1DFF-00DF-4517-B620-E6202722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675"/>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paragraph" w:styleId="Ttulo3">
    <w:name w:val="heading 3"/>
    <w:basedOn w:val="Normal"/>
    <w:next w:val="Normal"/>
    <w:link w:val="Ttulo3Car"/>
    <w:uiPriority w:val="9"/>
    <w:semiHidden/>
    <w:unhideWhenUsed/>
    <w:qFormat/>
    <w:rsid w:val="008B2B9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Ttulo3Car">
    <w:name w:val="Título 3 Car"/>
    <w:basedOn w:val="Fuentedeprrafopredeter"/>
    <w:link w:val="Ttulo3"/>
    <w:uiPriority w:val="9"/>
    <w:semiHidden/>
    <w:rsid w:val="008B2B9A"/>
    <w:rPr>
      <w:rFonts w:asciiTheme="majorHAnsi" w:eastAsiaTheme="majorEastAsia" w:hAnsiTheme="majorHAnsi" w:cstheme="majorBidi"/>
      <w:color w:val="243F60" w:themeColor="accent1" w:themeShade="7F"/>
      <w:sz w:val="24"/>
      <w:szCs w:val="24"/>
    </w:rPr>
  </w:style>
  <w:style w:type="paragraph" w:customStyle="1" w:styleId="Normal1">
    <w:name w:val="Normal1"/>
    <w:rsid w:val="00B956D2"/>
    <w:rPr>
      <w:rFonts w:ascii="Calibri" w:eastAsia="Calibri" w:hAnsi="Calibri" w:cs="Calibri"/>
      <w:lang w:val="es-ES"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84666">
      <w:bodyDiv w:val="1"/>
      <w:marLeft w:val="0"/>
      <w:marRight w:val="0"/>
      <w:marTop w:val="0"/>
      <w:marBottom w:val="0"/>
      <w:divBdr>
        <w:top w:val="none" w:sz="0" w:space="0" w:color="auto"/>
        <w:left w:val="none" w:sz="0" w:space="0" w:color="auto"/>
        <w:bottom w:val="none" w:sz="0" w:space="0" w:color="auto"/>
        <w:right w:val="none" w:sz="0" w:space="0" w:color="auto"/>
      </w:divBdr>
    </w:div>
    <w:div w:id="158433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Downloads\PlantillaDocumentoAnalisisObligatorioP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D3499-51D0-43DD-A39E-7CB3068F3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PlantillaDocumentoAnalisisObligatorioP1.dotx</Template>
  <TotalTime>228</TotalTime>
  <Pages>27</Pages>
  <Words>2652</Words>
  <Characters>15121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agustin butrico</dc:creator>
  <cp:lastModifiedBy>agustin butrico</cp:lastModifiedBy>
  <cp:revision>21</cp:revision>
  <dcterms:created xsi:type="dcterms:W3CDTF">2024-05-18T16:08:00Z</dcterms:created>
  <dcterms:modified xsi:type="dcterms:W3CDTF">2024-05-20T23:23:00Z</dcterms:modified>
</cp:coreProperties>
</file>